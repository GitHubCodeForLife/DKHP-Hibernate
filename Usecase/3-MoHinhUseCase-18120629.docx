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6E9D" w14:textId="77777777" w:rsidR="003548A8" w:rsidRDefault="003548A8" w:rsidP="003548A8">
      <w:pPr>
        <w:rPr>
          <w:lang w:val="en-US"/>
        </w:rPr>
      </w:pPr>
    </w:p>
    <w:p w14:paraId="65A74AEC" w14:textId="77777777" w:rsidR="00301562" w:rsidRDefault="00301562" w:rsidP="003548A8">
      <w:pPr>
        <w:rPr>
          <w:lang w:val="en-US"/>
        </w:rPr>
      </w:pPr>
    </w:p>
    <w:p w14:paraId="5DF225AC" w14:textId="77777777" w:rsidR="00301562" w:rsidRDefault="00301562" w:rsidP="003548A8">
      <w:pPr>
        <w:rPr>
          <w:lang w:val="en-US"/>
        </w:rPr>
      </w:pPr>
    </w:p>
    <w:p w14:paraId="2D9C293A" w14:textId="77777777" w:rsidR="00301562" w:rsidRDefault="00301562" w:rsidP="003548A8">
      <w:pPr>
        <w:rPr>
          <w:lang w:val="en-US"/>
        </w:rPr>
      </w:pPr>
    </w:p>
    <w:p w14:paraId="5AE66591" w14:textId="77777777" w:rsidR="00301562" w:rsidRDefault="00301562" w:rsidP="003548A8">
      <w:pPr>
        <w:rPr>
          <w:lang w:val="en-US"/>
        </w:rPr>
      </w:pPr>
    </w:p>
    <w:p w14:paraId="53D3612A" w14:textId="77777777" w:rsidR="00301562" w:rsidRDefault="00301562" w:rsidP="003548A8">
      <w:pPr>
        <w:rPr>
          <w:lang w:val="en-US"/>
        </w:rPr>
      </w:pPr>
    </w:p>
    <w:p w14:paraId="6F435AE7" w14:textId="77777777" w:rsidR="00301562" w:rsidRDefault="00301562" w:rsidP="003548A8">
      <w:pPr>
        <w:rPr>
          <w:lang w:val="en-US"/>
        </w:rPr>
      </w:pPr>
    </w:p>
    <w:p w14:paraId="0603372C" w14:textId="77777777" w:rsidR="003548A8" w:rsidRPr="003548A8" w:rsidRDefault="003548A8" w:rsidP="003548A8">
      <w:pPr>
        <w:rPr>
          <w:lang w:val="en-US"/>
        </w:rPr>
      </w:pPr>
    </w:p>
    <w:p w14:paraId="44685226" w14:textId="4B1FA22B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813B1E">
        <w:rPr>
          <w:color w:val="0000FF"/>
          <w:lang w:val="en-US"/>
        </w:rPr>
        <w:t>Đăng</w:t>
      </w:r>
      <w:proofErr w:type="spellEnd"/>
      <w:r w:rsidR="00813B1E">
        <w:rPr>
          <w:color w:val="0000FF"/>
          <w:lang w:val="en-US"/>
        </w:rPr>
        <w:t xml:space="preserve"> </w:t>
      </w:r>
      <w:proofErr w:type="spellStart"/>
      <w:r w:rsidR="00813B1E">
        <w:rPr>
          <w:color w:val="0000FF"/>
          <w:lang w:val="en-US"/>
        </w:rPr>
        <w:t>Ký</w:t>
      </w:r>
      <w:proofErr w:type="spellEnd"/>
      <w:r w:rsidR="00813B1E">
        <w:rPr>
          <w:color w:val="0000FF"/>
          <w:lang w:val="en-US"/>
        </w:rPr>
        <w:t xml:space="preserve"> </w:t>
      </w:r>
      <w:proofErr w:type="spellStart"/>
      <w:r w:rsidR="00813B1E">
        <w:rPr>
          <w:color w:val="0000FF"/>
          <w:lang w:val="en-US"/>
        </w:rPr>
        <w:t>Học</w:t>
      </w:r>
      <w:proofErr w:type="spellEnd"/>
      <w:r w:rsidR="00813B1E">
        <w:rPr>
          <w:color w:val="0000FF"/>
          <w:lang w:val="en-US"/>
        </w:rPr>
        <w:t xml:space="preserve"> </w:t>
      </w:r>
      <w:proofErr w:type="spellStart"/>
      <w:r w:rsidR="00813B1E">
        <w:rPr>
          <w:color w:val="0000FF"/>
          <w:lang w:val="en-US"/>
        </w:rPr>
        <w:t>Phần</w:t>
      </w:r>
      <w:proofErr w:type="spellEnd"/>
    </w:p>
    <w:p w14:paraId="71245A5D" w14:textId="77777777" w:rsidR="007A1DE8" w:rsidRPr="007A1DE8" w:rsidRDefault="007A1DE8" w:rsidP="007A1DE8">
      <w:pPr>
        <w:rPr>
          <w:lang w:val="en-US"/>
        </w:rPr>
      </w:pPr>
    </w:p>
    <w:p w14:paraId="1AAB8478" w14:textId="2A9DA20B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13B1E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105AB9D" w14:textId="77777777" w:rsidR="00D234F3" w:rsidRDefault="00D234F3">
      <w:pPr>
        <w:pStyle w:val="Title"/>
        <w:jc w:val="both"/>
        <w:rPr>
          <w:lang w:val="en-US"/>
        </w:rPr>
      </w:pPr>
    </w:p>
    <w:p w14:paraId="11956C79" w14:textId="77777777" w:rsidR="003548A8" w:rsidRDefault="003548A8" w:rsidP="003548A8">
      <w:pPr>
        <w:rPr>
          <w:lang w:val="en-US"/>
        </w:rPr>
      </w:pPr>
    </w:p>
    <w:p w14:paraId="2C6F078B" w14:textId="77777777" w:rsidR="00301562" w:rsidRDefault="00301562" w:rsidP="003548A8">
      <w:pPr>
        <w:rPr>
          <w:lang w:val="en-US"/>
        </w:rPr>
      </w:pPr>
    </w:p>
    <w:p w14:paraId="3A813211" w14:textId="77777777" w:rsidR="00301562" w:rsidRDefault="00301562" w:rsidP="003548A8">
      <w:pPr>
        <w:rPr>
          <w:lang w:val="en-US"/>
        </w:rPr>
      </w:pPr>
    </w:p>
    <w:p w14:paraId="096A9676" w14:textId="77777777" w:rsidR="00301562" w:rsidRDefault="00301562" w:rsidP="003548A8">
      <w:pPr>
        <w:rPr>
          <w:lang w:val="en-US"/>
        </w:rPr>
      </w:pPr>
    </w:p>
    <w:p w14:paraId="591AF000" w14:textId="77777777" w:rsidR="00301562" w:rsidRDefault="00301562" w:rsidP="003548A8">
      <w:pPr>
        <w:rPr>
          <w:lang w:val="en-US"/>
        </w:rPr>
      </w:pPr>
    </w:p>
    <w:p w14:paraId="7976269C" w14:textId="77777777" w:rsidR="00301562" w:rsidRDefault="00301562" w:rsidP="003548A8">
      <w:pPr>
        <w:rPr>
          <w:lang w:val="en-US"/>
        </w:rPr>
      </w:pPr>
    </w:p>
    <w:p w14:paraId="44B41D1E" w14:textId="77777777" w:rsidR="00301562" w:rsidRDefault="00301562" w:rsidP="003548A8">
      <w:pPr>
        <w:rPr>
          <w:lang w:val="en-US"/>
        </w:rPr>
      </w:pPr>
    </w:p>
    <w:p w14:paraId="4CCDD7D9" w14:textId="77777777" w:rsidR="00301562" w:rsidRDefault="00301562" w:rsidP="003548A8">
      <w:pPr>
        <w:rPr>
          <w:lang w:val="en-US"/>
        </w:rPr>
      </w:pPr>
    </w:p>
    <w:p w14:paraId="0FDE7268" w14:textId="77777777" w:rsidR="00301562" w:rsidRDefault="00301562" w:rsidP="003548A8">
      <w:pPr>
        <w:rPr>
          <w:lang w:val="en-US"/>
        </w:rPr>
      </w:pPr>
    </w:p>
    <w:p w14:paraId="63D7B9B3" w14:textId="77777777" w:rsidR="003548A8" w:rsidRDefault="003548A8" w:rsidP="003548A8">
      <w:pPr>
        <w:rPr>
          <w:lang w:val="en-US"/>
        </w:rPr>
      </w:pPr>
    </w:p>
    <w:p w14:paraId="65FBF186" w14:textId="77777777" w:rsidR="003548A8" w:rsidRDefault="003548A8" w:rsidP="003548A8">
      <w:pPr>
        <w:rPr>
          <w:lang w:val="en-US"/>
        </w:rPr>
      </w:pPr>
    </w:p>
    <w:p w14:paraId="0D6D984B" w14:textId="77777777" w:rsidR="003548A8" w:rsidRDefault="003548A8" w:rsidP="003548A8">
      <w:pPr>
        <w:rPr>
          <w:lang w:val="en-US"/>
        </w:rPr>
      </w:pPr>
    </w:p>
    <w:p w14:paraId="40783D54" w14:textId="77777777" w:rsidR="003548A8" w:rsidRDefault="003548A8" w:rsidP="003548A8">
      <w:pPr>
        <w:rPr>
          <w:lang w:val="en-US"/>
        </w:rPr>
      </w:pPr>
    </w:p>
    <w:p w14:paraId="5FD58F50" w14:textId="77777777" w:rsidR="003548A8" w:rsidRDefault="003548A8" w:rsidP="003548A8">
      <w:pPr>
        <w:rPr>
          <w:lang w:val="en-US"/>
        </w:rPr>
      </w:pPr>
    </w:p>
    <w:p w14:paraId="1EE7DB1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E6D8397" w14:textId="12123C07" w:rsidR="00813B1E" w:rsidRDefault="00813B1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18120629 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–</w:t>
      </w:r>
      <w:proofErr w:type="gram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Trần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Tú</w:t>
      </w:r>
    </w:p>
    <w:p w14:paraId="05375736" w14:textId="60CC0876"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3719638C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14:paraId="640CBCC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B35D6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17214F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4532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7B5C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4366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FB5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271AB17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C2CB1" w14:textId="76F086B7" w:rsidR="00E95D0C" w:rsidRPr="003548A8" w:rsidRDefault="00813B1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02/06/2021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B59AA" w14:textId="41D1D2B0" w:rsidR="00E95D0C" w:rsidRPr="003548A8" w:rsidRDefault="00813B1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C6E07" w14:textId="77777777" w:rsidR="00E95D0C" w:rsidRDefault="00941E8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-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 case </w:t>
            </w:r>
          </w:p>
          <w:p w14:paraId="1B5BC705" w14:textId="6837D199" w:rsidR="00941E81" w:rsidRPr="0037628A" w:rsidRDefault="00941E8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-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ED2D3" w14:textId="5709A13E" w:rsidR="00E95D0C" w:rsidRPr="003548A8" w:rsidRDefault="00813B1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Trần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Văn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Tú</w:t>
            </w:r>
          </w:p>
        </w:tc>
      </w:tr>
      <w:tr w:rsidR="00E95D0C" w:rsidRPr="007A1DE8" w14:paraId="34ED37E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AAC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62A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45A0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ED0C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1782BE2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6037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0AE3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7A18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DCC4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2BC6F6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8E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37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35E8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D9EA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20B344A" w14:textId="77777777" w:rsidR="00A23833" w:rsidRDefault="00A23833" w:rsidP="0031511D">
      <w:pPr>
        <w:pStyle w:val="Title"/>
        <w:rPr>
          <w:lang w:val="en-US"/>
        </w:rPr>
      </w:pPr>
    </w:p>
    <w:p w14:paraId="22E1BB40" w14:textId="4B29016A" w:rsidR="00A23833" w:rsidRDefault="00A23833" w:rsidP="000D4437">
      <w:pPr>
        <w:pStyle w:val="Title"/>
        <w:tabs>
          <w:tab w:val="center" w:pos="4513"/>
          <w:tab w:val="right" w:pos="9027"/>
        </w:tabs>
        <w:jc w:val="left"/>
        <w:rPr>
          <w:lang w:val="en-US"/>
        </w:rPr>
      </w:pPr>
      <w:r>
        <w:rPr>
          <w:lang w:val="en-US"/>
        </w:rPr>
        <w:br w:type="page"/>
      </w:r>
      <w:r w:rsidR="000D4437">
        <w:rPr>
          <w:lang w:val="en-US"/>
        </w:rPr>
        <w:lastRenderedPageBreak/>
        <w:tab/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  <w:r w:rsidR="000D4437">
        <w:rPr>
          <w:lang w:val="en-US"/>
        </w:rPr>
        <w:tab/>
      </w:r>
    </w:p>
    <w:p w14:paraId="49B1B2AC" w14:textId="2BBFC9A5" w:rsidR="00F1290C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3558805" w:history="1">
        <w:r w:rsidR="00F1290C" w:rsidRPr="00410015">
          <w:rPr>
            <w:rStyle w:val="Hyperlink"/>
            <w:noProof/>
          </w:rPr>
          <w:t>1.</w:t>
        </w:r>
        <w:r w:rsidR="00F1290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1290C" w:rsidRPr="00410015">
          <w:rPr>
            <w:rStyle w:val="Hyperlink"/>
            <w:noProof/>
            <w:lang w:val="en-US"/>
          </w:rPr>
          <w:t xml:space="preserve">Sơ đồ </w:t>
        </w:r>
        <w:r w:rsidR="00F1290C" w:rsidRPr="00410015">
          <w:rPr>
            <w:rStyle w:val="Hyperlink"/>
            <w:noProof/>
          </w:rPr>
          <w:t>Use-case</w:t>
        </w:r>
        <w:r w:rsidR="00F1290C">
          <w:rPr>
            <w:noProof/>
            <w:webHidden/>
          </w:rPr>
          <w:tab/>
        </w:r>
        <w:r w:rsidR="00F1290C">
          <w:rPr>
            <w:noProof/>
            <w:webHidden/>
          </w:rPr>
          <w:fldChar w:fldCharType="begin"/>
        </w:r>
        <w:r w:rsidR="00F1290C">
          <w:rPr>
            <w:noProof/>
            <w:webHidden/>
          </w:rPr>
          <w:instrText xml:space="preserve"> PAGEREF _Toc73558805 \h </w:instrText>
        </w:r>
        <w:r w:rsidR="00F1290C">
          <w:rPr>
            <w:noProof/>
            <w:webHidden/>
          </w:rPr>
        </w:r>
        <w:r w:rsidR="00F1290C">
          <w:rPr>
            <w:noProof/>
            <w:webHidden/>
          </w:rPr>
          <w:fldChar w:fldCharType="separate"/>
        </w:r>
        <w:r w:rsidR="00F1290C">
          <w:rPr>
            <w:noProof/>
            <w:webHidden/>
          </w:rPr>
          <w:t>3</w:t>
        </w:r>
        <w:r w:rsidR="00F1290C">
          <w:rPr>
            <w:noProof/>
            <w:webHidden/>
          </w:rPr>
          <w:fldChar w:fldCharType="end"/>
        </w:r>
      </w:hyperlink>
    </w:p>
    <w:p w14:paraId="412052A4" w14:textId="3EC25955" w:rsidR="00F1290C" w:rsidRDefault="00F129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06" w:history="1">
        <w:r w:rsidRPr="00410015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0F3579" w14:textId="052B82DF" w:rsidR="00F1290C" w:rsidRDefault="00F129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07" w:history="1">
        <w:r w:rsidRPr="00410015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318E8" w14:textId="345886B7" w:rsidR="00F1290C" w:rsidRDefault="00F129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08" w:history="1">
        <w:r w:rsidRPr="00410015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F4DBA" w14:textId="61DF88EA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09" w:history="1">
        <w:r w:rsidRPr="00410015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35C36B" w14:textId="2BFD4DD8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0" w:history="1">
        <w:r w:rsidRPr="00410015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Đăng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96BA75" w14:textId="59E60B2E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1" w:history="1">
        <w:r w:rsidRPr="00410015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Xem thông tin tài khoản cá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7C0B7E" w14:textId="6263DD51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2" w:history="1">
        <w:r w:rsidRPr="00410015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Xem danh sách học phần đã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D1DDAE" w14:textId="04A1A7D0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3" w:history="1">
        <w:r w:rsidRPr="00410015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Xóa học phần đã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322E2F" w14:textId="44FF89B8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4" w:history="1">
        <w:r w:rsidRPr="00410015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Đăng ký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228FFA" w14:textId="23E23406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5" w:history="1">
        <w:r w:rsidRPr="00410015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Quản lý giáo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FA2790" w14:textId="7D77380D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6" w:history="1">
        <w:r w:rsidRPr="00410015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Tìm kiếm giáo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CC8C90" w14:textId="7B9B75A9" w:rsidR="00F1290C" w:rsidRDefault="00F129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7" w:history="1">
        <w:r w:rsidRPr="00410015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Thêm tài khoản giáo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395491" w14:textId="207AA676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8" w:history="1">
        <w:r w:rsidRPr="00410015">
          <w:rPr>
            <w:rStyle w:val="Hyperlink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Cập nhật thông tin giáo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6E19DE" w14:textId="7A128E61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19" w:history="1">
        <w:r w:rsidRPr="00410015">
          <w:rPr>
            <w:rStyle w:val="Hyperlink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 Reset mật khẩu giáo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E30F4D" w14:textId="52B7163C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0" w:history="1">
        <w:r w:rsidRPr="00410015">
          <w:rPr>
            <w:rStyle w:val="Hyperlink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Xóa tài khoản giáo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CEB28B" w14:textId="04D0D7A0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1" w:history="1">
        <w:r w:rsidRPr="00410015">
          <w:rPr>
            <w:rStyle w:val="Hyperlink"/>
            <w:noProof/>
            <w:lang w:val="en-US"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Quản lý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A479D5" w14:textId="5F3853B5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2" w:history="1">
        <w:r w:rsidRPr="00410015">
          <w:rPr>
            <w:rStyle w:val="Hyperlink"/>
            <w:noProof/>
            <w:lang w:val="en-US"/>
          </w:rPr>
          <w:t>4.14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Thêm môn học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E29341" w14:textId="11DE78FD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3" w:history="1">
        <w:r w:rsidRPr="00410015">
          <w:rPr>
            <w:rStyle w:val="Hyperlink"/>
            <w:noProof/>
            <w:lang w:val="en-US"/>
          </w:rPr>
          <w:t>4.15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Tìm kiếm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380B43" w14:textId="73554C95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4" w:history="1">
        <w:r w:rsidRPr="00410015">
          <w:rPr>
            <w:rStyle w:val="Hyperlink"/>
            <w:noProof/>
            <w:lang w:val="en-US"/>
          </w:rPr>
          <w:t>4.16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Cập nhật thông tin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1503B2" w14:textId="61DD7BB8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5" w:history="1">
        <w:r w:rsidRPr="00410015">
          <w:rPr>
            <w:rStyle w:val="Hyperlink"/>
            <w:noProof/>
            <w:lang w:val="en-US"/>
          </w:rPr>
          <w:t>4.17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Xóa môn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3BB555" w14:textId="7D85E7E0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6" w:history="1">
        <w:r w:rsidRPr="00410015">
          <w:rPr>
            <w:rStyle w:val="Hyperlink"/>
            <w:noProof/>
            <w:lang w:val="en-US"/>
          </w:rPr>
          <w:t>4.18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Quản lý học kỳ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A84669" w14:textId="2217EBF2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7" w:history="1">
        <w:r w:rsidRPr="00410015">
          <w:rPr>
            <w:rStyle w:val="Hyperlink"/>
            <w:noProof/>
            <w:lang w:val="en-US"/>
          </w:rPr>
          <w:t>4.19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Set học kỳ là học kỳ hiện tại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8A1FD64" w14:textId="2C5BB998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8" w:history="1">
        <w:r w:rsidRPr="00410015">
          <w:rPr>
            <w:rStyle w:val="Hyperlink"/>
            <w:noProof/>
            <w:lang w:val="en-US"/>
          </w:rPr>
          <w:t>4.20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Thêm học kỳ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982B79A" w14:textId="709D7A6B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29" w:history="1">
        <w:r w:rsidRPr="00410015">
          <w:rPr>
            <w:rStyle w:val="Hyperlink"/>
            <w:noProof/>
            <w:lang w:val="en-US"/>
          </w:rPr>
          <w:t>4.21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Xóa một học kỳ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6CA535A" w14:textId="5B578F02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0" w:history="1">
        <w:r w:rsidRPr="00410015">
          <w:rPr>
            <w:rStyle w:val="Hyperlink"/>
            <w:noProof/>
            <w:lang w:val="en-US"/>
          </w:rPr>
          <w:t>4.22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Quản lý lớp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AEC9DAD" w14:textId="1C498658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1" w:history="1">
        <w:r w:rsidRPr="00410015">
          <w:rPr>
            <w:rStyle w:val="Hyperlink"/>
            <w:noProof/>
            <w:lang w:val="en-US"/>
          </w:rPr>
          <w:t>4.23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Thêm lớp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269EAF5" w14:textId="2F312C3A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2" w:history="1">
        <w:r w:rsidRPr="00410015">
          <w:rPr>
            <w:rStyle w:val="Hyperlink"/>
            <w:noProof/>
            <w:lang w:val="en-US"/>
          </w:rPr>
          <w:t>4.24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Xóa lớp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67B59D" w14:textId="68E3AA55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3" w:history="1">
        <w:r w:rsidRPr="00410015">
          <w:rPr>
            <w:rStyle w:val="Hyperlink"/>
            <w:noProof/>
            <w:lang w:val="en-US"/>
          </w:rPr>
          <w:t>4.25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Quản lý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9AEFE22" w14:textId="0569497F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4" w:history="1">
        <w:r w:rsidRPr="00410015">
          <w:rPr>
            <w:rStyle w:val="Hyperlink"/>
            <w:noProof/>
            <w:lang w:val="en-US"/>
          </w:rPr>
          <w:t>4.26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Tìm kiếm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9583DBB" w14:textId="568C32A2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5" w:history="1">
        <w:r w:rsidRPr="00410015">
          <w:rPr>
            <w:rStyle w:val="Hyperlink"/>
            <w:noProof/>
            <w:lang w:val="en-US"/>
          </w:rPr>
          <w:t>4.27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Thêm một sinh viên vào lớp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94537E7" w14:textId="582317FE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6" w:history="1">
        <w:r w:rsidRPr="00410015">
          <w:rPr>
            <w:rStyle w:val="Hyperlink"/>
            <w:noProof/>
            <w:lang w:val="en-US"/>
          </w:rPr>
          <w:t>4.28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Cập nhật thông tin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F7E7441" w14:textId="1EEFD40E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7" w:history="1">
        <w:r w:rsidRPr="00410015">
          <w:rPr>
            <w:rStyle w:val="Hyperlink"/>
            <w:noProof/>
            <w:lang w:val="en-US"/>
          </w:rPr>
          <w:t>4.29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Reset mật khẩu cho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13ECB90" w14:textId="257A1B8F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8" w:history="1">
        <w:r w:rsidRPr="00410015">
          <w:rPr>
            <w:rStyle w:val="Hyperlink"/>
            <w:noProof/>
            <w:lang w:val="en-US"/>
          </w:rPr>
          <w:t>4.30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Quản lý kỳ đăng ký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142728" w14:textId="105EF61E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39" w:history="1">
        <w:r w:rsidRPr="00410015">
          <w:rPr>
            <w:rStyle w:val="Hyperlink"/>
            <w:noProof/>
            <w:lang w:val="en-US"/>
          </w:rPr>
          <w:t>4.31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Thêm một kỳ đăng ký mới cho học kỳ hiện tại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D2F0D30" w14:textId="438AA0C2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40" w:history="1">
        <w:r w:rsidRPr="00410015">
          <w:rPr>
            <w:rStyle w:val="Hyperlink"/>
            <w:noProof/>
            <w:lang w:val="en-US"/>
          </w:rPr>
          <w:t>4.32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Quản lý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119B43D" w14:textId="0CDF0162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41" w:history="1">
        <w:r w:rsidRPr="00410015">
          <w:rPr>
            <w:rStyle w:val="Hyperlink"/>
            <w:noProof/>
            <w:lang w:val="en-US"/>
          </w:rPr>
          <w:t>4.33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Tìm kiếm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2248524" w14:textId="4F89D896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42" w:history="1">
        <w:r w:rsidRPr="00410015">
          <w:rPr>
            <w:rStyle w:val="Hyperlink"/>
            <w:noProof/>
            <w:lang w:val="en-US"/>
          </w:rPr>
          <w:t>4.34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Thêm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E148F05" w14:textId="6D01F9CE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43" w:history="1">
        <w:r w:rsidRPr="00410015">
          <w:rPr>
            <w:rStyle w:val="Hyperlink"/>
            <w:noProof/>
            <w:lang w:val="en-US"/>
          </w:rPr>
          <w:t>4.35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Xem chi tiết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5BF7D99" w14:textId="105774E1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44" w:history="1">
        <w:r w:rsidRPr="00410015">
          <w:rPr>
            <w:rStyle w:val="Hyperlink"/>
            <w:noProof/>
            <w:lang w:val="en-US"/>
          </w:rPr>
          <w:t>4.36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Xóa một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E4214B3" w14:textId="13BD483A" w:rsidR="00F1290C" w:rsidRDefault="00F1290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558845" w:history="1">
        <w:r w:rsidRPr="00410015">
          <w:rPr>
            <w:rStyle w:val="Hyperlink"/>
            <w:noProof/>
            <w:lang w:val="en-US"/>
          </w:rPr>
          <w:t>4.37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10015">
          <w:rPr>
            <w:rStyle w:val="Hyperlink"/>
            <w:noProof/>
            <w:lang w:val="en-US"/>
          </w:rPr>
          <w:t>Đặc tả Use-case Xem, tìm kiếm sinh viên học phần trong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_Toc73558845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944E9F3" w14:textId="1820E0C2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73558805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4B7E8F2F" w14:textId="77777777" w:rsidR="00813B1E" w:rsidRDefault="00813B1E" w:rsidP="00A23833">
      <w:pPr>
        <w:jc w:val="both"/>
        <w:rPr>
          <w:noProof/>
        </w:rPr>
      </w:pPr>
    </w:p>
    <w:p w14:paraId="4EAB613A" w14:textId="77777777" w:rsidR="00813B1E" w:rsidRDefault="00813B1E" w:rsidP="00A23833">
      <w:pPr>
        <w:jc w:val="both"/>
        <w:rPr>
          <w:noProof/>
        </w:rPr>
      </w:pPr>
    </w:p>
    <w:p w14:paraId="1F30FDF6" w14:textId="6BFC5B2E" w:rsidR="00813B1E" w:rsidRDefault="001B6A31" w:rsidP="00A23833">
      <w:pPr>
        <w:jc w:val="both"/>
      </w:pPr>
      <w:r>
        <w:rPr>
          <w:noProof/>
        </w:rPr>
        <w:drawing>
          <wp:inline distT="0" distB="0" distL="0" distR="0" wp14:anchorId="4B42E7A0" wp14:editId="28A2EE6D">
            <wp:extent cx="5732145" cy="45554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2524" w14:textId="77777777" w:rsidR="00813B1E" w:rsidRDefault="00813B1E" w:rsidP="00A23833">
      <w:pPr>
        <w:jc w:val="both"/>
      </w:pPr>
    </w:p>
    <w:p w14:paraId="661F5CD1" w14:textId="77777777" w:rsidR="00813B1E" w:rsidRDefault="00813B1E" w:rsidP="00A23833">
      <w:pPr>
        <w:jc w:val="both"/>
      </w:pPr>
    </w:p>
    <w:p w14:paraId="05C661FA" w14:textId="77777777" w:rsidR="00813B1E" w:rsidRDefault="00813B1E" w:rsidP="00A23833">
      <w:pPr>
        <w:jc w:val="both"/>
      </w:pPr>
    </w:p>
    <w:p w14:paraId="460A454B" w14:textId="5C38B00A" w:rsidR="00A23833" w:rsidRDefault="00813B1E" w:rsidP="00A23833">
      <w:pPr>
        <w:jc w:val="both"/>
      </w:pPr>
      <w:r>
        <w:br w:type="textWrapping" w:clear="all"/>
      </w:r>
    </w:p>
    <w:p w14:paraId="131119C7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73558806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6"/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4436332E" w14:textId="77777777" w:rsidTr="00813B1E">
        <w:trPr>
          <w:jc w:val="center"/>
        </w:trPr>
        <w:tc>
          <w:tcPr>
            <w:tcW w:w="763" w:type="dxa"/>
            <w:shd w:val="clear" w:color="auto" w:fill="auto"/>
          </w:tcPr>
          <w:p w14:paraId="12169E5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8C64309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39065D4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5203D69E" w14:textId="77777777" w:rsidTr="00813B1E">
        <w:trPr>
          <w:jc w:val="center"/>
        </w:trPr>
        <w:tc>
          <w:tcPr>
            <w:tcW w:w="763" w:type="dxa"/>
            <w:shd w:val="clear" w:color="auto" w:fill="auto"/>
          </w:tcPr>
          <w:p w14:paraId="6E564E3D" w14:textId="4CFAD420" w:rsidR="00A23833" w:rsidRPr="008D3541" w:rsidRDefault="00813B1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92" w:type="dxa"/>
            <w:shd w:val="clear" w:color="auto" w:fill="auto"/>
          </w:tcPr>
          <w:p w14:paraId="000474E6" w14:textId="49A2B09E" w:rsidR="00A23833" w:rsidRPr="008D3541" w:rsidRDefault="00813B1E" w:rsidP="00813B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6053D0C" w14:textId="36A18DB8" w:rsidR="00A23833" w:rsidRPr="008D3541" w:rsidRDefault="00813B1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</w:tr>
      <w:tr w:rsidR="00A23833" w:rsidRPr="008D3541" w14:paraId="580A1B3F" w14:textId="77777777" w:rsidTr="00813B1E">
        <w:trPr>
          <w:jc w:val="center"/>
        </w:trPr>
        <w:tc>
          <w:tcPr>
            <w:tcW w:w="763" w:type="dxa"/>
            <w:shd w:val="clear" w:color="auto" w:fill="auto"/>
          </w:tcPr>
          <w:p w14:paraId="784D4A41" w14:textId="59D91325" w:rsidR="00A23833" w:rsidRPr="008D3541" w:rsidRDefault="00813B1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3192" w:type="dxa"/>
            <w:shd w:val="clear" w:color="auto" w:fill="auto"/>
          </w:tcPr>
          <w:p w14:paraId="48269E2B" w14:textId="469E123D" w:rsidR="00A23833" w:rsidRPr="008D3541" w:rsidRDefault="00813B1E" w:rsidP="00813B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C8EA985" w14:textId="2CE3ACC3" w:rsidR="00A23833" w:rsidRPr="008D3541" w:rsidRDefault="00813B1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chịu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đợt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…)</w:t>
            </w:r>
          </w:p>
        </w:tc>
      </w:tr>
      <w:tr w:rsidR="00813B1E" w:rsidRPr="008D3541" w14:paraId="1698F3E3" w14:textId="77777777" w:rsidTr="00813B1E">
        <w:trPr>
          <w:jc w:val="center"/>
        </w:trPr>
        <w:tc>
          <w:tcPr>
            <w:tcW w:w="763" w:type="dxa"/>
            <w:shd w:val="clear" w:color="auto" w:fill="auto"/>
          </w:tcPr>
          <w:p w14:paraId="2E77996A" w14:textId="6C3087CB" w:rsidR="00813B1E" w:rsidRDefault="00813B1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3192" w:type="dxa"/>
            <w:shd w:val="clear" w:color="auto" w:fill="auto"/>
          </w:tcPr>
          <w:p w14:paraId="3D453C38" w14:textId="35F8013D" w:rsidR="00813B1E" w:rsidRPr="008D3541" w:rsidRDefault="00813B1E" w:rsidP="00813B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424107B" w14:textId="11594585" w:rsidR="00813B1E" w:rsidRPr="008D3541" w:rsidRDefault="00813B1E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actor </w:t>
            </w:r>
            <w:proofErr w:type="spellStart"/>
            <w:r>
              <w:rPr>
                <w:lang w:val="en-US"/>
              </w:rPr>
              <w:t>khái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chung</w:t>
            </w:r>
            <w:proofErr w:type="spellEnd"/>
            <w:r>
              <w:rPr>
                <w:lang w:val="en-US"/>
              </w:rPr>
              <w:t xml:space="preserve"> </w:t>
            </w:r>
            <w:r w:rsidR="00941E81">
              <w:rPr>
                <w:lang w:val="en-US"/>
              </w:rPr>
              <w:t>(</w:t>
            </w:r>
            <w:proofErr w:type="spellStart"/>
            <w:r w:rsidR="00941E81">
              <w:rPr>
                <w:lang w:val="en-US"/>
              </w:rPr>
              <w:t>chức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năng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đều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có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giữa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Sinh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Viên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và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Giáo</w:t>
            </w:r>
            <w:proofErr w:type="spellEnd"/>
            <w:r w:rsidR="00941E81">
              <w:rPr>
                <w:lang w:val="en-US"/>
              </w:rPr>
              <w:t xml:space="preserve"> </w:t>
            </w:r>
            <w:proofErr w:type="spellStart"/>
            <w:r w:rsidR="00941E81">
              <w:rPr>
                <w:lang w:val="en-US"/>
              </w:rPr>
              <w:t>Vụ</w:t>
            </w:r>
            <w:proofErr w:type="spellEnd"/>
            <w:r w:rsidR="00941E81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</w:tbl>
    <w:p w14:paraId="16C4281D" w14:textId="77777777" w:rsidR="00A23833" w:rsidRDefault="00A23833" w:rsidP="00A23833">
      <w:pPr>
        <w:pStyle w:val="BodyText"/>
        <w:rPr>
          <w:lang w:val="en-US"/>
        </w:rPr>
      </w:pPr>
    </w:p>
    <w:p w14:paraId="7E43AD68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73558807"/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6530F620" w14:textId="77777777" w:rsidTr="008D3541">
        <w:tc>
          <w:tcPr>
            <w:tcW w:w="763" w:type="dxa"/>
            <w:shd w:val="clear" w:color="auto" w:fill="auto"/>
          </w:tcPr>
          <w:p w14:paraId="05607CE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61A5333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19AB8C45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6B916FED" w14:textId="77777777" w:rsidTr="008D3541">
        <w:tc>
          <w:tcPr>
            <w:tcW w:w="763" w:type="dxa"/>
            <w:shd w:val="clear" w:color="auto" w:fill="auto"/>
          </w:tcPr>
          <w:p w14:paraId="225F1945" w14:textId="33EAA65B" w:rsidR="00A23833" w:rsidRPr="008D354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3192" w:type="dxa"/>
            <w:shd w:val="clear" w:color="auto" w:fill="auto"/>
          </w:tcPr>
          <w:p w14:paraId="35593845" w14:textId="6E0DD898" w:rsidR="00A23833" w:rsidRPr="008D354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AD07E7E" w14:textId="6F015D62" w:rsidR="00A23833" w:rsidRPr="008D3541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hthống</w:t>
            </w:r>
            <w:proofErr w:type="spellEnd"/>
            <w:r w:rsidR="00E91846">
              <w:rPr>
                <w:lang w:val="en-US"/>
              </w:rPr>
              <w:t>.</w:t>
            </w:r>
          </w:p>
        </w:tc>
      </w:tr>
      <w:tr w:rsidR="00A23833" w:rsidRPr="008D3541" w14:paraId="77AB9392" w14:textId="77777777" w:rsidTr="008D3541">
        <w:tc>
          <w:tcPr>
            <w:tcW w:w="763" w:type="dxa"/>
            <w:shd w:val="clear" w:color="auto" w:fill="auto"/>
          </w:tcPr>
          <w:p w14:paraId="457FD43A" w14:textId="4BFCCDE5" w:rsidR="00A23833" w:rsidRPr="008D354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3192" w:type="dxa"/>
            <w:shd w:val="clear" w:color="auto" w:fill="auto"/>
          </w:tcPr>
          <w:p w14:paraId="53FD9C19" w14:textId="2D45D2C7" w:rsidR="00A23833" w:rsidRPr="008D354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35A3B8E" w14:textId="3752E9A0" w:rsidR="00A23833" w:rsidRPr="008D3541" w:rsidRDefault="00E91846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Sau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41E81" w:rsidRPr="008D3541" w14:paraId="7941430E" w14:textId="77777777" w:rsidTr="008D3541">
        <w:tc>
          <w:tcPr>
            <w:tcW w:w="763" w:type="dxa"/>
            <w:shd w:val="clear" w:color="auto" w:fill="auto"/>
          </w:tcPr>
          <w:p w14:paraId="4051AEBE" w14:textId="3C73A60E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3192" w:type="dxa"/>
            <w:shd w:val="clear" w:color="auto" w:fill="auto"/>
          </w:tcPr>
          <w:p w14:paraId="18A99861" w14:textId="7C9B59B9" w:rsidR="00941E8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D477431" w14:textId="014E6692" w:rsidR="00941E81" w:rsidRPr="008D3541" w:rsidRDefault="00E91846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41E81" w:rsidRPr="008D3541" w14:paraId="2674A770" w14:textId="77777777" w:rsidTr="008D3541">
        <w:tc>
          <w:tcPr>
            <w:tcW w:w="763" w:type="dxa"/>
            <w:shd w:val="clear" w:color="auto" w:fill="auto"/>
          </w:tcPr>
          <w:p w14:paraId="5F7B32C3" w14:textId="637EE090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3192" w:type="dxa"/>
            <w:shd w:val="clear" w:color="auto" w:fill="auto"/>
          </w:tcPr>
          <w:p w14:paraId="14574D2B" w14:textId="33D5F1A8" w:rsidR="00941E8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438146E" w14:textId="31DD3DF1" w:rsidR="00941E81" w:rsidRPr="008D3541" w:rsidRDefault="008766A8" w:rsidP="008D354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</w:p>
        </w:tc>
      </w:tr>
      <w:tr w:rsidR="00941E81" w:rsidRPr="008D3541" w14:paraId="3F5C65DC" w14:textId="77777777" w:rsidTr="008D3541">
        <w:tc>
          <w:tcPr>
            <w:tcW w:w="763" w:type="dxa"/>
            <w:shd w:val="clear" w:color="auto" w:fill="auto"/>
          </w:tcPr>
          <w:p w14:paraId="57B66652" w14:textId="31176146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3192" w:type="dxa"/>
            <w:shd w:val="clear" w:color="auto" w:fill="auto"/>
          </w:tcPr>
          <w:p w14:paraId="0B8049E9" w14:textId="01B98AD0" w:rsidR="00941E8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3A01542" w14:textId="5F6EF170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</w:tr>
      <w:tr w:rsidR="00941E81" w:rsidRPr="008D3541" w14:paraId="4E92E303" w14:textId="77777777" w:rsidTr="008D3541">
        <w:tc>
          <w:tcPr>
            <w:tcW w:w="763" w:type="dxa"/>
            <w:shd w:val="clear" w:color="auto" w:fill="auto"/>
          </w:tcPr>
          <w:p w14:paraId="56BC7D71" w14:textId="5A31F1AE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3192" w:type="dxa"/>
            <w:shd w:val="clear" w:color="auto" w:fill="auto"/>
          </w:tcPr>
          <w:p w14:paraId="18252DB2" w14:textId="4CE70091" w:rsidR="00941E8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556D0BE" w14:textId="5761CA11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941E81" w:rsidRPr="008D3541" w14:paraId="5DF669D4" w14:textId="77777777" w:rsidTr="008D3541">
        <w:tc>
          <w:tcPr>
            <w:tcW w:w="763" w:type="dxa"/>
            <w:shd w:val="clear" w:color="auto" w:fill="auto"/>
          </w:tcPr>
          <w:p w14:paraId="57AA0236" w14:textId="59E4A009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A115E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3023AAB5" w14:textId="6A08086E" w:rsidR="00941E81" w:rsidRDefault="00EF1DB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358BA78" w14:textId="315534AE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và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quản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lý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41E81" w:rsidRPr="008D3541" w14:paraId="15AAF36D" w14:textId="77777777" w:rsidTr="008D3541">
        <w:tc>
          <w:tcPr>
            <w:tcW w:w="763" w:type="dxa"/>
            <w:shd w:val="clear" w:color="auto" w:fill="auto"/>
          </w:tcPr>
          <w:p w14:paraId="0291D838" w14:textId="4D1640AF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5A115E"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30207CDD" w14:textId="091A1262" w:rsidR="00941E8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962FDAE" w14:textId="392C5D70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941E81" w:rsidRPr="008D3541" w14:paraId="335612F5" w14:textId="77777777" w:rsidTr="008D3541">
        <w:tc>
          <w:tcPr>
            <w:tcW w:w="763" w:type="dxa"/>
            <w:shd w:val="clear" w:color="auto" w:fill="auto"/>
          </w:tcPr>
          <w:p w14:paraId="5A494FB3" w14:textId="0B9EA981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A115E">
              <w:rPr>
                <w:lang w:val="en-US"/>
              </w:rPr>
              <w:t>09</w:t>
            </w:r>
          </w:p>
        </w:tc>
        <w:tc>
          <w:tcPr>
            <w:tcW w:w="3192" w:type="dxa"/>
            <w:shd w:val="clear" w:color="auto" w:fill="auto"/>
          </w:tcPr>
          <w:p w14:paraId="49835B38" w14:textId="7223A7EB" w:rsidR="00941E8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F4F6156" w14:textId="2106286D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them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941E81" w:rsidRPr="008D3541" w14:paraId="7EDB3B58" w14:textId="77777777" w:rsidTr="008D3541">
        <w:tc>
          <w:tcPr>
            <w:tcW w:w="763" w:type="dxa"/>
            <w:shd w:val="clear" w:color="auto" w:fill="auto"/>
          </w:tcPr>
          <w:p w14:paraId="08221E5E" w14:textId="28C6C3B4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A115E"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1FF3BC11" w14:textId="03E03D97" w:rsidR="00941E8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4828954" w14:textId="42E29F17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941E81" w:rsidRPr="008D3541" w14:paraId="33729C4B" w14:textId="77777777" w:rsidTr="008D3541">
        <w:tc>
          <w:tcPr>
            <w:tcW w:w="763" w:type="dxa"/>
            <w:shd w:val="clear" w:color="auto" w:fill="auto"/>
          </w:tcPr>
          <w:p w14:paraId="3B80AB63" w14:textId="1CFFF7FC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5A115E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23BB7BA" w14:textId="20077145" w:rsidR="00941E81" w:rsidRDefault="00941E81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Reset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8042E57" w14:textId="346EB055" w:rsidR="00941E81" w:rsidRPr="008D3541" w:rsidRDefault="008766A8" w:rsidP="008766A8">
            <w:pPr>
              <w:tabs>
                <w:tab w:val="left" w:pos="113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reset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“123”</w:t>
            </w:r>
          </w:p>
        </w:tc>
      </w:tr>
      <w:tr w:rsidR="00941E81" w:rsidRPr="008D3541" w14:paraId="4FC06ACA" w14:textId="77777777" w:rsidTr="008D3541">
        <w:tc>
          <w:tcPr>
            <w:tcW w:w="763" w:type="dxa"/>
            <w:shd w:val="clear" w:color="auto" w:fill="auto"/>
          </w:tcPr>
          <w:p w14:paraId="4EE2B72C" w14:textId="02E7D044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5A115E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A99E939" w14:textId="445AA1E8" w:rsidR="00941E81" w:rsidRDefault="00941E8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D953289" w14:textId="330DA009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</w:tr>
      <w:tr w:rsidR="00941E81" w:rsidRPr="008D3541" w14:paraId="3F019170" w14:textId="77777777" w:rsidTr="008D3541">
        <w:tc>
          <w:tcPr>
            <w:tcW w:w="763" w:type="dxa"/>
            <w:shd w:val="clear" w:color="auto" w:fill="auto"/>
          </w:tcPr>
          <w:p w14:paraId="23CDA9FE" w14:textId="76FC814B" w:rsidR="00941E81" w:rsidRDefault="00941E8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5A115E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23FF2A40" w14:textId="5CA7AA1D" w:rsidR="00941E81" w:rsidRDefault="00EF1DB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F049CD7" w14:textId="73330A6F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và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quản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41E81" w:rsidRPr="008D3541" w14:paraId="4A390616" w14:textId="77777777" w:rsidTr="008D3541">
        <w:tc>
          <w:tcPr>
            <w:tcW w:w="763" w:type="dxa"/>
            <w:shd w:val="clear" w:color="auto" w:fill="auto"/>
          </w:tcPr>
          <w:p w14:paraId="3A354B68" w14:textId="2105B049" w:rsidR="00941E81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5A115E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299AA6D4" w14:textId="43E69AE2" w:rsidR="00941E81" w:rsidRDefault="009C62F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CFEE8E3" w14:textId="1ECBD0A2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941E81" w:rsidRPr="008D3541" w14:paraId="55FC35B5" w14:textId="77777777" w:rsidTr="008D3541">
        <w:tc>
          <w:tcPr>
            <w:tcW w:w="763" w:type="dxa"/>
            <w:shd w:val="clear" w:color="auto" w:fill="auto"/>
          </w:tcPr>
          <w:p w14:paraId="08AB479F" w14:textId="66960178" w:rsidR="00941E81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5A115E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2DE75922" w14:textId="2A5D551C" w:rsidR="00941E81" w:rsidRDefault="009C62F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F5333F0" w14:textId="2CDA41BF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41E81" w:rsidRPr="008D3541" w14:paraId="2B61AE6A" w14:textId="77777777" w:rsidTr="008D3541">
        <w:tc>
          <w:tcPr>
            <w:tcW w:w="763" w:type="dxa"/>
            <w:shd w:val="clear" w:color="auto" w:fill="auto"/>
          </w:tcPr>
          <w:p w14:paraId="47A55172" w14:textId="154CBD26" w:rsidR="00941E81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5A115E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2C326373" w14:textId="2C1BBEEB" w:rsidR="00941E81" w:rsidRDefault="009C62F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41DEEDF" w14:textId="236BF8BE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41E81" w:rsidRPr="008D3541" w14:paraId="5B975520" w14:textId="77777777" w:rsidTr="008D3541">
        <w:tc>
          <w:tcPr>
            <w:tcW w:w="763" w:type="dxa"/>
            <w:shd w:val="clear" w:color="auto" w:fill="auto"/>
          </w:tcPr>
          <w:p w14:paraId="5146DADB" w14:textId="13988346" w:rsidR="00941E81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5A115E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2646F287" w14:textId="388C6957" w:rsidR="00941E81" w:rsidRDefault="009C62F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AD2FF43" w14:textId="2615CC8E" w:rsidR="00941E81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C62FA" w:rsidRPr="008D3541" w14:paraId="334A1A25" w14:textId="77777777" w:rsidTr="008D3541">
        <w:tc>
          <w:tcPr>
            <w:tcW w:w="763" w:type="dxa"/>
            <w:shd w:val="clear" w:color="auto" w:fill="auto"/>
          </w:tcPr>
          <w:p w14:paraId="07B6E65D" w14:textId="1E038C01" w:rsidR="009C62FA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5A115E"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0EB043FF" w14:textId="1F75E8CF" w:rsidR="009C62FA" w:rsidRDefault="00EF1DB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B2D48AF" w14:textId="0145B7AA" w:rsidR="009C62FA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và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quản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  <w:tr w:rsidR="009C62FA" w:rsidRPr="008D3541" w14:paraId="7120EE66" w14:textId="77777777" w:rsidTr="008D3541">
        <w:tc>
          <w:tcPr>
            <w:tcW w:w="763" w:type="dxa"/>
            <w:shd w:val="clear" w:color="auto" w:fill="auto"/>
          </w:tcPr>
          <w:p w14:paraId="3CD9DC9A" w14:textId="5379BDB4" w:rsidR="009C62FA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A115E"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0CF0CDA6" w14:textId="79F52809" w:rsidR="009C62FA" w:rsidRDefault="009C62FA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D0E1AA5" w14:textId="1AE1AFF6" w:rsidR="009C62FA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set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</w:p>
        </w:tc>
      </w:tr>
      <w:tr w:rsidR="009C62FA" w:rsidRPr="008D3541" w14:paraId="6B23D7A2" w14:textId="77777777" w:rsidTr="008D3541">
        <w:tc>
          <w:tcPr>
            <w:tcW w:w="763" w:type="dxa"/>
            <w:shd w:val="clear" w:color="auto" w:fill="auto"/>
          </w:tcPr>
          <w:p w14:paraId="1766C3AE" w14:textId="574F6EC7" w:rsidR="009C62FA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14:paraId="5C6DB12B" w14:textId="20D7031E" w:rsidR="009C62FA" w:rsidRDefault="009C62F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73298FB" w14:textId="70992659" w:rsidR="009C62FA" w:rsidRPr="008D3541" w:rsidRDefault="008766A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06343">
              <w:rPr>
                <w:lang w:val="en-US"/>
              </w:rPr>
              <w:t>thêm</w:t>
            </w:r>
            <w:proofErr w:type="spellEnd"/>
            <w:r w:rsidR="00A063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9C62FA" w:rsidRPr="008D3541" w14:paraId="61BC50AF" w14:textId="77777777" w:rsidTr="008D3541">
        <w:tc>
          <w:tcPr>
            <w:tcW w:w="763" w:type="dxa"/>
            <w:shd w:val="clear" w:color="auto" w:fill="auto"/>
          </w:tcPr>
          <w:p w14:paraId="591444D5" w14:textId="16F4F2C1" w:rsidR="009C62FA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79A17744" w14:textId="3C5395A4" w:rsidR="009C62FA" w:rsidRDefault="009C62F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2696E61" w14:textId="0B30DB28" w:rsidR="009C62FA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  <w:tr w:rsidR="009C62FA" w:rsidRPr="008D3541" w14:paraId="5911DAB2" w14:textId="77777777" w:rsidTr="008D3541">
        <w:tc>
          <w:tcPr>
            <w:tcW w:w="763" w:type="dxa"/>
            <w:shd w:val="clear" w:color="auto" w:fill="auto"/>
          </w:tcPr>
          <w:p w14:paraId="1070346D" w14:textId="12315385" w:rsidR="009C62FA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B97EDD3" w14:textId="475CBE9E" w:rsidR="009C62FA" w:rsidRDefault="00EF1DB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9C62FA">
              <w:rPr>
                <w:lang w:val="en-US"/>
              </w:rPr>
              <w:t xml:space="preserve"> </w:t>
            </w:r>
            <w:proofErr w:type="spellStart"/>
            <w:r w:rsidR="009C62FA">
              <w:rPr>
                <w:lang w:val="en-US"/>
              </w:rPr>
              <w:t>lớp</w:t>
            </w:r>
            <w:proofErr w:type="spellEnd"/>
            <w:r w:rsidR="009C62FA">
              <w:rPr>
                <w:lang w:val="en-US"/>
              </w:rPr>
              <w:t xml:space="preserve"> </w:t>
            </w:r>
            <w:proofErr w:type="spellStart"/>
            <w:r w:rsidR="009C62F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E8B8248" w14:textId="7721874E" w:rsidR="009C62FA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và</w:t>
            </w:r>
            <w:proofErr w:type="spellEnd"/>
            <w:proofErr w:type="gram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quản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lý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C62FA" w:rsidRPr="008D3541" w14:paraId="57D55463" w14:textId="77777777" w:rsidTr="008D3541">
        <w:tc>
          <w:tcPr>
            <w:tcW w:w="763" w:type="dxa"/>
            <w:shd w:val="clear" w:color="auto" w:fill="auto"/>
          </w:tcPr>
          <w:p w14:paraId="132C47F8" w14:textId="71B599D5" w:rsidR="009C62FA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24D1B190" w14:textId="13B184F9" w:rsidR="009C62FA" w:rsidRDefault="009C62F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B95AB32" w14:textId="41C67C37" w:rsidR="009C62FA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</w:p>
        </w:tc>
      </w:tr>
      <w:tr w:rsidR="009C62FA" w:rsidRPr="008D3541" w14:paraId="3AD7310A" w14:textId="77777777" w:rsidTr="008D3541">
        <w:tc>
          <w:tcPr>
            <w:tcW w:w="763" w:type="dxa"/>
            <w:shd w:val="clear" w:color="auto" w:fill="auto"/>
          </w:tcPr>
          <w:p w14:paraId="2E132EC9" w14:textId="24A7540D" w:rsidR="009C62FA" w:rsidRDefault="009C62F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30F6A02D" w14:textId="5A8BF7B5" w:rsidR="009C62FA" w:rsidRDefault="009C62FA" w:rsidP="009C62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06B98F2" w14:textId="48AD43FB" w:rsidR="009C62FA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C62FA" w:rsidRPr="008D3541" w14:paraId="367B06BB" w14:textId="77777777" w:rsidTr="008D3541">
        <w:tc>
          <w:tcPr>
            <w:tcW w:w="763" w:type="dxa"/>
            <w:shd w:val="clear" w:color="auto" w:fill="auto"/>
          </w:tcPr>
          <w:p w14:paraId="6C811E27" w14:textId="18C8D431" w:rsidR="009C62FA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306EBB73" w14:textId="03570B0E" w:rsidR="009C62FA" w:rsidRDefault="00EF1DB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903577"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sinh</w:t>
            </w:r>
            <w:proofErr w:type="spellEnd"/>
            <w:r w:rsidR="00903577"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319F93B" w14:textId="54BAB0C0" w:rsidR="00A06343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và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quản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903577" w:rsidRPr="008D3541" w14:paraId="440CAA79" w14:textId="77777777" w:rsidTr="008D3541">
        <w:tc>
          <w:tcPr>
            <w:tcW w:w="763" w:type="dxa"/>
            <w:shd w:val="clear" w:color="auto" w:fill="auto"/>
          </w:tcPr>
          <w:p w14:paraId="7CCEBCC9" w14:textId="54FC9CE2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222D7843" w14:textId="0F28A448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56B64F3" w14:textId="03D721AC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903577" w:rsidRPr="008D3541" w14:paraId="7A7EAE97" w14:textId="77777777" w:rsidTr="008D3541">
        <w:tc>
          <w:tcPr>
            <w:tcW w:w="763" w:type="dxa"/>
            <w:shd w:val="clear" w:color="auto" w:fill="auto"/>
          </w:tcPr>
          <w:p w14:paraId="34F4C8E3" w14:textId="069F7432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2DCB79A4" w14:textId="22C93934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20665DC" w14:textId="7DE76415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903577" w:rsidRPr="008D3541" w14:paraId="1DEC15A7" w14:textId="77777777" w:rsidTr="008D3541">
        <w:tc>
          <w:tcPr>
            <w:tcW w:w="763" w:type="dxa"/>
            <w:shd w:val="clear" w:color="auto" w:fill="auto"/>
          </w:tcPr>
          <w:p w14:paraId="68FCD8DB" w14:textId="66416126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5A115E"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47182918" w14:textId="33F475FC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4ED47E7" w14:textId="3E97AB97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903577" w:rsidRPr="008D3541" w14:paraId="701868F1" w14:textId="77777777" w:rsidTr="008D3541">
        <w:tc>
          <w:tcPr>
            <w:tcW w:w="763" w:type="dxa"/>
            <w:shd w:val="clear" w:color="auto" w:fill="auto"/>
          </w:tcPr>
          <w:p w14:paraId="05076C02" w14:textId="1C0AC318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A115E"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</w:tcPr>
          <w:p w14:paraId="08C72F05" w14:textId="75C059FA" w:rsidR="00903577" w:rsidRDefault="00903577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Reset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C637F53" w14:textId="0BC165E3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reset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“123”</w:t>
            </w:r>
          </w:p>
        </w:tc>
      </w:tr>
      <w:tr w:rsidR="00903577" w:rsidRPr="008D3541" w14:paraId="00F4EE04" w14:textId="77777777" w:rsidTr="008D3541">
        <w:tc>
          <w:tcPr>
            <w:tcW w:w="763" w:type="dxa"/>
            <w:shd w:val="clear" w:color="auto" w:fill="auto"/>
          </w:tcPr>
          <w:p w14:paraId="737EE4ED" w14:textId="4F729E2C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A115E">
              <w:rPr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14:paraId="66215035" w14:textId="33C0EBD7" w:rsidR="00903577" w:rsidRDefault="00EF1DB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903577"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k</w:t>
            </w:r>
            <w:r>
              <w:rPr>
                <w:lang w:val="en-US"/>
              </w:rPr>
              <w:t>ỳ</w:t>
            </w:r>
            <w:proofErr w:type="spellEnd"/>
            <w:r w:rsidR="00903577"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đăng</w:t>
            </w:r>
            <w:proofErr w:type="spellEnd"/>
            <w:r w:rsidR="00903577"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ký</w:t>
            </w:r>
            <w:proofErr w:type="spellEnd"/>
            <w:r w:rsidR="00903577"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học</w:t>
            </w:r>
            <w:proofErr w:type="spellEnd"/>
            <w:r w:rsidR="00903577"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70EE1B0" w14:textId="0F5749E5" w:rsidR="00A06343" w:rsidRPr="00A06343" w:rsidRDefault="00A06343" w:rsidP="00A063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và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quản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</w:tr>
      <w:tr w:rsidR="00903577" w:rsidRPr="008D3541" w14:paraId="56313634" w14:textId="77777777" w:rsidTr="008D3541">
        <w:tc>
          <w:tcPr>
            <w:tcW w:w="763" w:type="dxa"/>
            <w:shd w:val="clear" w:color="auto" w:fill="auto"/>
          </w:tcPr>
          <w:p w14:paraId="4F5BB118" w14:textId="1CA6A4E6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A115E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0BA5D4EB" w14:textId="2F8CB8A3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3E5E939" w14:textId="510868DB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</w:p>
        </w:tc>
      </w:tr>
      <w:tr w:rsidR="00903577" w:rsidRPr="008D3541" w14:paraId="7B7B8036" w14:textId="77777777" w:rsidTr="008D3541">
        <w:tc>
          <w:tcPr>
            <w:tcW w:w="763" w:type="dxa"/>
            <w:shd w:val="clear" w:color="auto" w:fill="auto"/>
          </w:tcPr>
          <w:p w14:paraId="4276261E" w14:textId="5F7D108E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A115E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49A13739" w14:textId="5D5BB41A" w:rsidR="00903577" w:rsidRDefault="00EF1DB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học</w:t>
            </w:r>
            <w:proofErr w:type="spellEnd"/>
            <w:r w:rsidR="00903577">
              <w:rPr>
                <w:lang w:val="en-US"/>
              </w:rPr>
              <w:t xml:space="preserve"> </w:t>
            </w:r>
            <w:proofErr w:type="spellStart"/>
            <w:r w:rsidR="00903577"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8D055E1" w14:textId="78DCB38A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và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quản</w:t>
            </w:r>
            <w:proofErr w:type="spellEnd"/>
            <w:r w:rsidR="00EF1DB8">
              <w:rPr>
                <w:lang w:val="en-US"/>
              </w:rPr>
              <w:t xml:space="preserve"> </w:t>
            </w:r>
            <w:proofErr w:type="spellStart"/>
            <w:r w:rsidR="00EF1DB8"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</w:tr>
      <w:tr w:rsidR="00903577" w:rsidRPr="008D3541" w14:paraId="4E0F82AF" w14:textId="77777777" w:rsidTr="008D3541">
        <w:tc>
          <w:tcPr>
            <w:tcW w:w="763" w:type="dxa"/>
            <w:shd w:val="clear" w:color="auto" w:fill="auto"/>
          </w:tcPr>
          <w:p w14:paraId="4BF291E6" w14:textId="4A66FAD9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A115E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33D40F2E" w14:textId="66A5FE0A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9571D64" w14:textId="0208E5D0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</w:tr>
      <w:tr w:rsidR="00903577" w:rsidRPr="008D3541" w14:paraId="52DA12DB" w14:textId="77777777" w:rsidTr="008D3541">
        <w:tc>
          <w:tcPr>
            <w:tcW w:w="763" w:type="dxa"/>
            <w:shd w:val="clear" w:color="auto" w:fill="auto"/>
          </w:tcPr>
          <w:p w14:paraId="441548FE" w14:textId="2FB134C2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A115E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7F9E14CE" w14:textId="37550A6C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E912F8C" w14:textId="5626494B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</w:tr>
      <w:tr w:rsidR="00903577" w:rsidRPr="008D3541" w14:paraId="75846193" w14:textId="77777777" w:rsidTr="008D3541">
        <w:tc>
          <w:tcPr>
            <w:tcW w:w="763" w:type="dxa"/>
            <w:shd w:val="clear" w:color="auto" w:fill="auto"/>
          </w:tcPr>
          <w:p w14:paraId="13124549" w14:textId="19E48835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A115E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3EF8C04F" w14:textId="5325BD03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7F678C7" w14:textId="27B73D93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</w:tr>
      <w:tr w:rsidR="00903577" w:rsidRPr="008D3541" w14:paraId="292D863C" w14:textId="77777777" w:rsidTr="008D3541">
        <w:tc>
          <w:tcPr>
            <w:tcW w:w="763" w:type="dxa"/>
            <w:shd w:val="clear" w:color="auto" w:fill="auto"/>
          </w:tcPr>
          <w:p w14:paraId="72A04B32" w14:textId="09C291FC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A115E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0A71B4AE" w14:textId="436F6952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72D1FE6" w14:textId="230B4318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</w:tr>
      <w:tr w:rsidR="00903577" w:rsidRPr="008D3541" w14:paraId="67A0176A" w14:textId="77777777" w:rsidTr="008D3541">
        <w:tc>
          <w:tcPr>
            <w:tcW w:w="763" w:type="dxa"/>
            <w:shd w:val="clear" w:color="auto" w:fill="auto"/>
          </w:tcPr>
          <w:p w14:paraId="528370CE" w14:textId="7839C7B6" w:rsidR="00903577" w:rsidRDefault="0090357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="005A115E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78B73D8" w14:textId="4BC2A015" w:rsidR="00903577" w:rsidRDefault="0090357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BE7D340" w14:textId="65237363" w:rsidR="00903577" w:rsidRPr="008D3541" w:rsidRDefault="00A06343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</w:p>
        </w:tc>
      </w:tr>
    </w:tbl>
    <w:p w14:paraId="0C4931D7" w14:textId="77777777" w:rsidR="00A23833" w:rsidRDefault="00A23833" w:rsidP="00A23833">
      <w:pPr>
        <w:rPr>
          <w:lang w:val="en-US"/>
        </w:rPr>
      </w:pPr>
    </w:p>
    <w:p w14:paraId="6F09CAD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73558808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6D046855" w14:textId="4FB1BFA2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73541170"/>
      <w:bookmarkStart w:id="10" w:name="_Toc7355880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46594F">
        <w:rPr>
          <w:color w:val="0000FF"/>
          <w:lang w:val="en-US"/>
        </w:rPr>
        <w:t>Đăng</w:t>
      </w:r>
      <w:proofErr w:type="spellEnd"/>
      <w:r w:rsidR="0046594F">
        <w:rPr>
          <w:color w:val="0000FF"/>
          <w:lang w:val="en-US"/>
        </w:rPr>
        <w:t xml:space="preserve"> </w:t>
      </w:r>
      <w:proofErr w:type="spellStart"/>
      <w:r w:rsidR="0046594F">
        <w:rPr>
          <w:color w:val="0000FF"/>
          <w:lang w:val="en-US"/>
        </w:rPr>
        <w:t>nhập</w:t>
      </w:r>
      <w:bookmarkEnd w:id="9"/>
      <w:bookmarkEnd w:id="10"/>
      <w:proofErr w:type="spellEnd"/>
    </w:p>
    <w:p w14:paraId="5D236FBA" w14:textId="77777777"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14:paraId="33820D4F" w14:textId="5BB3C1EB" w:rsidR="00A23833" w:rsidRPr="0046594F" w:rsidRDefault="0046594F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dung (</w:t>
      </w: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, </w:t>
      </w: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 xml:space="preserve">)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</w:p>
    <w:p w14:paraId="1F456844" w14:textId="77777777"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14:paraId="44BDC701" w14:textId="77777777"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14:paraId="69A8C7D9" w14:textId="5AE644BE" w:rsidR="00A23833" w:rsidRPr="0046594F" w:rsidRDefault="0046594F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Mở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0B07B118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AF94B95" w14:textId="5326F120" w:rsidR="0003263C" w:rsidRDefault="0003263C" w:rsidP="00A23833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17FD46D9" w14:textId="26B83E91" w:rsidR="0003263C" w:rsidRDefault="0003263C" w:rsidP="00A23833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</w:p>
    <w:p w14:paraId="05450191" w14:textId="6B0E46E2" w:rsidR="0003263C" w:rsidRDefault="0003263C" w:rsidP="00A23833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</w:p>
    <w:p w14:paraId="3FABB419" w14:textId="77777777"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14:paraId="3928F009" w14:textId="64F68FCB" w:rsidR="00A23833" w:rsidRPr="0003263C" w:rsidRDefault="0003263C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28D51A6" w14:textId="77777777"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28238FA" w14:textId="7C3A1269" w:rsidR="00A23833" w:rsidRPr="005C18BA" w:rsidRDefault="005C18BA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8D0A969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7FFEBC7" w14:textId="215DA360" w:rsidR="00A23833" w:rsidRDefault="005C18BA" w:rsidP="005C18B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:</w:t>
      </w:r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>.</w:t>
      </w:r>
    </w:p>
    <w:p w14:paraId="205157C5" w14:textId="0EA5E708" w:rsidR="005C18BA" w:rsidRPr="005C18BA" w:rsidRDefault="005C18BA" w:rsidP="005C18B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 </w:t>
      </w:r>
    </w:p>
    <w:p w14:paraId="0004E17A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64AB0ED" w14:textId="5C4132E3" w:rsidR="00A23833" w:rsidRPr="00FA6354" w:rsidRDefault="005C18BA" w:rsidP="00A23833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nhân</w:t>
      </w:r>
      <w:proofErr w:type="spellEnd"/>
      <w:r w:rsidR="00A23833">
        <w:rPr>
          <w:i/>
          <w:color w:val="0000FF"/>
          <w:lang w:val="en-US"/>
        </w:rPr>
        <w:t>.</w:t>
      </w:r>
    </w:p>
    <w:p w14:paraId="422EFB4D" w14:textId="1F6B91EA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7CC988C8" w14:textId="5A916B7F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17D5D74F" w14:textId="01B1A1F5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169EE695" w14:textId="6900ACE8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59F63BC3" w14:textId="711190F3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49F2B815" w14:textId="7F8CD691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591069D1" w14:textId="65B85B8D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6C9D2E40" w14:textId="65043B05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6E590CB3" w14:textId="69491FB8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3552B6E0" w14:textId="413E91D5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186D65C8" w14:textId="37E6757C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2AF8AB1F" w14:textId="77777777" w:rsidR="0046594F" w:rsidRDefault="0046594F" w:rsidP="0046594F">
      <w:pPr>
        <w:pStyle w:val="BodyText"/>
        <w:ind w:left="0"/>
        <w:jc w:val="both"/>
        <w:rPr>
          <w:b/>
          <w:i/>
          <w:color w:val="0000FF"/>
          <w:lang w:val="en-US"/>
        </w:rPr>
      </w:pPr>
    </w:p>
    <w:p w14:paraId="5CAE9B1C" w14:textId="28FEA0BD" w:rsidR="0046594F" w:rsidRPr="0037628A" w:rsidRDefault="0046594F" w:rsidP="0046594F">
      <w:pPr>
        <w:pStyle w:val="Heading2"/>
        <w:spacing w:line="360" w:lineRule="auto"/>
        <w:jc w:val="both"/>
        <w:rPr>
          <w:lang w:val="en-US"/>
        </w:rPr>
      </w:pPr>
      <w:bookmarkStart w:id="11" w:name="_Toc73541171"/>
      <w:bookmarkStart w:id="12" w:name="_Toc73558810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11"/>
      <w:proofErr w:type="spellStart"/>
      <w:r w:rsidR="006945D2">
        <w:rPr>
          <w:color w:val="0000FF"/>
          <w:lang w:val="en-US"/>
        </w:rPr>
        <w:t>Đăng</w:t>
      </w:r>
      <w:proofErr w:type="spellEnd"/>
      <w:r w:rsidR="006945D2">
        <w:rPr>
          <w:color w:val="0000FF"/>
          <w:lang w:val="en-US"/>
        </w:rPr>
        <w:t xml:space="preserve"> </w:t>
      </w:r>
      <w:proofErr w:type="spellStart"/>
      <w:r w:rsidR="006945D2">
        <w:rPr>
          <w:color w:val="0000FF"/>
          <w:lang w:val="en-US"/>
        </w:rPr>
        <w:t>xuất</w:t>
      </w:r>
      <w:bookmarkEnd w:id="12"/>
      <w:proofErr w:type="spellEnd"/>
    </w:p>
    <w:p w14:paraId="3181783C" w14:textId="77777777" w:rsidR="0046594F" w:rsidRDefault="0046594F" w:rsidP="0046594F">
      <w:pPr>
        <w:pStyle w:val="Heading3"/>
        <w:spacing w:line="360" w:lineRule="auto"/>
        <w:jc w:val="both"/>
      </w:pPr>
      <w:r>
        <w:t>Tóm tắt</w:t>
      </w:r>
    </w:p>
    <w:p w14:paraId="4EEE6153" w14:textId="19386F2C" w:rsidR="0046594F" w:rsidRPr="006945D2" w:rsidRDefault="006945D2" w:rsidP="0046594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dùng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xuất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sau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xong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2A188A97" w14:textId="77777777" w:rsidR="0046594F" w:rsidRDefault="0046594F" w:rsidP="0046594F">
      <w:pPr>
        <w:pStyle w:val="Heading3"/>
        <w:spacing w:line="360" w:lineRule="auto"/>
        <w:jc w:val="both"/>
      </w:pPr>
      <w:r>
        <w:t>Dòng sự kiện</w:t>
      </w:r>
    </w:p>
    <w:p w14:paraId="0A8989BE" w14:textId="77777777" w:rsidR="0046594F" w:rsidRDefault="0046594F" w:rsidP="0046594F">
      <w:pPr>
        <w:pStyle w:val="Heading4"/>
        <w:spacing w:line="360" w:lineRule="auto"/>
        <w:jc w:val="both"/>
      </w:pPr>
      <w:r>
        <w:t>Dòng sự kiện chính</w:t>
      </w:r>
    </w:p>
    <w:p w14:paraId="1BC7584C" w14:textId="27F7BE7F" w:rsidR="0046594F" w:rsidRDefault="006945D2" w:rsidP="006945D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Tại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–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(logout)</w:t>
      </w:r>
    </w:p>
    <w:p w14:paraId="499317C7" w14:textId="77777777" w:rsidR="0046594F" w:rsidRDefault="0046594F" w:rsidP="0046594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2B0401AA" w14:textId="0E5740A7" w:rsidR="0046594F" w:rsidRPr="0037628A" w:rsidRDefault="001A5BDC" w:rsidP="0046594F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3C09E77" w14:textId="77777777" w:rsidR="0046594F" w:rsidRDefault="0046594F" w:rsidP="0046594F">
      <w:pPr>
        <w:pStyle w:val="Heading3"/>
        <w:spacing w:line="360" w:lineRule="auto"/>
        <w:jc w:val="both"/>
      </w:pPr>
      <w:r>
        <w:t>Các yêu cầu đặc biệt</w:t>
      </w:r>
    </w:p>
    <w:p w14:paraId="1F8C0E8E" w14:textId="74920AC9" w:rsidR="0046594F" w:rsidRPr="0037628A" w:rsidRDefault="001A5BDC" w:rsidP="0046594F">
      <w:pPr>
        <w:pStyle w:val="BodyText"/>
        <w:jc w:val="both"/>
        <w:rPr>
          <w:i/>
          <w:color w:val="0000FF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B171076" w14:textId="77777777" w:rsidR="0046594F" w:rsidRDefault="0046594F" w:rsidP="0046594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EDF6585" w14:textId="4B32A69A" w:rsidR="0046594F" w:rsidRPr="001A5BDC" w:rsidRDefault="001A5BDC" w:rsidP="0046594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7B46734F" w14:textId="77777777" w:rsidR="0046594F" w:rsidRDefault="0046594F" w:rsidP="0046594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8C28F4A" w14:textId="71395BE8" w:rsidR="0046594F" w:rsidRPr="001A5BDC" w:rsidRDefault="001A5BDC" w:rsidP="0046594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</w:p>
    <w:p w14:paraId="3AFFF1CF" w14:textId="77777777" w:rsidR="0046594F" w:rsidRDefault="0046594F" w:rsidP="0046594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7EC6992" w14:textId="760BA32C" w:rsidR="0046594F" w:rsidRDefault="001A5BDC" w:rsidP="0046594F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77FC659" w14:textId="3BE90572" w:rsidR="001A5BDC" w:rsidRDefault="001A5BDC" w:rsidP="0046594F">
      <w:pPr>
        <w:pStyle w:val="BodyText"/>
        <w:jc w:val="both"/>
        <w:rPr>
          <w:i/>
          <w:color w:val="0000FF"/>
          <w:lang w:val="en-US"/>
        </w:rPr>
      </w:pPr>
    </w:p>
    <w:p w14:paraId="7582BA55" w14:textId="33333981" w:rsidR="001A5BDC" w:rsidRDefault="001A5BDC" w:rsidP="0046594F">
      <w:pPr>
        <w:pStyle w:val="BodyText"/>
        <w:jc w:val="both"/>
        <w:rPr>
          <w:i/>
          <w:color w:val="0000FF"/>
          <w:lang w:val="en-US"/>
        </w:rPr>
      </w:pPr>
    </w:p>
    <w:p w14:paraId="4F31CF9F" w14:textId="44F6E4B9" w:rsidR="001A5BDC" w:rsidRDefault="001A5BDC" w:rsidP="0046594F">
      <w:pPr>
        <w:pStyle w:val="BodyText"/>
        <w:jc w:val="both"/>
        <w:rPr>
          <w:i/>
          <w:color w:val="0000FF"/>
          <w:lang w:val="en-US"/>
        </w:rPr>
      </w:pPr>
    </w:p>
    <w:p w14:paraId="4EB15E81" w14:textId="058357C7" w:rsidR="001A5BDC" w:rsidRDefault="001A5BDC" w:rsidP="0046594F">
      <w:pPr>
        <w:pStyle w:val="BodyText"/>
        <w:jc w:val="both"/>
        <w:rPr>
          <w:i/>
          <w:color w:val="0000FF"/>
          <w:lang w:val="en-US"/>
        </w:rPr>
      </w:pPr>
    </w:p>
    <w:p w14:paraId="1ACB29C3" w14:textId="77777777" w:rsidR="001A5BDC" w:rsidRPr="001A5BDC" w:rsidRDefault="001A5BDC" w:rsidP="0046594F">
      <w:pPr>
        <w:pStyle w:val="BodyText"/>
        <w:jc w:val="both"/>
        <w:rPr>
          <w:i/>
          <w:color w:val="0000FF"/>
          <w:lang w:val="en-US"/>
        </w:rPr>
      </w:pPr>
    </w:p>
    <w:p w14:paraId="139AB193" w14:textId="3D00DC65" w:rsidR="0046594F" w:rsidRDefault="0046594F" w:rsidP="0046594F">
      <w:pPr>
        <w:spacing w:line="360" w:lineRule="auto"/>
        <w:jc w:val="both"/>
        <w:rPr>
          <w:i/>
          <w:color w:val="0000FF"/>
          <w:lang w:val="en-US"/>
        </w:rPr>
      </w:pPr>
    </w:p>
    <w:p w14:paraId="6513F20B" w14:textId="49398AA7" w:rsidR="0003263C" w:rsidRDefault="0003263C" w:rsidP="0046594F">
      <w:pPr>
        <w:spacing w:line="360" w:lineRule="auto"/>
        <w:jc w:val="both"/>
        <w:rPr>
          <w:i/>
          <w:color w:val="0000FF"/>
          <w:lang w:val="en-US"/>
        </w:rPr>
      </w:pPr>
    </w:p>
    <w:p w14:paraId="3F890FC5" w14:textId="082ED003" w:rsidR="0003263C" w:rsidRDefault="0003263C" w:rsidP="0046594F">
      <w:pPr>
        <w:spacing w:line="360" w:lineRule="auto"/>
        <w:jc w:val="both"/>
        <w:rPr>
          <w:i/>
          <w:color w:val="0000FF"/>
          <w:lang w:val="en-US"/>
        </w:rPr>
      </w:pPr>
    </w:p>
    <w:p w14:paraId="06EEB598" w14:textId="0EB94C08" w:rsidR="0003263C" w:rsidRDefault="0003263C" w:rsidP="0046594F">
      <w:pPr>
        <w:spacing w:line="360" w:lineRule="auto"/>
        <w:jc w:val="both"/>
        <w:rPr>
          <w:i/>
          <w:color w:val="0000FF"/>
          <w:lang w:val="en-US"/>
        </w:rPr>
      </w:pPr>
    </w:p>
    <w:p w14:paraId="75A69124" w14:textId="121B01CD" w:rsidR="0003263C" w:rsidRDefault="0003263C" w:rsidP="0046594F">
      <w:pPr>
        <w:spacing w:line="360" w:lineRule="auto"/>
        <w:jc w:val="both"/>
        <w:rPr>
          <w:i/>
          <w:color w:val="0000FF"/>
          <w:lang w:val="en-US"/>
        </w:rPr>
      </w:pPr>
    </w:p>
    <w:p w14:paraId="3120C25B" w14:textId="50CCEF54" w:rsidR="0003263C" w:rsidRDefault="0003263C" w:rsidP="0046594F">
      <w:pPr>
        <w:spacing w:line="360" w:lineRule="auto"/>
        <w:jc w:val="both"/>
        <w:rPr>
          <w:i/>
          <w:color w:val="0000FF"/>
          <w:lang w:val="en-US"/>
        </w:rPr>
      </w:pPr>
    </w:p>
    <w:p w14:paraId="61065449" w14:textId="2DA8ACA2" w:rsidR="0003263C" w:rsidRDefault="0003263C" w:rsidP="0046594F">
      <w:pPr>
        <w:spacing w:line="360" w:lineRule="auto"/>
        <w:jc w:val="both"/>
        <w:rPr>
          <w:i/>
          <w:color w:val="0000FF"/>
          <w:lang w:val="en-US"/>
        </w:rPr>
      </w:pPr>
    </w:p>
    <w:p w14:paraId="3AF39785" w14:textId="16234B4F" w:rsidR="0031127B" w:rsidRDefault="00411BAF" w:rsidP="00411BAF">
      <w:pPr>
        <w:tabs>
          <w:tab w:val="left" w:pos="2105"/>
        </w:tabs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</w:p>
    <w:p w14:paraId="630CCEDE" w14:textId="77777777" w:rsidR="00411BAF" w:rsidRDefault="00411BAF" w:rsidP="00411BAF">
      <w:pPr>
        <w:tabs>
          <w:tab w:val="left" w:pos="2105"/>
        </w:tabs>
        <w:spacing w:line="360" w:lineRule="auto"/>
        <w:jc w:val="both"/>
        <w:rPr>
          <w:i/>
          <w:color w:val="0000FF"/>
          <w:lang w:val="en-US"/>
        </w:rPr>
      </w:pPr>
    </w:p>
    <w:p w14:paraId="1DDDB665" w14:textId="77777777" w:rsidR="0031127B" w:rsidRDefault="0031127B" w:rsidP="0046594F">
      <w:pPr>
        <w:spacing w:line="360" w:lineRule="auto"/>
        <w:jc w:val="both"/>
        <w:rPr>
          <w:i/>
          <w:color w:val="0000FF"/>
          <w:lang w:val="en-US"/>
        </w:rPr>
      </w:pPr>
    </w:p>
    <w:p w14:paraId="599371D1" w14:textId="7A03321B" w:rsidR="0003263C" w:rsidRPr="0037628A" w:rsidRDefault="0003263C" w:rsidP="0003263C">
      <w:pPr>
        <w:pStyle w:val="Heading2"/>
        <w:spacing w:line="360" w:lineRule="auto"/>
        <w:jc w:val="both"/>
        <w:rPr>
          <w:lang w:val="en-US"/>
        </w:rPr>
      </w:pPr>
      <w:bookmarkStart w:id="13" w:name="_Toc73541172"/>
      <w:bookmarkStart w:id="14" w:name="_Toc73558811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13"/>
      <w:proofErr w:type="spellStart"/>
      <w:r w:rsidR="001A5BDC">
        <w:rPr>
          <w:color w:val="0000FF"/>
          <w:lang w:val="en-US"/>
        </w:rPr>
        <w:t>Xem</w:t>
      </w:r>
      <w:proofErr w:type="spellEnd"/>
      <w:r w:rsidR="001A5BDC">
        <w:rPr>
          <w:color w:val="0000FF"/>
          <w:lang w:val="en-US"/>
        </w:rPr>
        <w:t xml:space="preserve"> </w:t>
      </w:r>
      <w:proofErr w:type="spellStart"/>
      <w:r w:rsidR="001A5BDC">
        <w:rPr>
          <w:color w:val="0000FF"/>
          <w:lang w:val="en-US"/>
        </w:rPr>
        <w:t>thông</w:t>
      </w:r>
      <w:proofErr w:type="spellEnd"/>
      <w:r w:rsidR="001A5BDC">
        <w:rPr>
          <w:color w:val="0000FF"/>
          <w:lang w:val="en-US"/>
        </w:rPr>
        <w:t xml:space="preserve"> tin </w:t>
      </w:r>
      <w:proofErr w:type="spellStart"/>
      <w:r w:rsidR="001A5BDC">
        <w:rPr>
          <w:color w:val="0000FF"/>
          <w:lang w:val="en-US"/>
        </w:rPr>
        <w:t>tài</w:t>
      </w:r>
      <w:proofErr w:type="spellEnd"/>
      <w:r w:rsidR="001A5BDC">
        <w:rPr>
          <w:color w:val="0000FF"/>
          <w:lang w:val="en-US"/>
        </w:rPr>
        <w:t xml:space="preserve"> </w:t>
      </w:r>
      <w:proofErr w:type="spellStart"/>
      <w:r w:rsidR="001A5BDC">
        <w:rPr>
          <w:color w:val="0000FF"/>
          <w:lang w:val="en-US"/>
        </w:rPr>
        <w:t>khoản</w:t>
      </w:r>
      <w:proofErr w:type="spellEnd"/>
      <w:r w:rsidR="001A5BDC">
        <w:rPr>
          <w:color w:val="0000FF"/>
          <w:lang w:val="en-US"/>
        </w:rPr>
        <w:t xml:space="preserve"> </w:t>
      </w:r>
      <w:proofErr w:type="spellStart"/>
      <w:r w:rsidR="001A5BDC">
        <w:rPr>
          <w:color w:val="0000FF"/>
          <w:lang w:val="en-US"/>
        </w:rPr>
        <w:t>cá</w:t>
      </w:r>
      <w:proofErr w:type="spellEnd"/>
      <w:r w:rsidR="001A5BDC">
        <w:rPr>
          <w:color w:val="0000FF"/>
          <w:lang w:val="en-US"/>
        </w:rPr>
        <w:t xml:space="preserve"> </w:t>
      </w:r>
      <w:proofErr w:type="spellStart"/>
      <w:r w:rsidR="001A5BDC">
        <w:rPr>
          <w:color w:val="0000FF"/>
          <w:lang w:val="en-US"/>
        </w:rPr>
        <w:t>nhân</w:t>
      </w:r>
      <w:bookmarkEnd w:id="14"/>
      <w:proofErr w:type="spellEnd"/>
    </w:p>
    <w:p w14:paraId="0882449B" w14:textId="77777777" w:rsidR="0003263C" w:rsidRDefault="0003263C" w:rsidP="0003263C">
      <w:pPr>
        <w:pStyle w:val="Heading3"/>
        <w:spacing w:line="360" w:lineRule="auto"/>
        <w:jc w:val="both"/>
      </w:pPr>
      <w:r>
        <w:t>Tóm tắt</w:t>
      </w:r>
    </w:p>
    <w:p w14:paraId="088EB472" w14:textId="6D588851" w:rsidR="0003263C" w:rsidRPr="001A5BDC" w:rsidRDefault="001A5BDC" w:rsidP="0003263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dùng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tài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khoản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mình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chữa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sai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sót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65AD2D7D" w14:textId="77777777" w:rsidR="0003263C" w:rsidRDefault="0003263C" w:rsidP="0003263C">
      <w:pPr>
        <w:pStyle w:val="Heading3"/>
        <w:spacing w:line="360" w:lineRule="auto"/>
        <w:jc w:val="both"/>
      </w:pPr>
      <w:r>
        <w:t>Dòng sự kiện</w:t>
      </w:r>
    </w:p>
    <w:p w14:paraId="3FB6F777" w14:textId="77777777" w:rsidR="0003263C" w:rsidRDefault="0003263C" w:rsidP="0003263C">
      <w:pPr>
        <w:pStyle w:val="Heading4"/>
        <w:spacing w:line="360" w:lineRule="auto"/>
        <w:jc w:val="both"/>
      </w:pPr>
      <w:r>
        <w:t>Dòng sự kiện chính</w:t>
      </w:r>
    </w:p>
    <w:p w14:paraId="67EFBDAC" w14:textId="46E43C89" w:rsidR="0003263C" w:rsidRDefault="001A5BDC" w:rsidP="0003263C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</w:p>
    <w:p w14:paraId="3CF3351A" w14:textId="2AE94DFF" w:rsidR="001A5BDC" w:rsidRDefault="001A5BDC" w:rsidP="0003263C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account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nhân</w:t>
      </w:r>
      <w:proofErr w:type="spellEnd"/>
      <w:r>
        <w:rPr>
          <w:i/>
          <w:color w:val="0000FF"/>
          <w:lang w:val="en-US"/>
        </w:rPr>
        <w:t>.</w:t>
      </w:r>
    </w:p>
    <w:p w14:paraId="5361FFCF" w14:textId="7714DEC9" w:rsidR="001A5BDC" w:rsidRPr="001A5BDC" w:rsidRDefault="001A5BDC" w:rsidP="0003263C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</w:t>
      </w:r>
      <w:proofErr w:type="gramStart"/>
      <w:r>
        <w:rPr>
          <w:i/>
          <w:color w:val="0000FF"/>
          <w:lang w:val="en-US"/>
        </w:rPr>
        <w:t>3:Màn</w:t>
      </w:r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chuyển</w:t>
      </w:r>
      <w:proofErr w:type="spellEnd"/>
      <w:r>
        <w:rPr>
          <w:i/>
          <w:color w:val="0000FF"/>
          <w:lang w:val="en-US"/>
        </w:rPr>
        <w:t xml:space="preserve"> qua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nhân</w:t>
      </w:r>
      <w:proofErr w:type="spellEnd"/>
    </w:p>
    <w:p w14:paraId="734C6BCA" w14:textId="77777777" w:rsidR="0003263C" w:rsidRDefault="0003263C" w:rsidP="0003263C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5D00B55" w14:textId="056F3EBC" w:rsidR="0003263C" w:rsidRPr="0037628A" w:rsidRDefault="0003263C" w:rsidP="0003263C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</w:p>
    <w:p w14:paraId="294FABE6" w14:textId="77777777" w:rsidR="0003263C" w:rsidRDefault="0003263C" w:rsidP="0003263C">
      <w:pPr>
        <w:pStyle w:val="Heading3"/>
        <w:spacing w:line="360" w:lineRule="auto"/>
        <w:jc w:val="both"/>
      </w:pPr>
      <w:r>
        <w:t>Các yêu cầu đặc biệt</w:t>
      </w:r>
    </w:p>
    <w:p w14:paraId="70825F3C" w14:textId="2FB9FFEF" w:rsidR="0003263C" w:rsidRPr="0037628A" w:rsidRDefault="0003263C" w:rsidP="0003263C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 Không có</w:t>
      </w:r>
    </w:p>
    <w:p w14:paraId="548C61FA" w14:textId="77777777" w:rsidR="0003263C" w:rsidRDefault="0003263C" w:rsidP="0003263C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897A44A" w14:textId="077C10F0" w:rsidR="0003263C" w:rsidRPr="001C402C" w:rsidRDefault="001C402C" w:rsidP="0003263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</w:p>
    <w:p w14:paraId="5C867702" w14:textId="77777777" w:rsidR="0003263C" w:rsidRDefault="0003263C" w:rsidP="0003263C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D90768C" w14:textId="5744CB02" w:rsidR="0003263C" w:rsidRDefault="001C402C" w:rsidP="0003263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052CE139" w14:textId="30E48501" w:rsidR="001C402C" w:rsidRPr="001C402C" w:rsidRDefault="001C402C" w:rsidP="0003263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1A20A524" w14:textId="77777777" w:rsidR="0003263C" w:rsidRDefault="0003263C" w:rsidP="0003263C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16C061B" w14:textId="3E5661E3" w:rsidR="0003263C" w:rsidRPr="001C402C" w:rsidRDefault="001C402C" w:rsidP="0003263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8332435" w14:textId="77777777" w:rsidR="0003263C" w:rsidRDefault="0003263C" w:rsidP="0003263C">
      <w:pPr>
        <w:spacing w:line="360" w:lineRule="auto"/>
        <w:jc w:val="both"/>
        <w:rPr>
          <w:i/>
          <w:color w:val="0000FF"/>
          <w:lang w:val="en-US"/>
        </w:rPr>
      </w:pPr>
    </w:p>
    <w:p w14:paraId="0A72695E" w14:textId="1BE0CDB6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A4074C5" w14:textId="35CC5F2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C6ABD0B" w14:textId="25E34E7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C456A92" w14:textId="2E161FE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1D1E776" w14:textId="0CA962D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941F586" w14:textId="5274F59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BFE6883" w14:textId="19FC4E7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F5A31C5" w14:textId="423441E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9D15E7C" w14:textId="34176CE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1B98E72" w14:textId="469A6B8D" w:rsidR="0031127B" w:rsidRDefault="0031127B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D1CECA6" w14:textId="49AF606A" w:rsidR="0031127B" w:rsidRDefault="0031127B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812A09E" w14:textId="77777777" w:rsidR="0031127B" w:rsidRDefault="0031127B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CB6179B" w14:textId="20B47AE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6DC222C" w14:textId="0617D08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4BF6BA8" w14:textId="55FE48F9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15" w:name="_Toc73541173"/>
      <w:bookmarkStart w:id="16" w:name="_Toc73558812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15"/>
      <w:proofErr w:type="spellStart"/>
      <w:r w:rsidR="001C402C">
        <w:rPr>
          <w:color w:val="0000FF"/>
          <w:lang w:val="en-US"/>
        </w:rPr>
        <w:t>Xem</w:t>
      </w:r>
      <w:proofErr w:type="spellEnd"/>
      <w:r w:rsidR="001C402C">
        <w:rPr>
          <w:color w:val="0000FF"/>
          <w:lang w:val="en-US"/>
        </w:rPr>
        <w:t xml:space="preserve"> </w:t>
      </w:r>
      <w:proofErr w:type="spellStart"/>
      <w:r w:rsidR="001C402C">
        <w:rPr>
          <w:color w:val="0000FF"/>
          <w:lang w:val="en-US"/>
        </w:rPr>
        <w:t>danh</w:t>
      </w:r>
      <w:proofErr w:type="spellEnd"/>
      <w:r w:rsidR="001C402C">
        <w:rPr>
          <w:color w:val="0000FF"/>
          <w:lang w:val="en-US"/>
        </w:rPr>
        <w:t xml:space="preserve"> </w:t>
      </w:r>
      <w:proofErr w:type="spellStart"/>
      <w:r w:rsidR="001C402C">
        <w:rPr>
          <w:color w:val="0000FF"/>
          <w:lang w:val="en-US"/>
        </w:rPr>
        <w:t>sách</w:t>
      </w:r>
      <w:proofErr w:type="spellEnd"/>
      <w:r w:rsidR="001C402C">
        <w:rPr>
          <w:color w:val="0000FF"/>
          <w:lang w:val="en-US"/>
        </w:rPr>
        <w:t xml:space="preserve"> </w:t>
      </w:r>
      <w:proofErr w:type="spellStart"/>
      <w:r w:rsidR="001C402C">
        <w:rPr>
          <w:color w:val="0000FF"/>
          <w:lang w:val="en-US"/>
        </w:rPr>
        <w:t>học</w:t>
      </w:r>
      <w:proofErr w:type="spellEnd"/>
      <w:r w:rsidR="001C402C">
        <w:rPr>
          <w:color w:val="0000FF"/>
          <w:lang w:val="en-US"/>
        </w:rPr>
        <w:t xml:space="preserve"> </w:t>
      </w:r>
      <w:proofErr w:type="spellStart"/>
      <w:r w:rsidR="001C402C">
        <w:rPr>
          <w:color w:val="0000FF"/>
          <w:lang w:val="en-US"/>
        </w:rPr>
        <w:t>phần</w:t>
      </w:r>
      <w:proofErr w:type="spellEnd"/>
      <w:r w:rsidR="001C402C">
        <w:rPr>
          <w:color w:val="0000FF"/>
          <w:lang w:val="en-US"/>
        </w:rPr>
        <w:t xml:space="preserve"> </w:t>
      </w:r>
      <w:proofErr w:type="spellStart"/>
      <w:r w:rsidR="001C402C">
        <w:rPr>
          <w:color w:val="0000FF"/>
          <w:lang w:val="en-US"/>
        </w:rPr>
        <w:t>đã</w:t>
      </w:r>
      <w:proofErr w:type="spellEnd"/>
      <w:r w:rsidR="001C402C">
        <w:rPr>
          <w:color w:val="0000FF"/>
          <w:lang w:val="en-US"/>
        </w:rPr>
        <w:t xml:space="preserve"> </w:t>
      </w:r>
      <w:proofErr w:type="spellStart"/>
      <w:r w:rsidR="001C402C">
        <w:rPr>
          <w:color w:val="0000FF"/>
          <w:lang w:val="en-US"/>
        </w:rPr>
        <w:t>đăng</w:t>
      </w:r>
      <w:proofErr w:type="spellEnd"/>
      <w:r w:rsidR="001C402C">
        <w:rPr>
          <w:color w:val="0000FF"/>
          <w:lang w:val="en-US"/>
        </w:rPr>
        <w:t xml:space="preserve"> </w:t>
      </w:r>
      <w:proofErr w:type="spellStart"/>
      <w:r w:rsidR="001C402C">
        <w:rPr>
          <w:color w:val="0000FF"/>
          <w:lang w:val="en-US"/>
        </w:rPr>
        <w:t>ký</w:t>
      </w:r>
      <w:bookmarkEnd w:id="16"/>
      <w:proofErr w:type="spellEnd"/>
    </w:p>
    <w:p w14:paraId="3E91CB7F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7A389B34" w14:textId="2B80FAF9" w:rsidR="005C18BA" w:rsidRPr="001C402C" w:rsidRDefault="001C402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mình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trong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tại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68A71273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6C7BA9A8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2D79F347" w14:textId="0FCE08E4" w:rsidR="005C18BA" w:rsidRDefault="001C402C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6E37BB10" w14:textId="18E6789A" w:rsidR="001C402C" w:rsidRDefault="001C402C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  <w:r>
        <w:rPr>
          <w:i/>
          <w:color w:val="0000FF"/>
          <w:lang w:val="en-US"/>
        </w:rPr>
        <w:t>”</w:t>
      </w:r>
    </w:p>
    <w:p w14:paraId="3A76C4DC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96AEC22" w14:textId="163B80AA" w:rsidR="005C18BA" w:rsidRPr="0037628A" w:rsidRDefault="001C402C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5F1C7BE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7788935F" w14:textId="7D690C20" w:rsidR="005C18BA" w:rsidRPr="001C402C" w:rsidRDefault="001C402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D8A8B10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705BFD9" w14:textId="4E427EE4" w:rsidR="005C18BA" w:rsidRPr="001C402C" w:rsidRDefault="001C402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</w:p>
    <w:p w14:paraId="129DDC46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D607873" w14:textId="2315C62B" w:rsidR="001C402C" w:rsidRPr="001C402C" w:rsidRDefault="001C402C" w:rsidP="001C402C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lên</w:t>
      </w:r>
      <w:proofErr w:type="spellEnd"/>
    </w:p>
    <w:p w14:paraId="4D18273F" w14:textId="212FE299" w:rsidR="005C18BA" w:rsidRPr="001C402C" w:rsidRDefault="001C402C" w:rsidP="001C402C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2A6701B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6279BF1" w14:textId="75C4794F" w:rsidR="005C18BA" w:rsidRPr="00763549" w:rsidRDefault="00763549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896481D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5AA8472D" w14:textId="2859590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6B928E1" w14:textId="0861F03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0495BD4" w14:textId="0954926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C826B91" w14:textId="026558D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50E0EAB" w14:textId="0755727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4142BFC" w14:textId="44E8566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47FACC" w14:textId="046D393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D394D18" w14:textId="4A4F888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8368CB8" w14:textId="0FC1669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9891FA6" w14:textId="6C8FDBA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5EA5FEC" w14:textId="6B6EBAD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B4A3901" w14:textId="699DB0E0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17" w:name="_Toc73541174"/>
      <w:bookmarkStart w:id="18" w:name="_Toc73558813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</w:t>
      </w:r>
      <w:bookmarkEnd w:id="17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Xóa</w:t>
      </w:r>
      <w:proofErr w:type="spellEnd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học</w:t>
      </w:r>
      <w:proofErr w:type="spellEnd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phần</w:t>
      </w:r>
      <w:proofErr w:type="spellEnd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đã</w:t>
      </w:r>
      <w:proofErr w:type="spellEnd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đăng</w:t>
      </w:r>
      <w:proofErr w:type="spellEnd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ký</w:t>
      </w:r>
      <w:bookmarkEnd w:id="18"/>
      <w:proofErr w:type="spellEnd"/>
    </w:p>
    <w:p w14:paraId="2979B906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3DBBF6F8" w14:textId="52A54C32" w:rsidR="005C18BA" w:rsidRPr="00763549" w:rsidRDefault="00763549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hủy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mình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trong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gian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đợt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</w:p>
    <w:p w14:paraId="6EFE4F20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2D2E5FF5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6DD51A3E" w14:textId="6AAC796D" w:rsidR="005C18BA" w:rsidRDefault="00763549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</w:p>
    <w:p w14:paraId="75BB2D46" w14:textId="5DB12ED1" w:rsidR="00763549" w:rsidRDefault="00763549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</w:p>
    <w:p w14:paraId="715DE4E9" w14:textId="7EBFFC68" w:rsidR="00763549" w:rsidRPr="00763549" w:rsidRDefault="00763549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Ở </w:t>
      </w:r>
      <w:proofErr w:type="spellStart"/>
      <w:r>
        <w:rPr>
          <w:i/>
          <w:color w:val="0000FF"/>
          <w:lang w:val="en-US"/>
        </w:rPr>
        <w:t>mục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</w:p>
    <w:p w14:paraId="235CAC18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3542DA07" w14:textId="74E58465" w:rsidR="005C18BA" w:rsidRPr="0037628A" w:rsidRDefault="00763549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0B3190E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51D5181C" w14:textId="18E6D068" w:rsidR="005C18BA" w:rsidRPr="00763549" w:rsidRDefault="00763549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70AC4D5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32E1756" w14:textId="57FAD727" w:rsidR="005C18BA" w:rsidRPr="00763549" w:rsidRDefault="00763549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nhâp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</w:p>
    <w:p w14:paraId="4A42371A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948B9D5" w14:textId="7459EBB1" w:rsidR="005C18BA" w:rsidRDefault="00763549" w:rsidP="00763549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chuyển</w:t>
      </w:r>
      <w:proofErr w:type="spellEnd"/>
      <w:r>
        <w:rPr>
          <w:i/>
          <w:color w:val="0000FF"/>
          <w:lang w:val="en-US"/>
        </w:rPr>
        <w:t xml:space="preserve"> sang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  <w:r>
        <w:rPr>
          <w:i/>
          <w:color w:val="0000FF"/>
          <w:lang w:val="en-US"/>
        </w:rPr>
        <w:t>.</w:t>
      </w:r>
    </w:p>
    <w:p w14:paraId="38B3EE32" w14:textId="387BB5F1" w:rsidR="00763549" w:rsidRPr="00763549" w:rsidRDefault="00763549" w:rsidP="00763549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260E14F8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54739DA" w14:textId="108E103D" w:rsidR="005C18BA" w:rsidRPr="00763549" w:rsidRDefault="00763549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88305D0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1203EA8F" w14:textId="7582B71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2B67526" w14:textId="1CB9087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185EEDC" w14:textId="0A29218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6F8D778" w14:textId="736EF33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2766F30" w14:textId="14943A0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5825A10" w14:textId="44C5E18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66A6124" w14:textId="6A1DA58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E63106C" w14:textId="0979A87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B3FF382" w14:textId="7F6D90B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956FD61" w14:textId="09432DC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141212F" w14:textId="6AA2F0B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A9075D3" w14:textId="053520AF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19" w:name="_Toc73541175"/>
      <w:bookmarkStart w:id="20" w:name="_Toc73558814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19"/>
      <w:proofErr w:type="spellStart"/>
      <w:r w:rsidR="00763549">
        <w:rPr>
          <w:color w:val="0000FF"/>
          <w:lang w:val="en-US"/>
        </w:rPr>
        <w:t>Đăng</w:t>
      </w:r>
      <w:proofErr w:type="spellEnd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ký</w:t>
      </w:r>
      <w:proofErr w:type="spellEnd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học</w:t>
      </w:r>
      <w:proofErr w:type="spellEnd"/>
      <w:r w:rsidR="00763549">
        <w:rPr>
          <w:color w:val="0000FF"/>
          <w:lang w:val="en-US"/>
        </w:rPr>
        <w:t xml:space="preserve"> </w:t>
      </w:r>
      <w:proofErr w:type="spellStart"/>
      <w:r w:rsidR="00763549">
        <w:rPr>
          <w:color w:val="0000FF"/>
          <w:lang w:val="en-US"/>
        </w:rPr>
        <w:t>phần</w:t>
      </w:r>
      <w:bookmarkEnd w:id="20"/>
      <w:proofErr w:type="spellEnd"/>
    </w:p>
    <w:p w14:paraId="5304E735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7E26C7FF" w14:textId="68B74286" w:rsidR="005C18BA" w:rsidRPr="00763549" w:rsidRDefault="00763549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trong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gian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mở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đợt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</w:p>
    <w:p w14:paraId="30D3897C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3E4E19A9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5EA21B5F" w14:textId="501F2FDC" w:rsidR="005C18BA" w:rsidRDefault="00763549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577BDBC5" w14:textId="33C4F226" w:rsidR="00763549" w:rsidRDefault="00763549" w:rsidP="005A115E">
      <w:pPr>
        <w:pStyle w:val="BodyText"/>
        <w:tabs>
          <w:tab w:val="left" w:pos="6425"/>
        </w:tabs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</w:t>
      </w:r>
      <w:r w:rsidR="005A115E">
        <w:rPr>
          <w:i/>
          <w:color w:val="0000FF"/>
          <w:lang w:val="en-US"/>
        </w:rPr>
        <w:t>n</w:t>
      </w:r>
      <w:proofErr w:type="spellEnd"/>
      <w:r w:rsidR="005A115E">
        <w:rPr>
          <w:i/>
          <w:color w:val="0000FF"/>
          <w:lang w:val="en-US"/>
        </w:rPr>
        <w:t xml:space="preserve"> </w:t>
      </w:r>
      <w:proofErr w:type="spellStart"/>
      <w:r w:rsidR="005A115E">
        <w:rPr>
          <w:i/>
          <w:color w:val="0000FF"/>
          <w:lang w:val="en-US"/>
        </w:rPr>
        <w:t>chọn</w:t>
      </w:r>
      <w:proofErr w:type="spellEnd"/>
      <w:r w:rsidR="005A115E">
        <w:rPr>
          <w:i/>
          <w:color w:val="0000FF"/>
          <w:lang w:val="en-US"/>
        </w:rPr>
        <w:t xml:space="preserve"> </w:t>
      </w:r>
      <w:proofErr w:type="spellStart"/>
      <w:r w:rsidR="005A115E">
        <w:rPr>
          <w:i/>
          <w:color w:val="0000FF"/>
          <w:lang w:val="en-US"/>
        </w:rPr>
        <w:t>chức</w:t>
      </w:r>
      <w:proofErr w:type="spellEnd"/>
      <w:r w:rsidR="005A115E">
        <w:rPr>
          <w:i/>
          <w:color w:val="0000FF"/>
          <w:lang w:val="en-US"/>
        </w:rPr>
        <w:t xml:space="preserve"> </w:t>
      </w:r>
      <w:proofErr w:type="spellStart"/>
      <w:r w:rsidR="005A115E">
        <w:rPr>
          <w:i/>
          <w:color w:val="0000FF"/>
          <w:lang w:val="en-US"/>
        </w:rPr>
        <w:t>năng</w:t>
      </w:r>
      <w:proofErr w:type="spellEnd"/>
      <w:r w:rsidR="005A115E">
        <w:rPr>
          <w:i/>
          <w:color w:val="0000FF"/>
          <w:lang w:val="en-US"/>
        </w:rPr>
        <w:t xml:space="preserve"> “</w:t>
      </w:r>
      <w:proofErr w:type="spellStart"/>
      <w:r w:rsidR="005A115E">
        <w:rPr>
          <w:i/>
          <w:color w:val="0000FF"/>
          <w:lang w:val="en-US"/>
        </w:rPr>
        <w:t>Đăng</w:t>
      </w:r>
      <w:proofErr w:type="spellEnd"/>
      <w:r w:rsidR="005A115E">
        <w:rPr>
          <w:i/>
          <w:color w:val="0000FF"/>
          <w:lang w:val="en-US"/>
        </w:rPr>
        <w:t xml:space="preserve"> </w:t>
      </w:r>
      <w:proofErr w:type="spellStart"/>
      <w:r w:rsidR="005A115E">
        <w:rPr>
          <w:i/>
          <w:color w:val="0000FF"/>
          <w:lang w:val="en-US"/>
        </w:rPr>
        <w:t>ký</w:t>
      </w:r>
      <w:proofErr w:type="spellEnd"/>
      <w:r w:rsidR="005A115E">
        <w:rPr>
          <w:i/>
          <w:color w:val="0000FF"/>
          <w:lang w:val="en-US"/>
        </w:rPr>
        <w:t xml:space="preserve"> </w:t>
      </w:r>
      <w:proofErr w:type="spellStart"/>
      <w:r w:rsidR="005A115E">
        <w:rPr>
          <w:i/>
          <w:color w:val="0000FF"/>
          <w:lang w:val="en-US"/>
        </w:rPr>
        <w:t>học</w:t>
      </w:r>
      <w:proofErr w:type="spellEnd"/>
      <w:r w:rsidR="005A115E">
        <w:rPr>
          <w:i/>
          <w:color w:val="0000FF"/>
          <w:lang w:val="en-US"/>
        </w:rPr>
        <w:t xml:space="preserve"> </w:t>
      </w:r>
      <w:proofErr w:type="spellStart"/>
      <w:r w:rsidR="005A115E">
        <w:rPr>
          <w:i/>
          <w:color w:val="0000FF"/>
          <w:lang w:val="en-US"/>
        </w:rPr>
        <w:t>phần</w:t>
      </w:r>
      <w:proofErr w:type="spellEnd"/>
      <w:r w:rsidR="005A115E">
        <w:rPr>
          <w:i/>
          <w:color w:val="0000FF"/>
          <w:lang w:val="en-US"/>
        </w:rPr>
        <w:t>”</w:t>
      </w:r>
      <w:r w:rsidR="005A115E">
        <w:rPr>
          <w:i/>
          <w:color w:val="0000FF"/>
          <w:lang w:val="en-US"/>
        </w:rPr>
        <w:tab/>
      </w:r>
    </w:p>
    <w:p w14:paraId="258A69F5" w14:textId="15F5F695" w:rsidR="005A115E" w:rsidRPr="00763549" w:rsidRDefault="005A115E" w:rsidP="005A115E">
      <w:pPr>
        <w:pStyle w:val="BodyText"/>
        <w:tabs>
          <w:tab w:val="left" w:pos="6425"/>
        </w:tabs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</w:p>
    <w:p w14:paraId="0C00F012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B068CE0" w14:textId="52CDC5A0" w:rsidR="005C18BA" w:rsidRPr="0037628A" w:rsidRDefault="005A115E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55738E7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5E2ED35A" w14:textId="1D72C29E" w:rsidR="005C18BA" w:rsidRPr="005A115E" w:rsidRDefault="005A115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56F10F1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53E666E" w14:textId="77777777" w:rsidR="005A115E" w:rsidRPr="00763549" w:rsidRDefault="005A115E" w:rsidP="005A115E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nhâp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</w:p>
    <w:p w14:paraId="329BE420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18B5BCB" w14:textId="63C608EA" w:rsidR="005C18BA" w:rsidRDefault="005A115E" w:rsidP="005A115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  <w:r>
        <w:rPr>
          <w:i/>
          <w:color w:val="0000FF"/>
          <w:lang w:val="en-US"/>
        </w:rPr>
        <w:t xml:space="preserve"> </w:t>
      </w:r>
    </w:p>
    <w:p w14:paraId="3F50D253" w14:textId="71846A46" w:rsidR="005A115E" w:rsidRPr="005A115E" w:rsidRDefault="005A115E" w:rsidP="005A115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7A4D4F1D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2E0F99C" w14:textId="7BE37E85" w:rsidR="005C18BA" w:rsidRPr="005A115E" w:rsidRDefault="005A115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ký</w:t>
      </w:r>
      <w:proofErr w:type="spellEnd"/>
    </w:p>
    <w:p w14:paraId="0BD482B5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07FAC627" w14:textId="72A7139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EA7CE1C" w14:textId="569AC45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A6B11FA" w14:textId="489D6B8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A32ED5D" w14:textId="6EC8E20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B93E6D5" w14:textId="640B4D8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A9E6D9" w14:textId="3109CC2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FE9CC48" w14:textId="274ED76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6A942F6" w14:textId="767A9CF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8E4F2D8" w14:textId="6245220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13682E4" w14:textId="7348285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2405E55" w14:textId="6A6FBCB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D7B68EB" w14:textId="76AEC019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21" w:name="_Toc73541176"/>
      <w:bookmarkStart w:id="22" w:name="_Toc73558815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21"/>
      <w:proofErr w:type="spellStart"/>
      <w:r w:rsidR="00224B0B">
        <w:rPr>
          <w:color w:val="0000FF"/>
          <w:lang w:val="en-US"/>
        </w:rPr>
        <w:t>Quản</w:t>
      </w:r>
      <w:proofErr w:type="spellEnd"/>
      <w:r w:rsidR="00224B0B">
        <w:rPr>
          <w:color w:val="0000FF"/>
          <w:lang w:val="en-US"/>
        </w:rPr>
        <w:t xml:space="preserve"> </w:t>
      </w:r>
      <w:proofErr w:type="spellStart"/>
      <w:r w:rsidR="00224B0B">
        <w:rPr>
          <w:color w:val="0000FF"/>
          <w:lang w:val="en-US"/>
        </w:rPr>
        <w:t>lý</w:t>
      </w:r>
      <w:proofErr w:type="spellEnd"/>
      <w:r w:rsidR="00224B0B">
        <w:rPr>
          <w:color w:val="0000FF"/>
          <w:lang w:val="en-US"/>
        </w:rPr>
        <w:t xml:space="preserve"> </w:t>
      </w:r>
      <w:proofErr w:type="spellStart"/>
      <w:r w:rsidR="0031127B">
        <w:rPr>
          <w:color w:val="0000FF"/>
          <w:lang w:val="en-US"/>
        </w:rPr>
        <w:t>giáo</w:t>
      </w:r>
      <w:proofErr w:type="spellEnd"/>
      <w:r w:rsidR="0031127B">
        <w:rPr>
          <w:color w:val="0000FF"/>
          <w:lang w:val="en-US"/>
        </w:rPr>
        <w:t xml:space="preserve"> </w:t>
      </w:r>
      <w:proofErr w:type="spellStart"/>
      <w:r w:rsidR="0031127B">
        <w:rPr>
          <w:color w:val="0000FF"/>
          <w:lang w:val="en-US"/>
        </w:rPr>
        <w:t>vụ</w:t>
      </w:r>
      <w:bookmarkEnd w:id="22"/>
      <w:proofErr w:type="spellEnd"/>
    </w:p>
    <w:p w14:paraId="7274CB58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05A9F638" w14:textId="1E1F8E01" w:rsidR="005C18BA" w:rsidRPr="0031127B" w:rsidRDefault="0031127B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 w:rsidR="00224B0B">
        <w:rPr>
          <w:i/>
          <w:snapToGrid w:val="0"/>
          <w:color w:val="0000FF"/>
          <w:lang w:val="en-US"/>
        </w:rPr>
        <w:t xml:space="preserve"> </w:t>
      </w:r>
      <w:proofErr w:type="spellStart"/>
      <w:r w:rsidR="00224B0B">
        <w:rPr>
          <w:i/>
          <w:snapToGrid w:val="0"/>
          <w:color w:val="0000FF"/>
          <w:lang w:val="en-US"/>
        </w:rPr>
        <w:t>và</w:t>
      </w:r>
      <w:proofErr w:type="spellEnd"/>
      <w:r w:rsidR="00224B0B">
        <w:rPr>
          <w:i/>
          <w:snapToGrid w:val="0"/>
          <w:color w:val="0000FF"/>
          <w:lang w:val="en-US"/>
        </w:rPr>
        <w:t xml:space="preserve"> </w:t>
      </w:r>
      <w:proofErr w:type="spellStart"/>
      <w:r w:rsidR="00224B0B">
        <w:rPr>
          <w:i/>
          <w:snapToGrid w:val="0"/>
          <w:color w:val="0000FF"/>
          <w:lang w:val="en-US"/>
        </w:rPr>
        <w:t>quản</w:t>
      </w:r>
      <w:proofErr w:type="spellEnd"/>
      <w:r w:rsidR="00224B0B">
        <w:rPr>
          <w:i/>
          <w:snapToGrid w:val="0"/>
          <w:color w:val="0000FF"/>
          <w:lang w:val="en-US"/>
        </w:rPr>
        <w:t xml:space="preserve"> </w:t>
      </w:r>
      <w:proofErr w:type="spellStart"/>
      <w:r w:rsidR="00224B0B"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</w:p>
    <w:p w14:paraId="64577093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09869404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2D26AA82" w14:textId="3EB7FCA6" w:rsidR="005C18BA" w:rsidRDefault="00224B0B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33643E5A" w14:textId="6D55A463" w:rsidR="00224B0B" w:rsidRPr="00224B0B" w:rsidRDefault="00224B0B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>”</w:t>
      </w:r>
    </w:p>
    <w:p w14:paraId="3F681950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79FF4F8" w14:textId="52F24787" w:rsidR="005C18BA" w:rsidRPr="0037628A" w:rsidRDefault="00224B0B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E859EF0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172F5D05" w14:textId="721E010F" w:rsidR="005C18BA" w:rsidRPr="00224B0B" w:rsidRDefault="00224B0B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F1037CD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7C3962AD" w14:textId="7D9EF9FB" w:rsidR="005C18BA" w:rsidRPr="0069238C" w:rsidRDefault="0069238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408B7152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08734F9" w14:textId="5BBADDBB" w:rsidR="005C18BA" w:rsidRPr="0069238C" w:rsidRDefault="0069238C" w:rsidP="0069238C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:</w:t>
      </w:r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</w:p>
    <w:p w14:paraId="1E081AA9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6CC2282" w14:textId="683D7694" w:rsidR="005C18BA" w:rsidRDefault="0069238C" w:rsidP="0069238C">
      <w:pPr>
        <w:pStyle w:val="ListParagraph"/>
        <w:numPr>
          <w:ilvl w:val="0"/>
          <w:numId w:val="3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18FB0CDF" w14:textId="213B9647" w:rsidR="0069238C" w:rsidRDefault="0069238C" w:rsidP="0069238C">
      <w:pPr>
        <w:pStyle w:val="ListParagraph"/>
        <w:numPr>
          <w:ilvl w:val="0"/>
          <w:numId w:val="3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29AE4ED3" w14:textId="7E65E8B7" w:rsidR="0069238C" w:rsidRPr="0069238C" w:rsidRDefault="0069238C" w:rsidP="0069238C">
      <w:pPr>
        <w:pStyle w:val="ListParagraph"/>
        <w:numPr>
          <w:ilvl w:val="0"/>
          <w:numId w:val="3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6173AB31" w14:textId="3054948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7D35EA1" w14:textId="42E220E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8160726" w14:textId="001D41F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D77FEEF" w14:textId="7F7C1A1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702224C" w14:textId="07EAA92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06749ED" w14:textId="258BFB5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636F8B4" w14:textId="05EFC3A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A324C63" w14:textId="56A966E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BDE80B1" w14:textId="61FBE40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7681007" w14:textId="0E3B9F7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6106D9" w14:textId="4550874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D627D78" w14:textId="067433C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DF3C88D" w14:textId="7DCF33EF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23" w:name="_Toc73541177"/>
      <w:bookmarkStart w:id="24" w:name="_Toc73558816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23"/>
      <w:proofErr w:type="spellStart"/>
      <w:r w:rsidR="0069238C">
        <w:rPr>
          <w:color w:val="0000FF"/>
          <w:lang w:val="en-US"/>
        </w:rPr>
        <w:t>Tìm</w:t>
      </w:r>
      <w:proofErr w:type="spellEnd"/>
      <w:r w:rsidR="0069238C">
        <w:rPr>
          <w:color w:val="0000FF"/>
          <w:lang w:val="en-US"/>
        </w:rPr>
        <w:t xml:space="preserve"> </w:t>
      </w:r>
      <w:proofErr w:type="spellStart"/>
      <w:r w:rsidR="0069238C">
        <w:rPr>
          <w:color w:val="0000FF"/>
          <w:lang w:val="en-US"/>
        </w:rPr>
        <w:t>kiếm</w:t>
      </w:r>
      <w:proofErr w:type="spellEnd"/>
      <w:r w:rsidR="0069238C">
        <w:rPr>
          <w:color w:val="0000FF"/>
          <w:lang w:val="en-US"/>
        </w:rPr>
        <w:t xml:space="preserve"> </w:t>
      </w:r>
      <w:proofErr w:type="spellStart"/>
      <w:r w:rsidR="0069238C">
        <w:rPr>
          <w:color w:val="0000FF"/>
          <w:lang w:val="en-US"/>
        </w:rPr>
        <w:t>giáo</w:t>
      </w:r>
      <w:proofErr w:type="spellEnd"/>
      <w:r w:rsidR="0069238C">
        <w:rPr>
          <w:color w:val="0000FF"/>
          <w:lang w:val="en-US"/>
        </w:rPr>
        <w:t xml:space="preserve"> </w:t>
      </w:r>
      <w:proofErr w:type="spellStart"/>
      <w:r w:rsidR="0069238C">
        <w:rPr>
          <w:color w:val="0000FF"/>
          <w:lang w:val="en-US"/>
        </w:rPr>
        <w:t>vụ</w:t>
      </w:r>
      <w:bookmarkEnd w:id="24"/>
      <w:proofErr w:type="spellEnd"/>
    </w:p>
    <w:p w14:paraId="1C61AEFA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6A8279EB" w14:textId="245EC15C" w:rsidR="005C18BA" w:rsidRPr="0069238C" w:rsidRDefault="0069238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kiếm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theo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tên</w:t>
      </w:r>
      <w:proofErr w:type="spellEnd"/>
      <w:r>
        <w:rPr>
          <w:i/>
          <w:snapToGrid w:val="0"/>
          <w:color w:val="0000FF"/>
          <w:lang w:val="en-US"/>
        </w:rPr>
        <w:t xml:space="preserve">, </w:t>
      </w:r>
      <w:proofErr w:type="spellStart"/>
      <w:r>
        <w:rPr>
          <w:i/>
          <w:snapToGrid w:val="0"/>
          <w:color w:val="0000FF"/>
          <w:lang w:val="en-US"/>
        </w:rPr>
        <w:t>nơi</w:t>
      </w:r>
      <w:proofErr w:type="spellEnd"/>
      <w:r>
        <w:rPr>
          <w:i/>
          <w:snapToGrid w:val="0"/>
          <w:color w:val="0000FF"/>
          <w:lang w:val="en-US"/>
        </w:rPr>
        <w:t xml:space="preserve"> ở </w:t>
      </w:r>
      <w:proofErr w:type="spellStart"/>
      <w:r w:rsidR="00453870">
        <w:rPr>
          <w:i/>
          <w:snapToGrid w:val="0"/>
          <w:color w:val="0000FF"/>
          <w:lang w:val="en-US"/>
        </w:rPr>
        <w:t>để</w:t>
      </w:r>
      <w:proofErr w:type="spellEnd"/>
      <w:r w:rsidR="00453870">
        <w:rPr>
          <w:i/>
          <w:snapToGrid w:val="0"/>
          <w:color w:val="0000FF"/>
          <w:lang w:val="en-US"/>
        </w:rPr>
        <w:t xml:space="preserve"> </w:t>
      </w:r>
      <w:proofErr w:type="spellStart"/>
      <w:r w:rsidR="00453870">
        <w:rPr>
          <w:i/>
          <w:snapToGrid w:val="0"/>
          <w:color w:val="0000FF"/>
          <w:lang w:val="en-US"/>
        </w:rPr>
        <w:t>thuận</w:t>
      </w:r>
      <w:proofErr w:type="spellEnd"/>
      <w:r w:rsidR="00453870">
        <w:rPr>
          <w:i/>
          <w:snapToGrid w:val="0"/>
          <w:color w:val="0000FF"/>
          <w:lang w:val="en-US"/>
        </w:rPr>
        <w:t xml:space="preserve"> </w:t>
      </w:r>
      <w:proofErr w:type="spellStart"/>
      <w:r w:rsidR="00453870">
        <w:rPr>
          <w:i/>
          <w:snapToGrid w:val="0"/>
          <w:color w:val="0000FF"/>
          <w:lang w:val="en-US"/>
        </w:rPr>
        <w:t>tiện</w:t>
      </w:r>
      <w:proofErr w:type="spellEnd"/>
      <w:r w:rsidR="00453870">
        <w:rPr>
          <w:i/>
          <w:snapToGrid w:val="0"/>
          <w:color w:val="0000FF"/>
          <w:lang w:val="en-US"/>
        </w:rPr>
        <w:t xml:space="preserve"> </w:t>
      </w:r>
      <w:proofErr w:type="spellStart"/>
      <w:r w:rsidR="00453870">
        <w:rPr>
          <w:i/>
          <w:snapToGrid w:val="0"/>
          <w:color w:val="0000FF"/>
          <w:lang w:val="en-US"/>
        </w:rPr>
        <w:t>cho</w:t>
      </w:r>
      <w:proofErr w:type="spellEnd"/>
      <w:r w:rsidR="00453870">
        <w:rPr>
          <w:i/>
          <w:snapToGrid w:val="0"/>
          <w:color w:val="0000FF"/>
          <w:lang w:val="en-US"/>
        </w:rPr>
        <w:t xml:space="preserve"> </w:t>
      </w:r>
      <w:proofErr w:type="spellStart"/>
      <w:r w:rsidR="00453870">
        <w:rPr>
          <w:i/>
          <w:snapToGrid w:val="0"/>
          <w:color w:val="0000FF"/>
          <w:lang w:val="en-US"/>
        </w:rPr>
        <w:t>quá</w:t>
      </w:r>
      <w:proofErr w:type="spellEnd"/>
      <w:r w:rsidR="00453870">
        <w:rPr>
          <w:i/>
          <w:snapToGrid w:val="0"/>
          <w:color w:val="0000FF"/>
          <w:lang w:val="en-US"/>
        </w:rPr>
        <w:t xml:space="preserve"> </w:t>
      </w:r>
      <w:proofErr w:type="spellStart"/>
      <w:r w:rsidR="00453870">
        <w:rPr>
          <w:i/>
          <w:snapToGrid w:val="0"/>
          <w:color w:val="0000FF"/>
          <w:lang w:val="en-US"/>
        </w:rPr>
        <w:t>trình</w:t>
      </w:r>
      <w:proofErr w:type="spellEnd"/>
      <w:r w:rsidR="00453870">
        <w:rPr>
          <w:i/>
          <w:snapToGrid w:val="0"/>
          <w:color w:val="0000FF"/>
          <w:lang w:val="en-US"/>
        </w:rPr>
        <w:t xml:space="preserve"> </w:t>
      </w:r>
      <w:proofErr w:type="spellStart"/>
      <w:r w:rsidR="00453870">
        <w:rPr>
          <w:i/>
          <w:snapToGrid w:val="0"/>
          <w:color w:val="0000FF"/>
          <w:lang w:val="en-US"/>
        </w:rPr>
        <w:t>quản</w:t>
      </w:r>
      <w:proofErr w:type="spellEnd"/>
      <w:r w:rsidR="00453870">
        <w:rPr>
          <w:i/>
          <w:snapToGrid w:val="0"/>
          <w:color w:val="0000FF"/>
          <w:lang w:val="en-US"/>
        </w:rPr>
        <w:t xml:space="preserve"> </w:t>
      </w:r>
      <w:proofErr w:type="spellStart"/>
      <w:r w:rsidR="00453870">
        <w:rPr>
          <w:i/>
          <w:snapToGrid w:val="0"/>
          <w:color w:val="0000FF"/>
          <w:lang w:val="en-US"/>
        </w:rPr>
        <w:t>lý</w:t>
      </w:r>
      <w:proofErr w:type="spellEnd"/>
      <w:r w:rsidR="00453870">
        <w:rPr>
          <w:i/>
          <w:snapToGrid w:val="0"/>
          <w:color w:val="0000FF"/>
          <w:lang w:val="en-US"/>
        </w:rPr>
        <w:t>.</w:t>
      </w:r>
    </w:p>
    <w:p w14:paraId="2A8C290E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5E0FBB27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33E338F1" w14:textId="4CA6E812" w:rsidR="005C18BA" w:rsidRDefault="0069238C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3A21C911" w14:textId="60D77107" w:rsidR="0069238C" w:rsidRPr="0069238C" w:rsidRDefault="0069238C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sau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2F0C4D5E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0600E47F" w14:textId="3756E2AE" w:rsidR="005C18BA" w:rsidRPr="0037628A" w:rsidRDefault="0069238C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B4A8B57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25D07315" w14:textId="65082B69" w:rsidR="005C18BA" w:rsidRPr="0069238C" w:rsidRDefault="0069238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8DBA473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D40B5FB" w14:textId="1119004C" w:rsidR="005C18BA" w:rsidRPr="0069238C" w:rsidRDefault="0069238C" w:rsidP="0069238C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26922EBC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FABE754" w14:textId="7D73C240" w:rsidR="0069238C" w:rsidRDefault="0069238C" w:rsidP="0069238C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5CF016B2" w14:textId="0237323A" w:rsidR="0069238C" w:rsidRPr="0069238C" w:rsidRDefault="0069238C" w:rsidP="0069238C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125DAD25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EC82A93" w14:textId="6C7FD358" w:rsidR="005C18BA" w:rsidRPr="0069238C" w:rsidRDefault="0069238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01623D7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32F3CC5D" w14:textId="7C69D22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2B04DAF" w14:textId="40A0DD8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65EA123" w14:textId="2758B58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139A330" w14:textId="6B362E6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89FB1BD" w14:textId="417264A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C8CD91F" w14:textId="227274C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BF682BC" w14:textId="5B021F9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B83C883" w14:textId="09B03AC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8CCDC5C" w14:textId="762E81F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13E05E6" w14:textId="7EDBBD6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EFDB138" w14:textId="77777777" w:rsidR="0069238C" w:rsidRDefault="0069238C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2EF9AED" w14:textId="3C88C726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25" w:name="_Toc73541178"/>
      <w:bookmarkStart w:id="26" w:name="_Toc73558817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25"/>
      <w:proofErr w:type="spellStart"/>
      <w:r w:rsidR="0069238C">
        <w:rPr>
          <w:color w:val="0000FF"/>
          <w:lang w:val="en-US"/>
        </w:rPr>
        <w:t>Thêm</w:t>
      </w:r>
      <w:proofErr w:type="spellEnd"/>
      <w:r w:rsidR="0069238C">
        <w:rPr>
          <w:color w:val="0000FF"/>
          <w:lang w:val="en-US"/>
        </w:rPr>
        <w:t xml:space="preserve"> </w:t>
      </w:r>
      <w:proofErr w:type="spellStart"/>
      <w:r w:rsidR="0069238C">
        <w:rPr>
          <w:color w:val="0000FF"/>
          <w:lang w:val="en-US"/>
        </w:rPr>
        <w:t>tài</w:t>
      </w:r>
      <w:proofErr w:type="spellEnd"/>
      <w:r w:rsidR="0069238C">
        <w:rPr>
          <w:color w:val="0000FF"/>
          <w:lang w:val="en-US"/>
        </w:rPr>
        <w:t xml:space="preserve"> </w:t>
      </w:r>
      <w:proofErr w:type="spellStart"/>
      <w:r w:rsidR="0069238C">
        <w:rPr>
          <w:color w:val="0000FF"/>
          <w:lang w:val="en-US"/>
        </w:rPr>
        <w:t>khoản</w:t>
      </w:r>
      <w:proofErr w:type="spellEnd"/>
      <w:r w:rsidR="0069238C">
        <w:rPr>
          <w:color w:val="0000FF"/>
          <w:lang w:val="en-US"/>
        </w:rPr>
        <w:t xml:space="preserve"> </w:t>
      </w:r>
      <w:proofErr w:type="spellStart"/>
      <w:r w:rsidR="0069238C">
        <w:rPr>
          <w:color w:val="0000FF"/>
          <w:lang w:val="en-US"/>
        </w:rPr>
        <w:t>giáo</w:t>
      </w:r>
      <w:proofErr w:type="spellEnd"/>
      <w:r w:rsidR="0069238C">
        <w:rPr>
          <w:color w:val="0000FF"/>
          <w:lang w:val="en-US"/>
        </w:rPr>
        <w:t xml:space="preserve"> </w:t>
      </w:r>
      <w:proofErr w:type="spellStart"/>
      <w:r w:rsidR="0069238C">
        <w:rPr>
          <w:color w:val="0000FF"/>
          <w:lang w:val="en-US"/>
        </w:rPr>
        <w:t>vụ</w:t>
      </w:r>
      <w:bookmarkEnd w:id="26"/>
      <w:proofErr w:type="spellEnd"/>
    </w:p>
    <w:p w14:paraId="3D1721A2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3B720BC9" w14:textId="5A7E9DCB" w:rsidR="005C18BA" w:rsidRPr="0069238C" w:rsidRDefault="0069238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</w:t>
      </w:r>
      <w:r w:rsidR="00453870">
        <w:rPr>
          <w:i/>
          <w:snapToGrid w:val="0"/>
          <w:color w:val="0000FF"/>
          <w:lang w:val="en-US"/>
        </w:rPr>
        <w:t>ê</w:t>
      </w:r>
      <w:r>
        <w:rPr>
          <w:i/>
          <w:snapToGrid w:val="0"/>
          <w:color w:val="0000FF"/>
          <w:lang w:val="en-US"/>
        </w:rPr>
        <w:t>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khoản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213AF6E3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6E1E2646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7D6BE042" w14:textId="1267D18F" w:rsidR="005C18BA" w:rsidRDefault="0069238C" w:rsidP="0069238C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</w:t>
      </w:r>
      <w:proofErr w:type="gramStart"/>
      <w:r>
        <w:rPr>
          <w:i/>
          <w:color w:val="0000FF"/>
          <w:lang w:val="en-US"/>
        </w:rPr>
        <w:t>1 :</w:t>
      </w:r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023591D4" w14:textId="6050F4B1" w:rsidR="0069238C" w:rsidRPr="0069238C" w:rsidRDefault="0069238C" w:rsidP="0069238C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them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</w:p>
    <w:p w14:paraId="2E873D83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54F960C" w14:textId="0F34FCA9" w:rsidR="005C18BA" w:rsidRPr="0037628A" w:rsidRDefault="00453870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93BFA77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7D04723B" w14:textId="3DD55D3F" w:rsidR="005C18BA" w:rsidRPr="00453870" w:rsidRDefault="00453870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E9F3AD2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BCBA414" w14:textId="77777777" w:rsidR="00453870" w:rsidRPr="0069238C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78E9C8CD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BC95955" w14:textId="3D230E02" w:rsidR="005C18BA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:</w:t>
      </w:r>
      <w:proofErr w:type="spellStart"/>
      <w:r>
        <w:rPr>
          <w:i/>
          <w:color w:val="0000FF"/>
          <w:lang w:val="en-US"/>
        </w:rPr>
        <w:t>thông</w:t>
      </w:r>
      <w:proofErr w:type="spellEnd"/>
      <w:proofErr w:type="gram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04DD39A6" w14:textId="49E298C8" w:rsidR="00453870" w:rsidRPr="00453870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3674EB45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E72844B" w14:textId="3E8DDDE9" w:rsidR="005C18BA" w:rsidRPr="00453870" w:rsidRDefault="00453870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A49FD00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757ACBF6" w14:textId="137BB4F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BDABBB5" w14:textId="615FBCE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0DF0C4A" w14:textId="77E73DF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D40E05A" w14:textId="3CEBE2B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0666B37" w14:textId="168D49B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552964D" w14:textId="0C5CDC1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1754410" w14:textId="6AC0F97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8305542" w14:textId="4143697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231E5AD" w14:textId="5F4509D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6968D4F" w14:textId="08B80F9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83B632F" w14:textId="3958CC8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5CE8818" w14:textId="58F104CD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27" w:name="_Toc73541179"/>
      <w:bookmarkStart w:id="28" w:name="_Toc73558818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27"/>
      <w:proofErr w:type="spellStart"/>
      <w:r w:rsidR="00453870">
        <w:rPr>
          <w:color w:val="0000FF"/>
          <w:lang w:val="en-US"/>
        </w:rPr>
        <w:t>Cập</w:t>
      </w:r>
      <w:proofErr w:type="spellEnd"/>
      <w:r w:rsidR="00453870">
        <w:rPr>
          <w:color w:val="0000FF"/>
          <w:lang w:val="en-US"/>
        </w:rPr>
        <w:t xml:space="preserve"> </w:t>
      </w:r>
      <w:proofErr w:type="spellStart"/>
      <w:r w:rsidR="00453870">
        <w:rPr>
          <w:color w:val="0000FF"/>
          <w:lang w:val="en-US"/>
        </w:rPr>
        <w:t>nhật</w:t>
      </w:r>
      <w:proofErr w:type="spellEnd"/>
      <w:r w:rsidR="00453870">
        <w:rPr>
          <w:color w:val="0000FF"/>
          <w:lang w:val="en-US"/>
        </w:rPr>
        <w:t xml:space="preserve"> </w:t>
      </w:r>
      <w:proofErr w:type="spellStart"/>
      <w:r w:rsidR="00453870">
        <w:rPr>
          <w:color w:val="0000FF"/>
          <w:lang w:val="en-US"/>
        </w:rPr>
        <w:t>thông</w:t>
      </w:r>
      <w:proofErr w:type="spellEnd"/>
      <w:r w:rsidR="00453870">
        <w:rPr>
          <w:color w:val="0000FF"/>
          <w:lang w:val="en-US"/>
        </w:rPr>
        <w:t xml:space="preserve"> tin </w:t>
      </w:r>
      <w:proofErr w:type="spellStart"/>
      <w:r w:rsidR="00453870">
        <w:rPr>
          <w:color w:val="0000FF"/>
          <w:lang w:val="en-US"/>
        </w:rPr>
        <w:t>giáo</w:t>
      </w:r>
      <w:proofErr w:type="spellEnd"/>
      <w:r w:rsidR="00453870">
        <w:rPr>
          <w:color w:val="0000FF"/>
          <w:lang w:val="en-US"/>
        </w:rPr>
        <w:t xml:space="preserve"> </w:t>
      </w:r>
      <w:proofErr w:type="spellStart"/>
      <w:r w:rsidR="00453870">
        <w:rPr>
          <w:color w:val="0000FF"/>
          <w:lang w:val="en-US"/>
        </w:rPr>
        <w:t>vụ</w:t>
      </w:r>
      <w:bookmarkEnd w:id="28"/>
      <w:proofErr w:type="spellEnd"/>
    </w:p>
    <w:p w14:paraId="1F47D0F8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2128822D" w14:textId="44598447" w:rsidR="005C18BA" w:rsidRPr="00453870" w:rsidRDefault="00453870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2A16C826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47091E70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4072DB5E" w14:textId="2BB1973E" w:rsidR="005C18BA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</w:p>
    <w:p w14:paraId="5704001C" w14:textId="2395BD84" w:rsidR="00453870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Ở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</w:p>
    <w:p w14:paraId="429437C3" w14:textId="24913BE1" w:rsidR="00453870" w:rsidRPr="00453870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sau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11567C71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3DF0C5FB" w14:textId="67A9E87B" w:rsidR="005C18BA" w:rsidRPr="0037628A" w:rsidRDefault="00453870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8E7FA3C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5677B7A5" w14:textId="1ED9C636" w:rsidR="005C18BA" w:rsidRPr="00453870" w:rsidRDefault="00453870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9CD2BB4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F126E68" w14:textId="3C137A97" w:rsidR="005C18BA" w:rsidRPr="00453870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612279B3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09BEBB4" w14:textId="77777777" w:rsidR="00453870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:</w:t>
      </w:r>
      <w:proofErr w:type="spellStart"/>
      <w:r>
        <w:rPr>
          <w:i/>
          <w:color w:val="0000FF"/>
          <w:lang w:val="en-US"/>
        </w:rPr>
        <w:t>thông</w:t>
      </w:r>
      <w:proofErr w:type="spellEnd"/>
      <w:proofErr w:type="gram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28AE53B9" w14:textId="77777777" w:rsidR="00453870" w:rsidRPr="00453870" w:rsidRDefault="00453870" w:rsidP="00453870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5D349469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00DCC67" w14:textId="460E5B05" w:rsidR="005C18BA" w:rsidRDefault="00453870" w:rsidP="00453870">
      <w:pPr>
        <w:pStyle w:val="ListParagraph"/>
        <w:numPr>
          <w:ilvl w:val="0"/>
          <w:numId w:val="34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Reset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2FC6B060" w14:textId="02B04231" w:rsidR="00453870" w:rsidRPr="00453870" w:rsidRDefault="00453870" w:rsidP="00453870">
      <w:pPr>
        <w:pStyle w:val="ListParagraph"/>
        <w:numPr>
          <w:ilvl w:val="0"/>
          <w:numId w:val="34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767A1D9A" w14:textId="4C67506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2854A9A" w14:textId="3E8BCA1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3D4AD86" w14:textId="6111A70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D40831D" w14:textId="2EF2E0C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6A51146" w14:textId="7594770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BA653A1" w14:textId="16E3217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28824EE" w14:textId="5BFD8F9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97B22A6" w14:textId="73ECFF0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6000595" w14:textId="29E309C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5FA2F26" w14:textId="69EF65D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2313A5" w14:textId="7CB5644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9F47511" w14:textId="78F9C215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29" w:name="_Toc73541180"/>
      <w:bookmarkStart w:id="30" w:name="_Toc73558819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</w:t>
      </w:r>
      <w:proofErr w:type="gramStart"/>
      <w:r>
        <w:rPr>
          <w:lang w:val="en-US"/>
        </w:rPr>
        <w:t xml:space="preserve">case </w:t>
      </w:r>
      <w:bookmarkEnd w:id="29"/>
      <w:r w:rsidR="00DA6097">
        <w:rPr>
          <w:color w:val="0000FF"/>
          <w:lang w:val="en-US"/>
        </w:rPr>
        <w:t xml:space="preserve"> Reset</w:t>
      </w:r>
      <w:proofErr w:type="gram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mật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khẩu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giáo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vụ</w:t>
      </w:r>
      <w:bookmarkEnd w:id="30"/>
      <w:proofErr w:type="spellEnd"/>
    </w:p>
    <w:p w14:paraId="023BB8A3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4827062D" w14:textId="26DC8D50" w:rsidR="005C18BA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reset </w:t>
      </w:r>
      <w:proofErr w:type="spellStart"/>
      <w:r>
        <w:rPr>
          <w:i/>
          <w:snapToGrid w:val="0"/>
          <w:color w:val="0000FF"/>
          <w:lang w:val="en-US"/>
        </w:rPr>
        <w:t>mật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khẩu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về</w:t>
      </w:r>
      <w:proofErr w:type="spellEnd"/>
      <w:r>
        <w:rPr>
          <w:i/>
          <w:snapToGrid w:val="0"/>
          <w:color w:val="0000FF"/>
          <w:lang w:val="en-US"/>
        </w:rPr>
        <w:t xml:space="preserve"> “123” </w:t>
      </w:r>
      <w:proofErr w:type="spellStart"/>
      <w:r>
        <w:rPr>
          <w:i/>
          <w:snapToGrid w:val="0"/>
          <w:color w:val="0000FF"/>
          <w:lang w:val="en-US"/>
        </w:rPr>
        <w:t>trong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trường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hợp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khẩu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1C24D8B3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4C9A082B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245CF90E" w14:textId="3CD219F5" w:rsidR="005C18BA" w:rsidRDefault="00DA6097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633A901D" w14:textId="3B55ECFE" w:rsidR="00DA6097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reset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1DCB6647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F1F839E" w14:textId="0666DBC3" w:rsidR="005C18BA" w:rsidRPr="0037628A" w:rsidRDefault="00DA6097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709055D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501F86C4" w14:textId="47778427" w:rsidR="005C18BA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4820011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A497779" w14:textId="55920476" w:rsidR="005C18BA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>.</w:t>
      </w:r>
    </w:p>
    <w:p w14:paraId="1F793AFF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8D8FA8B" w14:textId="60ACCED0" w:rsidR="005C18BA" w:rsidRPr="00DA6097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</w:p>
    <w:p w14:paraId="071058ED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93038F1" w14:textId="2E40171F" w:rsidR="005C18BA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A053BE8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4314A46B" w14:textId="65D8229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FB52AD1" w14:textId="543873D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4C09F67" w14:textId="3CAFF0E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4B9E0DA" w14:textId="29F3EC9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DC8AEE2" w14:textId="66E9CCE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2666142" w14:textId="1CADE25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5CFFFE3" w14:textId="279885B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14EF761" w14:textId="6D7510A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F0D2E16" w14:textId="77ADE43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5193D90" w14:textId="145BBC0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E48C537" w14:textId="6BC3D9B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38489C3" w14:textId="77777777" w:rsidR="00DA6097" w:rsidRDefault="00DA6097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AB8C733" w14:textId="6715BF5A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31" w:name="_Toc73541181"/>
      <w:bookmarkStart w:id="32" w:name="_Toc73558820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31"/>
      <w:proofErr w:type="spellStart"/>
      <w:r w:rsidR="00DA6097">
        <w:rPr>
          <w:color w:val="0000FF"/>
          <w:lang w:val="en-US"/>
        </w:rPr>
        <w:t>Xóa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tài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khoản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giáo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vụ</w:t>
      </w:r>
      <w:bookmarkEnd w:id="32"/>
      <w:proofErr w:type="spellEnd"/>
    </w:p>
    <w:p w14:paraId="5DBEB283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77D33443" w14:textId="577F0598" w:rsidR="005C18BA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xóa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khoản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đó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7C88E506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2AC70C98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40837760" w14:textId="29346291" w:rsidR="00DA6097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3CEE926F" w14:textId="69DBD28A" w:rsidR="005C18BA" w:rsidRPr="00DA6097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>.</w:t>
      </w:r>
    </w:p>
    <w:p w14:paraId="27748D35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3D59FEC6" w14:textId="7DE2E02D" w:rsidR="005C18BA" w:rsidRPr="0037628A" w:rsidRDefault="00DA6097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08FC793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66E81D7A" w14:textId="735A59F0" w:rsidR="005C18BA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1BFD1AB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937F7E9" w14:textId="77777777" w:rsidR="00DA6097" w:rsidRPr="00DA6097" w:rsidRDefault="00DA6097" w:rsidP="00DA6097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>.</w:t>
      </w:r>
    </w:p>
    <w:p w14:paraId="10A6D0DF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AA7A39F" w14:textId="15A8E7A8" w:rsidR="005C18BA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</w:p>
    <w:p w14:paraId="0BCBD76D" w14:textId="52040B60" w:rsidR="00DA6097" w:rsidRPr="00DA6097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 </w:t>
      </w:r>
      <w:proofErr w:type="spellStart"/>
      <w:r>
        <w:rPr>
          <w:i/>
          <w:color w:val="0000FF"/>
          <w:lang w:val="en-US"/>
        </w:rPr>
        <w:t>hiện</w:t>
      </w:r>
      <w:proofErr w:type="spellEnd"/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</w:p>
    <w:p w14:paraId="3C3CF5D6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9AFDBE0" w14:textId="3B22F693" w:rsidR="005C18BA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A92DEA4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09DCCB20" w14:textId="2F74113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2C6654C" w14:textId="6028CC0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8291ED0" w14:textId="7C8FD05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438EEC7" w14:textId="072D194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8301348" w14:textId="1760A47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1927E56" w14:textId="1C0594E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D2EAF99" w14:textId="23134B3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6392D29" w14:textId="4A864FD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DB2C68D" w14:textId="6E77CCF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4FEECFC" w14:textId="42D63D8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002ACBF" w14:textId="71A9F34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5A9F99B" w14:textId="1A25A2A2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33" w:name="_Toc73541182"/>
      <w:bookmarkStart w:id="34" w:name="_Toc73558821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33"/>
      <w:proofErr w:type="spellStart"/>
      <w:r w:rsidR="00DA6097">
        <w:rPr>
          <w:color w:val="0000FF"/>
          <w:lang w:val="en-US"/>
        </w:rPr>
        <w:t>Quản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lý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môn</w:t>
      </w:r>
      <w:proofErr w:type="spellEnd"/>
      <w:r w:rsidR="00DA6097">
        <w:rPr>
          <w:color w:val="0000FF"/>
          <w:lang w:val="en-US"/>
        </w:rPr>
        <w:t xml:space="preserve"> </w:t>
      </w:r>
      <w:proofErr w:type="spellStart"/>
      <w:r w:rsidR="00DA6097">
        <w:rPr>
          <w:color w:val="0000FF"/>
          <w:lang w:val="en-US"/>
        </w:rPr>
        <w:t>học</w:t>
      </w:r>
      <w:bookmarkEnd w:id="34"/>
      <w:proofErr w:type="spellEnd"/>
    </w:p>
    <w:p w14:paraId="74D987DF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583E6AAD" w14:textId="2D5CD42A" w:rsidR="005C18BA" w:rsidRPr="00DA6097" w:rsidRDefault="00DA609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proofErr w:type="gram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môn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.</w:t>
      </w:r>
    </w:p>
    <w:p w14:paraId="6D8F41A4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2BD625C4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5DCDB3FA" w14:textId="43991CA9" w:rsidR="005C18BA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63ED5B7B" w14:textId="6BBAD152" w:rsidR="00DA6097" w:rsidRPr="00DA6097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</w:p>
    <w:p w14:paraId="377E61B3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0676EEBE" w14:textId="67A1DCA3" w:rsidR="005C18BA" w:rsidRPr="0037628A" w:rsidRDefault="00635F1E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BB192EB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065DF513" w14:textId="10682AF5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</w:p>
    <w:p w14:paraId="5D8F9A1D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69183DEC" w14:textId="49EF4DF5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620C7C72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A11D3FC" w14:textId="2EC77F7E" w:rsidR="00635F1E" w:rsidRPr="00635F1E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1FD7C69F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3EB81E7" w14:textId="21425F02" w:rsidR="005C18BA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0A4389CD" w14:textId="6381B66E" w:rsidR="00DA6097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024083FD" w14:textId="4A32051E" w:rsidR="00DA6097" w:rsidRPr="00DA6097" w:rsidRDefault="00DA6097" w:rsidP="00DA609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6CE340F9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1FE6C71B" w14:textId="65408A4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8062035" w14:textId="1E0E7D9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CF54999" w14:textId="5915457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1648F0" w14:textId="11F8D1D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196F6DB" w14:textId="6788E98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A74B6B2" w14:textId="3A91706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892F46A" w14:textId="38B7792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1AF7D58" w14:textId="7468914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A9B2C62" w14:textId="5E029DB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56967D3" w14:textId="57C0C42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932A082" w14:textId="46444A8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713DEFD" w14:textId="4642F935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35" w:name="_Toc73541183"/>
      <w:bookmarkStart w:id="36" w:name="_Toc73558822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35"/>
      <w:proofErr w:type="spellStart"/>
      <w:r w:rsidR="00635F1E">
        <w:rPr>
          <w:color w:val="0000FF"/>
          <w:lang w:val="en-US"/>
        </w:rPr>
        <w:t>Thêm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môn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học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mới</w:t>
      </w:r>
      <w:bookmarkEnd w:id="36"/>
      <w:proofErr w:type="spellEnd"/>
    </w:p>
    <w:p w14:paraId="705E5EE2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6F6AEF2C" w14:textId="6B3D558F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proofErr w:type="gram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môn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74665A8D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15ACBEE6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4A969049" w14:textId="021B87AA" w:rsidR="005C18BA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</w:p>
    <w:p w14:paraId="75302ECA" w14:textId="136F4ED8" w:rsidR="00635F1E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3030665F" w14:textId="502EA966" w:rsidR="00635F1E" w:rsidRPr="00635F1E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0D2A1711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22C392C9" w14:textId="05B7997D" w:rsidR="005C18BA" w:rsidRPr="0037628A" w:rsidRDefault="00635F1E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3E2F7EB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754DD679" w14:textId="141022CF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629D392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DA66C5E" w14:textId="0AEFA895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0498344F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E1B6C3A" w14:textId="4DCD22D1" w:rsidR="005C18BA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;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51BD962C" w14:textId="3E95D59B" w:rsidR="00635F1E" w:rsidRPr="00635F1E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</w:p>
    <w:p w14:paraId="5D13C961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B21860C" w14:textId="4396ACE4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0206535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44EB284E" w14:textId="65D77CD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6DD351A" w14:textId="3F4AD6A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5188A19" w14:textId="0976AFF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94A144A" w14:textId="19F9282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685849C" w14:textId="4B3D097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FA22925" w14:textId="0B1172B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76BB811" w14:textId="3A81443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C238665" w14:textId="49E786F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2309282" w14:textId="2C715F9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46CFFF2" w14:textId="34A3A37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4C2905B" w14:textId="3728A62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0012EC6" w14:textId="73F841F4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37" w:name="_Toc73541184"/>
      <w:bookmarkStart w:id="38" w:name="_Toc73558823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37"/>
      <w:proofErr w:type="spellStart"/>
      <w:r w:rsidR="00635F1E">
        <w:rPr>
          <w:color w:val="0000FF"/>
          <w:lang w:val="en-US"/>
        </w:rPr>
        <w:t>Tìm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kiếm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môn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học</w:t>
      </w:r>
      <w:bookmarkEnd w:id="38"/>
      <w:proofErr w:type="spellEnd"/>
    </w:p>
    <w:p w14:paraId="586C4F2D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4E2644BE" w14:textId="0389FB31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kiếm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môn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dễ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dàng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2D280D3C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749072F6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19CFA74E" w14:textId="2C66FEAD" w:rsidR="005C18BA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</w:p>
    <w:p w14:paraId="0644EC2C" w14:textId="621136D4" w:rsidR="00635F1E" w:rsidRPr="00635F1E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4E52163B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3E2BA66E" w14:textId="19FE4863" w:rsidR="005C18BA" w:rsidRPr="0037628A" w:rsidRDefault="00635F1E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B9CB15D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354D09BD" w14:textId="01D95329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77B600A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3204B4F" w14:textId="5FBE9EE4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08F5C9DA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84D73DB" w14:textId="6DDDDFAE" w:rsidR="005C18BA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</w:p>
    <w:p w14:paraId="73DB180F" w14:textId="437EE261" w:rsidR="00635F1E" w:rsidRPr="00635F1E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 </w:t>
      </w:r>
      <w:proofErr w:type="spellStart"/>
      <w:r>
        <w:rPr>
          <w:i/>
          <w:color w:val="0000FF"/>
          <w:lang w:val="en-US"/>
        </w:rPr>
        <w:t>báo</w:t>
      </w:r>
      <w:proofErr w:type="spellEnd"/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2E628A38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55D3F98" w14:textId="0EFECAD4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55D5501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2D7B4817" w14:textId="5892D65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4358C51" w14:textId="6554C88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09ED438" w14:textId="684019A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E24BCB6" w14:textId="62687B6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D528D1C" w14:textId="42FC469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32CB30B" w14:textId="44DDA2E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5C080EC" w14:textId="451E85E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F0389D1" w14:textId="05CAF8C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6B6F309" w14:textId="43968D1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1AE9521" w14:textId="219BBF3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F02C172" w14:textId="57C432E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B3D785D" w14:textId="388DD196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39" w:name="_Toc73541185"/>
      <w:bookmarkStart w:id="40" w:name="_Toc73558824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39"/>
      <w:proofErr w:type="spellStart"/>
      <w:r w:rsidR="00635F1E">
        <w:rPr>
          <w:color w:val="0000FF"/>
          <w:lang w:val="en-US"/>
        </w:rPr>
        <w:t>Cập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nhật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thông</w:t>
      </w:r>
      <w:proofErr w:type="spellEnd"/>
      <w:r w:rsidR="00635F1E">
        <w:rPr>
          <w:color w:val="0000FF"/>
          <w:lang w:val="en-US"/>
        </w:rPr>
        <w:t xml:space="preserve"> tin </w:t>
      </w:r>
      <w:proofErr w:type="spellStart"/>
      <w:r w:rsidR="00635F1E">
        <w:rPr>
          <w:color w:val="0000FF"/>
          <w:lang w:val="en-US"/>
        </w:rPr>
        <w:t>môn</w:t>
      </w:r>
      <w:proofErr w:type="spellEnd"/>
      <w:r w:rsidR="00635F1E">
        <w:rPr>
          <w:color w:val="0000FF"/>
          <w:lang w:val="en-US"/>
        </w:rPr>
        <w:t xml:space="preserve"> </w:t>
      </w:r>
      <w:proofErr w:type="spellStart"/>
      <w:r w:rsidR="00635F1E">
        <w:rPr>
          <w:color w:val="0000FF"/>
          <w:lang w:val="en-US"/>
        </w:rPr>
        <w:t>học</w:t>
      </w:r>
      <w:bookmarkEnd w:id="40"/>
      <w:proofErr w:type="spellEnd"/>
    </w:p>
    <w:p w14:paraId="703F5363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486EE15E" w14:textId="48D310C2" w:rsidR="005C18BA" w:rsidRPr="00635F1E" w:rsidRDefault="00635F1E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môn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60C8BC45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0FEB9D34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12952DE9" w14:textId="4C5569B7" w:rsidR="005C18BA" w:rsidRDefault="00635F1E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333243">
        <w:rPr>
          <w:i/>
          <w:color w:val="0000FF"/>
          <w:lang w:val="en-US"/>
        </w:rPr>
        <w:t>vào</w:t>
      </w:r>
      <w:proofErr w:type="spellEnd"/>
      <w:r w:rsidR="00333243">
        <w:rPr>
          <w:i/>
          <w:color w:val="0000FF"/>
          <w:lang w:val="en-US"/>
        </w:rPr>
        <w:t xml:space="preserve"> </w:t>
      </w:r>
      <w:proofErr w:type="spellStart"/>
      <w:r w:rsidR="00333243">
        <w:rPr>
          <w:i/>
          <w:color w:val="0000FF"/>
          <w:lang w:val="en-US"/>
        </w:rPr>
        <w:t>chức</w:t>
      </w:r>
      <w:proofErr w:type="spellEnd"/>
      <w:r w:rsidR="00333243">
        <w:rPr>
          <w:i/>
          <w:color w:val="0000FF"/>
          <w:lang w:val="en-US"/>
        </w:rPr>
        <w:t xml:space="preserve"> </w:t>
      </w:r>
      <w:proofErr w:type="spellStart"/>
      <w:r w:rsidR="00333243">
        <w:rPr>
          <w:i/>
          <w:color w:val="0000FF"/>
          <w:lang w:val="en-US"/>
        </w:rPr>
        <w:t>năng</w:t>
      </w:r>
      <w:proofErr w:type="spellEnd"/>
      <w:r w:rsidR="00333243">
        <w:rPr>
          <w:i/>
          <w:color w:val="0000FF"/>
          <w:lang w:val="en-US"/>
        </w:rPr>
        <w:t xml:space="preserve"> </w:t>
      </w:r>
      <w:proofErr w:type="spellStart"/>
      <w:r w:rsidR="00333243">
        <w:rPr>
          <w:i/>
          <w:color w:val="0000FF"/>
          <w:lang w:val="en-US"/>
        </w:rPr>
        <w:t>quản</w:t>
      </w:r>
      <w:proofErr w:type="spellEnd"/>
      <w:r w:rsidR="00333243">
        <w:rPr>
          <w:i/>
          <w:color w:val="0000FF"/>
          <w:lang w:val="en-US"/>
        </w:rPr>
        <w:t xml:space="preserve"> </w:t>
      </w:r>
      <w:proofErr w:type="spellStart"/>
      <w:r w:rsidR="00333243">
        <w:rPr>
          <w:i/>
          <w:color w:val="0000FF"/>
          <w:lang w:val="en-US"/>
        </w:rPr>
        <w:t>lý</w:t>
      </w:r>
      <w:proofErr w:type="spellEnd"/>
      <w:r w:rsidR="00333243">
        <w:rPr>
          <w:i/>
          <w:color w:val="0000FF"/>
          <w:lang w:val="en-US"/>
        </w:rPr>
        <w:t xml:space="preserve"> </w:t>
      </w:r>
      <w:proofErr w:type="spellStart"/>
      <w:r w:rsidR="00333243">
        <w:rPr>
          <w:i/>
          <w:color w:val="0000FF"/>
          <w:lang w:val="en-US"/>
        </w:rPr>
        <w:t>môn</w:t>
      </w:r>
      <w:proofErr w:type="spellEnd"/>
      <w:r w:rsidR="00333243">
        <w:rPr>
          <w:i/>
          <w:color w:val="0000FF"/>
          <w:lang w:val="en-US"/>
        </w:rPr>
        <w:t xml:space="preserve"> </w:t>
      </w:r>
      <w:proofErr w:type="spellStart"/>
      <w:r w:rsidR="00333243">
        <w:rPr>
          <w:i/>
          <w:color w:val="0000FF"/>
          <w:lang w:val="en-US"/>
        </w:rPr>
        <w:t>học</w:t>
      </w:r>
      <w:proofErr w:type="spellEnd"/>
    </w:p>
    <w:p w14:paraId="03C563E8" w14:textId="042852B8" w:rsidR="00333243" w:rsidRDefault="00333243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</w:p>
    <w:p w14:paraId="19F9FCFE" w14:textId="7D7F35DB" w:rsidR="00333243" w:rsidRPr="00635F1E" w:rsidRDefault="00333243" w:rsidP="00635F1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>.</w:t>
      </w:r>
    </w:p>
    <w:p w14:paraId="000EF387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8A13824" w14:textId="14392335" w:rsidR="005C18BA" w:rsidRPr="0037628A" w:rsidRDefault="00333243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BF39C77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0BC64B1D" w14:textId="089B4222" w:rsidR="005C18BA" w:rsidRPr="00333243" w:rsidRDefault="00333243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13C4EC2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1A63D4C" w14:textId="42AD6077" w:rsidR="005C18BA" w:rsidRPr="00333243" w:rsidRDefault="00333243" w:rsidP="00333243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>.</w:t>
      </w:r>
    </w:p>
    <w:p w14:paraId="318A57C3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355B4CD" w14:textId="53D7F1E7" w:rsidR="005C18BA" w:rsidRDefault="00333243" w:rsidP="00333243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r w:rsidR="003E651B">
        <w:rPr>
          <w:i/>
          <w:color w:val="0000FF"/>
          <w:lang w:val="en-US"/>
        </w:rPr>
        <w:t xml:space="preserve"> </w:t>
      </w:r>
      <w:proofErr w:type="spellStart"/>
      <w:r w:rsidR="003E651B">
        <w:rPr>
          <w:i/>
          <w:color w:val="0000FF"/>
          <w:lang w:val="en-US"/>
        </w:rPr>
        <w:t>hệ</w:t>
      </w:r>
      <w:proofErr w:type="spellEnd"/>
      <w:r w:rsidR="003E651B">
        <w:rPr>
          <w:i/>
          <w:color w:val="0000FF"/>
          <w:lang w:val="en-US"/>
        </w:rPr>
        <w:t xml:space="preserve"> </w:t>
      </w:r>
      <w:proofErr w:type="spellStart"/>
      <w:r w:rsidR="003E651B">
        <w:rPr>
          <w:i/>
          <w:color w:val="0000FF"/>
          <w:lang w:val="en-US"/>
        </w:rPr>
        <w:t>thống</w:t>
      </w:r>
      <w:proofErr w:type="spellEnd"/>
      <w:r w:rsidR="003E651B">
        <w:rPr>
          <w:i/>
          <w:color w:val="0000FF"/>
          <w:lang w:val="en-US"/>
        </w:rPr>
        <w:t xml:space="preserve"> </w:t>
      </w:r>
      <w:proofErr w:type="spellStart"/>
      <w:r w:rsidR="003E651B">
        <w:rPr>
          <w:i/>
          <w:color w:val="0000FF"/>
          <w:lang w:val="en-US"/>
        </w:rPr>
        <w:t>ghi</w:t>
      </w:r>
      <w:proofErr w:type="spellEnd"/>
      <w:r w:rsidR="003E651B">
        <w:rPr>
          <w:i/>
          <w:color w:val="0000FF"/>
          <w:lang w:val="en-US"/>
        </w:rPr>
        <w:t xml:space="preserve"> </w:t>
      </w:r>
      <w:proofErr w:type="spellStart"/>
      <w:r w:rsidR="003E651B">
        <w:rPr>
          <w:i/>
          <w:color w:val="0000FF"/>
          <w:lang w:val="en-US"/>
        </w:rPr>
        <w:t>nhận</w:t>
      </w:r>
      <w:proofErr w:type="spellEnd"/>
      <w:r w:rsidR="003E651B">
        <w:rPr>
          <w:i/>
          <w:color w:val="0000FF"/>
          <w:lang w:val="en-US"/>
        </w:rPr>
        <w:t xml:space="preserve"> </w:t>
      </w:r>
      <w:proofErr w:type="spellStart"/>
      <w:r w:rsidR="003E651B">
        <w:rPr>
          <w:i/>
          <w:color w:val="0000FF"/>
          <w:lang w:val="en-US"/>
        </w:rPr>
        <w:t>thông</w:t>
      </w:r>
      <w:proofErr w:type="spellEnd"/>
      <w:r w:rsidR="003E651B">
        <w:rPr>
          <w:i/>
          <w:color w:val="0000FF"/>
          <w:lang w:val="en-US"/>
        </w:rPr>
        <w:t xml:space="preserve"> tin </w:t>
      </w:r>
      <w:proofErr w:type="spellStart"/>
      <w:r w:rsidR="003E651B">
        <w:rPr>
          <w:i/>
          <w:color w:val="0000FF"/>
          <w:lang w:val="en-US"/>
        </w:rPr>
        <w:t>môn</w:t>
      </w:r>
      <w:proofErr w:type="spellEnd"/>
      <w:r w:rsidR="003E651B">
        <w:rPr>
          <w:i/>
          <w:color w:val="0000FF"/>
          <w:lang w:val="en-US"/>
        </w:rPr>
        <w:t xml:space="preserve"> </w:t>
      </w:r>
      <w:proofErr w:type="spellStart"/>
      <w:r w:rsidR="003E651B">
        <w:rPr>
          <w:i/>
          <w:color w:val="0000FF"/>
          <w:lang w:val="en-US"/>
        </w:rPr>
        <w:t>học</w:t>
      </w:r>
      <w:proofErr w:type="spellEnd"/>
    </w:p>
    <w:p w14:paraId="1E680D00" w14:textId="53F18ED9" w:rsidR="003E651B" w:rsidRPr="00333243" w:rsidRDefault="003E651B" w:rsidP="00333243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2A05D199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C46AC1B" w14:textId="01AB7125" w:rsidR="005C18BA" w:rsidRPr="003E651B" w:rsidRDefault="003E651B" w:rsidP="003E651B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7E455342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1CE228A1" w14:textId="449807C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7705B5B" w14:textId="4C6D6CA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CEE1E28" w14:textId="7607B60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E0028A" w14:textId="4CCE3EA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F4744D2" w14:textId="0C27FB3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4DC448A" w14:textId="413E55B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F6C64B8" w14:textId="4C60A2A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24C1F1B" w14:textId="2D522B1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44D15B5" w14:textId="5C46AB9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E320D89" w14:textId="013E0B6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4481E99" w14:textId="1DCAA58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2B60827" w14:textId="17ADF75D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41" w:name="_Toc73541186"/>
      <w:bookmarkStart w:id="42" w:name="_Toc73558825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41"/>
      <w:proofErr w:type="spellStart"/>
      <w:r w:rsidR="003E651B">
        <w:rPr>
          <w:color w:val="0000FF"/>
          <w:lang w:val="en-US"/>
        </w:rPr>
        <w:t>Xóa</w:t>
      </w:r>
      <w:proofErr w:type="spellEnd"/>
      <w:r w:rsidR="003E651B">
        <w:rPr>
          <w:color w:val="0000FF"/>
          <w:lang w:val="en-US"/>
        </w:rPr>
        <w:t xml:space="preserve"> </w:t>
      </w:r>
      <w:proofErr w:type="spellStart"/>
      <w:r w:rsidR="003E651B">
        <w:rPr>
          <w:color w:val="0000FF"/>
          <w:lang w:val="en-US"/>
        </w:rPr>
        <w:t>môn</w:t>
      </w:r>
      <w:proofErr w:type="spellEnd"/>
      <w:r w:rsidR="003E651B">
        <w:rPr>
          <w:color w:val="0000FF"/>
          <w:lang w:val="en-US"/>
        </w:rPr>
        <w:t xml:space="preserve"> </w:t>
      </w:r>
      <w:proofErr w:type="spellStart"/>
      <w:r w:rsidR="003E651B">
        <w:rPr>
          <w:color w:val="0000FF"/>
          <w:lang w:val="en-US"/>
        </w:rPr>
        <w:t>học</w:t>
      </w:r>
      <w:bookmarkEnd w:id="42"/>
      <w:proofErr w:type="spellEnd"/>
    </w:p>
    <w:p w14:paraId="5C639091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72ADE0B1" w14:textId="08BB12F6" w:rsidR="005C18BA" w:rsidRPr="003E651B" w:rsidRDefault="003E651B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xóa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môn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1391D439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5C87542A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05F87C8A" w14:textId="62132554" w:rsidR="005C18BA" w:rsidRDefault="003E651B" w:rsidP="003E651B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</w:p>
    <w:p w14:paraId="51294CF6" w14:textId="1807E1D8" w:rsidR="003E651B" w:rsidRPr="003E651B" w:rsidRDefault="003E651B" w:rsidP="003E651B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28CE6F2F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128C28A2" w14:textId="54800B76" w:rsidR="005C18BA" w:rsidRPr="0037628A" w:rsidRDefault="00F35FC5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5FF7810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54ADD3E7" w14:textId="7668A542" w:rsidR="005C18BA" w:rsidRPr="00F35FC5" w:rsidRDefault="00F35FC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BA739CF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9617B76" w14:textId="1B6D4582" w:rsidR="005C18BA" w:rsidRPr="00F35FC5" w:rsidRDefault="00F35FC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3BCA3FB9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8FB7E96" w14:textId="44D93B1D" w:rsidR="005C18BA" w:rsidRDefault="00F35FC5" w:rsidP="00F35FC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</w:p>
    <w:p w14:paraId="5CBD9BFA" w14:textId="7EE7E16A" w:rsidR="00F35FC5" w:rsidRPr="00F35FC5" w:rsidRDefault="00F35FC5" w:rsidP="00F35FC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43342D4A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3BA3FD5" w14:textId="62753F06" w:rsidR="005C18BA" w:rsidRPr="00F35FC5" w:rsidRDefault="00F35FC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B2FA0F3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023E12F4" w14:textId="4D3E6A8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E8AD972" w14:textId="5FC4E10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EF991B4" w14:textId="675756C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CA990A0" w14:textId="301E0CA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BD894A0" w14:textId="0ECA80D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9BC785E" w14:textId="1E62689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0535CC5" w14:textId="591ACB5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3F74694" w14:textId="705B9FA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608246F" w14:textId="016A5F5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8D7413F" w14:textId="24EF0F2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224A3AF" w14:textId="52A82E9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1F1DDAB" w14:textId="02CB71CC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43" w:name="_Toc73541187"/>
      <w:bookmarkStart w:id="44" w:name="_Toc73558826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43"/>
      <w:proofErr w:type="spellStart"/>
      <w:r w:rsidR="00795778">
        <w:rPr>
          <w:color w:val="0000FF"/>
          <w:lang w:val="en-US"/>
        </w:rPr>
        <w:t>Quản</w:t>
      </w:r>
      <w:proofErr w:type="spellEnd"/>
      <w:r w:rsidR="00795778">
        <w:rPr>
          <w:color w:val="0000FF"/>
          <w:lang w:val="en-US"/>
        </w:rPr>
        <w:t xml:space="preserve"> </w:t>
      </w:r>
      <w:proofErr w:type="spellStart"/>
      <w:r w:rsidR="00795778">
        <w:rPr>
          <w:color w:val="0000FF"/>
          <w:lang w:val="en-US"/>
        </w:rPr>
        <w:t>lý</w:t>
      </w:r>
      <w:proofErr w:type="spellEnd"/>
      <w:r w:rsidR="00795778">
        <w:rPr>
          <w:color w:val="0000FF"/>
          <w:lang w:val="en-US"/>
        </w:rPr>
        <w:t xml:space="preserve"> </w:t>
      </w:r>
      <w:proofErr w:type="spellStart"/>
      <w:r w:rsidR="00795778">
        <w:rPr>
          <w:color w:val="0000FF"/>
          <w:lang w:val="en-US"/>
        </w:rPr>
        <w:t>học</w:t>
      </w:r>
      <w:proofErr w:type="spellEnd"/>
      <w:r w:rsidR="00795778">
        <w:rPr>
          <w:color w:val="0000FF"/>
          <w:lang w:val="en-US"/>
        </w:rPr>
        <w:t xml:space="preserve"> </w:t>
      </w:r>
      <w:proofErr w:type="spellStart"/>
      <w:r w:rsidR="00795778">
        <w:rPr>
          <w:color w:val="0000FF"/>
          <w:lang w:val="en-US"/>
        </w:rPr>
        <w:t>kỳ</w:t>
      </w:r>
      <w:bookmarkEnd w:id="44"/>
      <w:proofErr w:type="spellEnd"/>
    </w:p>
    <w:p w14:paraId="76D1BCBD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674293C5" w14:textId="51BEB2AE" w:rsidR="005C18BA" w:rsidRPr="00795778" w:rsidRDefault="00795778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kỳ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002BE92D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2F9D1972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6C12C819" w14:textId="10457C95" w:rsidR="005C18BA" w:rsidRDefault="006D7121" w:rsidP="006D712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</w:p>
    <w:p w14:paraId="54C924FD" w14:textId="0B4DEC14" w:rsidR="006D7121" w:rsidRPr="006D7121" w:rsidRDefault="006D7121" w:rsidP="006D712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</w:p>
    <w:p w14:paraId="279363FD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C6FB2F5" w14:textId="6684D2AA" w:rsidR="005C18BA" w:rsidRPr="0037628A" w:rsidRDefault="006D7121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43136DF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2F12E8FF" w14:textId="5BAA7FBC" w:rsidR="005C18BA" w:rsidRPr="006D7121" w:rsidRDefault="006D7121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3814C44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2578713" w14:textId="18CFD08C" w:rsidR="005C18BA" w:rsidRPr="006D7121" w:rsidRDefault="006D7121" w:rsidP="006D712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42E5AA7C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FCA34EE" w14:textId="624A5288" w:rsidR="005C18BA" w:rsidRPr="006D7121" w:rsidRDefault="006D7121" w:rsidP="006D712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</w:p>
    <w:p w14:paraId="0B5D7F28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CE3DC34" w14:textId="7600AFAD" w:rsidR="005C18BA" w:rsidRDefault="006D7121" w:rsidP="006D712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Set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</w:p>
    <w:p w14:paraId="1360715E" w14:textId="099CAE7C" w:rsidR="006D7121" w:rsidRDefault="006D7121" w:rsidP="006D712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5ADE79BA" w14:textId="29162999" w:rsidR="006D7121" w:rsidRPr="006D7121" w:rsidRDefault="006D7121" w:rsidP="006D712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</w:p>
    <w:p w14:paraId="6C8372FB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1911262A" w14:textId="09DEFAF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A4E082E" w14:textId="2E9CA6A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AB120C4" w14:textId="0842D47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6DDF490" w14:textId="0BFBDA2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7EDF472" w14:textId="5EC79C2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ABF06E6" w14:textId="7D7860E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E2A2C01" w14:textId="02E6CAC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AFCFDEA" w14:textId="06A5F5D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7D619CB" w14:textId="5BA859E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48E1F53" w14:textId="3B54B1A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B2F5EB5" w14:textId="23510AD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A895C50" w14:textId="02A7655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430E4C9" w14:textId="22C5C61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E315B18" w14:textId="4CBEF8D6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45" w:name="_Toc73541189"/>
      <w:bookmarkStart w:id="46" w:name="_Toc73558827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45"/>
      <w:r w:rsidR="009F6FE4">
        <w:rPr>
          <w:color w:val="0000FF"/>
          <w:lang w:val="en-US"/>
        </w:rPr>
        <w:t xml:space="preserve">Set </w:t>
      </w:r>
      <w:proofErr w:type="spellStart"/>
      <w:r w:rsidR="009F6FE4">
        <w:rPr>
          <w:color w:val="0000FF"/>
          <w:lang w:val="en-US"/>
        </w:rPr>
        <w:t>học</w:t>
      </w:r>
      <w:proofErr w:type="spellEnd"/>
      <w:r w:rsidR="009F6FE4">
        <w:rPr>
          <w:color w:val="0000FF"/>
          <w:lang w:val="en-US"/>
        </w:rPr>
        <w:t xml:space="preserve"> </w:t>
      </w:r>
      <w:proofErr w:type="spellStart"/>
      <w:r w:rsidR="009F6FE4">
        <w:rPr>
          <w:color w:val="0000FF"/>
          <w:lang w:val="en-US"/>
        </w:rPr>
        <w:t>kỳ</w:t>
      </w:r>
      <w:proofErr w:type="spellEnd"/>
      <w:r w:rsidR="009F6FE4">
        <w:rPr>
          <w:color w:val="0000FF"/>
          <w:lang w:val="en-US"/>
        </w:rPr>
        <w:t xml:space="preserve"> </w:t>
      </w:r>
      <w:proofErr w:type="spellStart"/>
      <w:r w:rsidR="009F6FE4">
        <w:rPr>
          <w:color w:val="0000FF"/>
          <w:lang w:val="en-US"/>
        </w:rPr>
        <w:t>là</w:t>
      </w:r>
      <w:proofErr w:type="spellEnd"/>
      <w:r w:rsidR="009F6FE4">
        <w:rPr>
          <w:color w:val="0000FF"/>
          <w:lang w:val="en-US"/>
        </w:rPr>
        <w:t xml:space="preserve"> </w:t>
      </w:r>
      <w:proofErr w:type="spellStart"/>
      <w:r w:rsidR="009F6FE4">
        <w:rPr>
          <w:color w:val="0000FF"/>
          <w:lang w:val="en-US"/>
        </w:rPr>
        <w:t>học</w:t>
      </w:r>
      <w:proofErr w:type="spellEnd"/>
      <w:r w:rsidR="009F6FE4">
        <w:rPr>
          <w:color w:val="0000FF"/>
          <w:lang w:val="en-US"/>
        </w:rPr>
        <w:t xml:space="preserve"> </w:t>
      </w:r>
      <w:proofErr w:type="spellStart"/>
      <w:r w:rsidR="009F6FE4">
        <w:rPr>
          <w:color w:val="0000FF"/>
          <w:lang w:val="en-US"/>
        </w:rPr>
        <w:t>kỳ</w:t>
      </w:r>
      <w:proofErr w:type="spellEnd"/>
      <w:r w:rsidR="009F6FE4">
        <w:rPr>
          <w:color w:val="0000FF"/>
          <w:lang w:val="en-US"/>
        </w:rPr>
        <w:t xml:space="preserve"> </w:t>
      </w:r>
      <w:proofErr w:type="spellStart"/>
      <w:r w:rsidR="009F6FE4">
        <w:rPr>
          <w:color w:val="0000FF"/>
          <w:lang w:val="en-US"/>
        </w:rPr>
        <w:t>hiện</w:t>
      </w:r>
      <w:proofErr w:type="spellEnd"/>
      <w:r w:rsidR="009F6FE4">
        <w:rPr>
          <w:color w:val="0000FF"/>
          <w:lang w:val="en-US"/>
        </w:rPr>
        <w:t xml:space="preserve"> </w:t>
      </w:r>
      <w:proofErr w:type="spellStart"/>
      <w:r w:rsidR="009F6FE4">
        <w:rPr>
          <w:color w:val="0000FF"/>
          <w:lang w:val="en-US"/>
        </w:rPr>
        <w:t>tại</w:t>
      </w:r>
      <w:bookmarkEnd w:id="46"/>
      <w:proofErr w:type="spellEnd"/>
    </w:p>
    <w:p w14:paraId="7680A718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40973BD4" w14:textId="717B6CC9" w:rsidR="005C18BA" w:rsidRPr="009F6FE4" w:rsidRDefault="009F6FE4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set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hiên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tại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04DF1474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7D2050D9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03182ACD" w14:textId="74FF9CD7" w:rsidR="005C18BA" w:rsidRDefault="009F6FE4" w:rsidP="009F6FE4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0D30ECB4" w14:textId="231EF7F6" w:rsidR="009F6FE4" w:rsidRPr="009F6FE4" w:rsidRDefault="009F6FE4" w:rsidP="009F6FE4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set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“Set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  <w:r>
        <w:rPr>
          <w:i/>
          <w:color w:val="0000FF"/>
          <w:lang w:val="en-US"/>
        </w:rPr>
        <w:t>”</w:t>
      </w:r>
    </w:p>
    <w:p w14:paraId="512EA3D5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0550066A" w14:textId="4DDF3FB2" w:rsidR="005C18BA" w:rsidRPr="0037628A" w:rsidRDefault="009F6FE4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A12C76E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6D79A644" w14:textId="5BBA42B5" w:rsidR="005C18BA" w:rsidRPr="009F6FE4" w:rsidRDefault="009F6FE4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EEC80B4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021258EE" w14:textId="2E2EB6A3" w:rsidR="005C18BA" w:rsidRPr="009F6FE4" w:rsidRDefault="009F6FE4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14EA465B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A99C4C2" w14:textId="6EA27467" w:rsidR="005C18BA" w:rsidRDefault="009F6FE4" w:rsidP="009F6FE4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set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</w:p>
    <w:p w14:paraId="69588994" w14:textId="7F7C721E" w:rsidR="009F6FE4" w:rsidRPr="009F6FE4" w:rsidRDefault="009F6FE4" w:rsidP="009F6FE4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781E440E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C25B769" w14:textId="2EAD02F5" w:rsidR="005C18BA" w:rsidRPr="009F6FE4" w:rsidRDefault="009F6FE4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DFA0765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184E313C" w14:textId="4BFA75C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284FCBA" w14:textId="22E0569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365E134" w14:textId="467D4A4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F975D15" w14:textId="7CDADFE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3CD2CC9" w14:textId="213C02F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649D55C" w14:textId="298ADCE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F4A33E8" w14:textId="6CB633E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4F12E75" w14:textId="539011C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905C505" w14:textId="4D643B9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94EE37A" w14:textId="02798E1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C4C1EB6" w14:textId="5F42DB3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73272E8" w14:textId="56F59D54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47" w:name="_Toc73541190"/>
      <w:bookmarkStart w:id="48" w:name="_Toc73558828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47"/>
      <w:proofErr w:type="spellStart"/>
      <w:r w:rsidR="009F6FE4">
        <w:rPr>
          <w:color w:val="0000FF"/>
          <w:lang w:val="en-US"/>
        </w:rPr>
        <w:t>Thêm</w:t>
      </w:r>
      <w:proofErr w:type="spellEnd"/>
      <w:r w:rsidR="009F6FE4">
        <w:rPr>
          <w:color w:val="0000FF"/>
          <w:lang w:val="en-US"/>
        </w:rPr>
        <w:t xml:space="preserve"> </w:t>
      </w:r>
      <w:proofErr w:type="spellStart"/>
      <w:r w:rsidR="002F7AB3">
        <w:rPr>
          <w:color w:val="0000FF"/>
          <w:lang w:val="en-US"/>
        </w:rPr>
        <w:t>học</w:t>
      </w:r>
      <w:proofErr w:type="spellEnd"/>
      <w:r w:rsidR="002F7AB3">
        <w:rPr>
          <w:color w:val="0000FF"/>
          <w:lang w:val="en-US"/>
        </w:rPr>
        <w:t xml:space="preserve"> </w:t>
      </w:r>
      <w:proofErr w:type="spellStart"/>
      <w:r w:rsidR="002F7AB3">
        <w:rPr>
          <w:color w:val="0000FF"/>
          <w:lang w:val="en-US"/>
        </w:rPr>
        <w:t>kỳ</w:t>
      </w:r>
      <w:proofErr w:type="spellEnd"/>
      <w:r w:rsidR="009F6FE4">
        <w:rPr>
          <w:color w:val="0000FF"/>
          <w:lang w:val="en-US"/>
        </w:rPr>
        <w:t xml:space="preserve"> </w:t>
      </w:r>
      <w:proofErr w:type="spellStart"/>
      <w:r w:rsidR="009F6FE4">
        <w:rPr>
          <w:color w:val="0000FF"/>
          <w:lang w:val="en-US"/>
        </w:rPr>
        <w:t>mới</w:t>
      </w:r>
      <w:bookmarkEnd w:id="48"/>
      <w:proofErr w:type="spellEnd"/>
    </w:p>
    <w:p w14:paraId="756EF96E" w14:textId="77777777" w:rsidR="005C18BA" w:rsidRDefault="005C18BA" w:rsidP="005C18BA">
      <w:pPr>
        <w:pStyle w:val="Heading3"/>
        <w:spacing w:line="360" w:lineRule="auto"/>
        <w:jc w:val="both"/>
      </w:pPr>
      <w:bookmarkStart w:id="49" w:name="_Hlk73556274"/>
      <w:r>
        <w:t>Tóm tắt</w:t>
      </w:r>
    </w:p>
    <w:p w14:paraId="3D63F848" w14:textId="37990ADF" w:rsidR="005C18BA" w:rsidRPr="009F6FE4" w:rsidRDefault="009F6FE4" w:rsidP="009F6FE4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 w:rsidR="002F7AB3">
        <w:rPr>
          <w:i/>
          <w:snapToGrid w:val="0"/>
          <w:color w:val="0000FF"/>
          <w:lang w:val="en-US"/>
        </w:rPr>
        <w:t>học</w:t>
      </w:r>
      <w:proofErr w:type="spellEnd"/>
      <w:r w:rsidR="002F7AB3">
        <w:rPr>
          <w:i/>
          <w:snapToGrid w:val="0"/>
          <w:color w:val="0000FF"/>
          <w:lang w:val="en-US"/>
        </w:rPr>
        <w:t xml:space="preserve"> </w:t>
      </w:r>
      <w:proofErr w:type="spellStart"/>
      <w:r w:rsidR="002F7AB3">
        <w:rPr>
          <w:i/>
          <w:snapToGrid w:val="0"/>
          <w:color w:val="0000FF"/>
          <w:lang w:val="en-US"/>
        </w:rPr>
        <w:t>kỳ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3F38BDCB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7ED5F434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1B7CA486" w14:textId="133D4E84" w:rsidR="005C18BA" w:rsidRDefault="009F6FE4" w:rsidP="009F6FE4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kỳ</w:t>
      </w:r>
      <w:proofErr w:type="spellEnd"/>
    </w:p>
    <w:p w14:paraId="038122A3" w14:textId="50D74B01" w:rsidR="009F6FE4" w:rsidRDefault="009F6FE4" w:rsidP="009F6FE4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 w:rsidR="00567AB7">
        <w:rPr>
          <w:i/>
          <w:color w:val="0000FF"/>
          <w:lang w:val="en-US"/>
        </w:rPr>
        <w:t>Giáo</w:t>
      </w:r>
      <w:proofErr w:type="spellEnd"/>
      <w:r w:rsidR="00567AB7">
        <w:rPr>
          <w:i/>
          <w:color w:val="0000FF"/>
          <w:lang w:val="en-US"/>
        </w:rPr>
        <w:t xml:space="preserve"> </w:t>
      </w:r>
      <w:proofErr w:type="spellStart"/>
      <w:r w:rsidR="00567AB7">
        <w:rPr>
          <w:i/>
          <w:color w:val="0000FF"/>
          <w:lang w:val="en-US"/>
        </w:rPr>
        <w:t>vụ</w:t>
      </w:r>
      <w:proofErr w:type="spellEnd"/>
      <w:r w:rsidR="00567AB7">
        <w:rPr>
          <w:i/>
          <w:color w:val="0000FF"/>
          <w:lang w:val="en-US"/>
        </w:rPr>
        <w:t xml:space="preserve"> </w:t>
      </w:r>
      <w:proofErr w:type="spellStart"/>
      <w:r w:rsidR="00567AB7">
        <w:rPr>
          <w:i/>
          <w:color w:val="0000FF"/>
          <w:lang w:val="en-US"/>
        </w:rPr>
        <w:t>nhấn</w:t>
      </w:r>
      <w:proofErr w:type="spellEnd"/>
      <w:r w:rsidR="00567AB7">
        <w:rPr>
          <w:i/>
          <w:color w:val="0000FF"/>
          <w:lang w:val="en-US"/>
        </w:rPr>
        <w:t xml:space="preserve"> </w:t>
      </w:r>
      <w:proofErr w:type="spellStart"/>
      <w:r w:rsidR="00567AB7">
        <w:rPr>
          <w:i/>
          <w:color w:val="0000FF"/>
          <w:lang w:val="en-US"/>
        </w:rPr>
        <w:t>nút</w:t>
      </w:r>
      <w:proofErr w:type="spellEnd"/>
      <w:r w:rsidR="00567AB7">
        <w:rPr>
          <w:i/>
          <w:color w:val="0000FF"/>
          <w:lang w:val="en-US"/>
        </w:rPr>
        <w:t xml:space="preserve"> </w:t>
      </w:r>
      <w:r w:rsidR="002F7AB3">
        <w:rPr>
          <w:i/>
          <w:color w:val="0000FF"/>
          <w:lang w:val="en-US"/>
        </w:rPr>
        <w:t>“</w:t>
      </w:r>
      <w:proofErr w:type="spellStart"/>
      <w:r w:rsidR="00567AB7">
        <w:rPr>
          <w:i/>
          <w:color w:val="0000FF"/>
          <w:lang w:val="en-US"/>
        </w:rPr>
        <w:t>thêm</w:t>
      </w:r>
      <w:proofErr w:type="spellEnd"/>
      <w:r w:rsidR="00567AB7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học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proofErr w:type="gramStart"/>
      <w:r w:rsidR="002F7AB3">
        <w:rPr>
          <w:i/>
          <w:color w:val="0000FF"/>
          <w:lang w:val="en-US"/>
        </w:rPr>
        <w:t>kỳ</w:t>
      </w:r>
      <w:proofErr w:type="spellEnd"/>
      <w:r w:rsidR="002F7AB3">
        <w:rPr>
          <w:i/>
          <w:color w:val="0000FF"/>
          <w:lang w:val="en-US"/>
        </w:rPr>
        <w:t>”</w:t>
      </w:r>
      <w:r w:rsidR="00567AB7">
        <w:rPr>
          <w:i/>
          <w:color w:val="0000FF"/>
          <w:lang w:val="en-US"/>
        </w:rPr>
        <w:t xml:space="preserve">  </w:t>
      </w:r>
      <w:proofErr w:type="spellStart"/>
      <w:r w:rsidR="00567AB7">
        <w:rPr>
          <w:i/>
          <w:color w:val="0000FF"/>
          <w:lang w:val="en-US"/>
        </w:rPr>
        <w:t>và</w:t>
      </w:r>
      <w:proofErr w:type="spellEnd"/>
      <w:proofErr w:type="gramEnd"/>
      <w:r w:rsidR="00567AB7">
        <w:rPr>
          <w:i/>
          <w:color w:val="0000FF"/>
          <w:lang w:val="en-US"/>
        </w:rPr>
        <w:t xml:space="preserve"> </w:t>
      </w:r>
      <w:proofErr w:type="spellStart"/>
      <w:r w:rsidR="00567AB7">
        <w:rPr>
          <w:i/>
          <w:color w:val="0000FF"/>
          <w:lang w:val="en-US"/>
        </w:rPr>
        <w:t>nhập</w:t>
      </w:r>
      <w:proofErr w:type="spellEnd"/>
      <w:r w:rsidR="00567AB7">
        <w:rPr>
          <w:i/>
          <w:color w:val="0000FF"/>
          <w:lang w:val="en-US"/>
        </w:rPr>
        <w:t xml:space="preserve"> </w:t>
      </w:r>
      <w:proofErr w:type="spellStart"/>
      <w:r w:rsidR="00567AB7">
        <w:rPr>
          <w:i/>
          <w:color w:val="0000FF"/>
          <w:lang w:val="en-US"/>
        </w:rPr>
        <w:t>các</w:t>
      </w:r>
      <w:proofErr w:type="spellEnd"/>
      <w:r w:rsidR="00567AB7">
        <w:rPr>
          <w:i/>
          <w:color w:val="0000FF"/>
          <w:lang w:val="en-US"/>
        </w:rPr>
        <w:t xml:space="preserve"> </w:t>
      </w:r>
      <w:proofErr w:type="spellStart"/>
      <w:r w:rsidR="00567AB7">
        <w:rPr>
          <w:i/>
          <w:color w:val="0000FF"/>
          <w:lang w:val="en-US"/>
        </w:rPr>
        <w:t>thông</w:t>
      </w:r>
      <w:proofErr w:type="spellEnd"/>
      <w:r w:rsidR="00567AB7">
        <w:rPr>
          <w:i/>
          <w:color w:val="0000FF"/>
          <w:lang w:val="en-US"/>
        </w:rPr>
        <w:t xml:space="preserve"> tin </w:t>
      </w:r>
      <w:proofErr w:type="spellStart"/>
      <w:r w:rsidR="00567AB7">
        <w:rPr>
          <w:i/>
          <w:color w:val="0000FF"/>
          <w:lang w:val="en-US"/>
        </w:rPr>
        <w:t>cần</w:t>
      </w:r>
      <w:proofErr w:type="spellEnd"/>
      <w:r w:rsidR="00567AB7">
        <w:rPr>
          <w:i/>
          <w:color w:val="0000FF"/>
          <w:lang w:val="en-US"/>
        </w:rPr>
        <w:t xml:space="preserve"> </w:t>
      </w:r>
      <w:proofErr w:type="spellStart"/>
      <w:r w:rsidR="00567AB7">
        <w:rPr>
          <w:i/>
          <w:color w:val="0000FF"/>
          <w:lang w:val="en-US"/>
        </w:rPr>
        <w:t>thiết</w:t>
      </w:r>
      <w:proofErr w:type="spellEnd"/>
    </w:p>
    <w:p w14:paraId="22AA1A3E" w14:textId="574FDCCF" w:rsidR="00567AB7" w:rsidRPr="009F6FE4" w:rsidRDefault="00567AB7" w:rsidP="009F6FE4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r w:rsidR="002F7AB3">
        <w:rPr>
          <w:i/>
          <w:color w:val="0000FF"/>
          <w:lang w:val="en-US"/>
        </w:rPr>
        <w:t>“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 w:rsidR="002F7AB3">
        <w:rPr>
          <w:i/>
          <w:color w:val="0000FF"/>
          <w:lang w:val="en-US"/>
        </w:rPr>
        <w:t>”</w:t>
      </w:r>
    </w:p>
    <w:p w14:paraId="17C073B0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D22D398" w14:textId="29D7D559" w:rsidR="005C18BA" w:rsidRPr="0037628A" w:rsidRDefault="00567AB7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C1C51F3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7580A80C" w14:textId="58307FDD" w:rsidR="005C18BA" w:rsidRPr="00567AB7" w:rsidRDefault="00567AB7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3BBCD38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6BCB6BC" w14:textId="44162C73" w:rsidR="005C18BA" w:rsidRPr="00567AB7" w:rsidRDefault="00567AB7" w:rsidP="00567AB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00BB1887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4A8986F" w14:textId="1392ABFD" w:rsidR="005C18BA" w:rsidRDefault="00567AB7" w:rsidP="00567AB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 </w:t>
      </w:r>
      <w:proofErr w:type="spellStart"/>
      <w:r w:rsidR="002F7AB3">
        <w:rPr>
          <w:i/>
          <w:color w:val="0000FF"/>
          <w:lang w:val="en-US"/>
        </w:rPr>
        <w:t>Hệ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thống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ghi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nhận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và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thêm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một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học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kỳ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mới</w:t>
      </w:r>
      <w:proofErr w:type="spellEnd"/>
    </w:p>
    <w:p w14:paraId="68C0DC3A" w14:textId="6A46D7BD" w:rsidR="00567AB7" w:rsidRPr="00567AB7" w:rsidRDefault="00567AB7" w:rsidP="00567AB7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 w:rsidR="002F7AB3">
        <w:rPr>
          <w:i/>
          <w:color w:val="0000FF"/>
          <w:lang w:val="en-US"/>
        </w:rPr>
        <w:t>màn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hình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hiển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thị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thông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báo</w:t>
      </w:r>
      <w:proofErr w:type="spellEnd"/>
      <w:r w:rsidR="002F7AB3">
        <w:rPr>
          <w:i/>
          <w:color w:val="0000FF"/>
          <w:lang w:val="en-US"/>
        </w:rPr>
        <w:t xml:space="preserve"> </w:t>
      </w:r>
      <w:proofErr w:type="spellStart"/>
      <w:r w:rsidR="002F7AB3">
        <w:rPr>
          <w:i/>
          <w:color w:val="0000FF"/>
          <w:lang w:val="en-US"/>
        </w:rPr>
        <w:t>lỗi</w:t>
      </w:r>
      <w:proofErr w:type="spellEnd"/>
    </w:p>
    <w:p w14:paraId="72ECA64D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BB4C45A" w14:textId="338C4943" w:rsidR="005C18BA" w:rsidRPr="002F7AB3" w:rsidRDefault="002F7AB3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bookmarkEnd w:id="49"/>
    <w:p w14:paraId="60DDBA56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22E1FA63" w14:textId="3542690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FC33D8E" w14:textId="101D438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DB4952B" w14:textId="23CB678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D4F0513" w14:textId="6B8286B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977DC87" w14:textId="5653CED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8328629" w14:textId="7551C95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DA68891" w14:textId="58D1FAB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A8C28BB" w14:textId="3E03572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132C550" w14:textId="33C8619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9556574" w14:textId="4C21ED6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C9E6A14" w14:textId="7458684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B04D0FB" w14:textId="3D9C71EB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50" w:name="_Toc73541191"/>
      <w:bookmarkStart w:id="51" w:name="_Toc73558829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50"/>
      <w:proofErr w:type="spellStart"/>
      <w:r w:rsidR="002F7AB3">
        <w:rPr>
          <w:color w:val="0000FF"/>
          <w:lang w:val="en-US"/>
        </w:rPr>
        <w:t>Xóa</w:t>
      </w:r>
      <w:proofErr w:type="spellEnd"/>
      <w:r w:rsidR="002F7AB3">
        <w:rPr>
          <w:color w:val="0000FF"/>
          <w:lang w:val="en-US"/>
        </w:rPr>
        <w:t xml:space="preserve"> </w:t>
      </w:r>
      <w:proofErr w:type="spellStart"/>
      <w:r w:rsidR="002F7AB3">
        <w:rPr>
          <w:color w:val="0000FF"/>
          <w:lang w:val="en-US"/>
        </w:rPr>
        <w:t>một</w:t>
      </w:r>
      <w:proofErr w:type="spellEnd"/>
      <w:r w:rsidR="002F7AB3">
        <w:rPr>
          <w:color w:val="0000FF"/>
          <w:lang w:val="en-US"/>
        </w:rPr>
        <w:t xml:space="preserve"> </w:t>
      </w:r>
      <w:proofErr w:type="spellStart"/>
      <w:r w:rsidR="002F7AB3">
        <w:rPr>
          <w:color w:val="0000FF"/>
          <w:lang w:val="en-US"/>
        </w:rPr>
        <w:t>học</w:t>
      </w:r>
      <w:proofErr w:type="spellEnd"/>
      <w:r w:rsidR="002F7AB3">
        <w:rPr>
          <w:color w:val="0000FF"/>
          <w:lang w:val="en-US"/>
        </w:rPr>
        <w:t xml:space="preserve"> </w:t>
      </w:r>
      <w:proofErr w:type="spellStart"/>
      <w:r w:rsidR="002F7AB3">
        <w:rPr>
          <w:color w:val="0000FF"/>
          <w:lang w:val="en-US"/>
        </w:rPr>
        <w:t>kỳ</w:t>
      </w:r>
      <w:bookmarkEnd w:id="51"/>
      <w:proofErr w:type="spellEnd"/>
    </w:p>
    <w:p w14:paraId="42D1FEA1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0D225157" w14:textId="554C1A03" w:rsidR="005C18BA" w:rsidRPr="00EA648E" w:rsidRDefault="00EA648E" w:rsidP="00EA648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bookmarkStart w:id="52" w:name="_Hlk73556329"/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xóa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kỳ</w:t>
      </w:r>
      <w:proofErr w:type="spellEnd"/>
    </w:p>
    <w:p w14:paraId="78972AD4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5A52F802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516A3E86" w14:textId="77777777" w:rsidR="00EA648E" w:rsidRDefault="00EA648E" w:rsidP="00EA648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</w:p>
    <w:p w14:paraId="73ED82D4" w14:textId="5D01A7A5" w:rsidR="00EA648E" w:rsidRDefault="00EA648E" w:rsidP="00EA648E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chọn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học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kỳ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cần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xóa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và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nhấn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nút</w:t>
      </w:r>
      <w:proofErr w:type="spellEnd"/>
      <w:r w:rsidR="007605E5">
        <w:rPr>
          <w:i/>
          <w:color w:val="0000FF"/>
          <w:lang w:val="en-US"/>
        </w:rPr>
        <w:t xml:space="preserve"> “</w:t>
      </w:r>
      <w:proofErr w:type="spellStart"/>
      <w:r w:rsidR="007605E5">
        <w:rPr>
          <w:i/>
          <w:color w:val="0000FF"/>
          <w:lang w:val="en-US"/>
        </w:rPr>
        <w:t>xóa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học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kỳ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để</w:t>
      </w:r>
      <w:proofErr w:type="spellEnd"/>
      <w:r w:rsidR="007605E5">
        <w:rPr>
          <w:i/>
          <w:color w:val="0000FF"/>
          <w:lang w:val="en-US"/>
        </w:rPr>
        <w:t xml:space="preserve"> </w:t>
      </w:r>
      <w:proofErr w:type="spellStart"/>
      <w:r w:rsidR="007605E5">
        <w:rPr>
          <w:i/>
          <w:color w:val="0000FF"/>
          <w:lang w:val="en-US"/>
        </w:rPr>
        <w:t>xóa</w:t>
      </w:r>
      <w:proofErr w:type="spellEnd"/>
      <w:r w:rsidR="007605E5">
        <w:rPr>
          <w:i/>
          <w:color w:val="0000FF"/>
          <w:lang w:val="en-US"/>
        </w:rPr>
        <w:t>”.</w:t>
      </w:r>
    </w:p>
    <w:p w14:paraId="6D148688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779F383" w14:textId="0D49B0A6" w:rsidR="005C18BA" w:rsidRPr="0037628A" w:rsidRDefault="007605E5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C7FB5D8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3A6FDD5C" w14:textId="3853C10D" w:rsidR="005C18BA" w:rsidRPr="007605E5" w:rsidRDefault="007605E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08BED9B" w14:textId="015AFF06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  <w:r w:rsidR="007605E5">
        <w:tab/>
      </w:r>
    </w:p>
    <w:p w14:paraId="01FCF962" w14:textId="36F21D4E" w:rsidR="007605E5" w:rsidRPr="007605E5" w:rsidRDefault="007605E5" w:rsidP="007605E5">
      <w:pPr>
        <w:ind w:firstLine="720"/>
      </w:pPr>
      <w:proofErr w:type="spellStart"/>
      <w:r>
        <w:rPr>
          <w:i/>
          <w:color w:val="0000FF"/>
          <w:lang w:val="en-US"/>
        </w:rPr>
        <w:t>N</w:t>
      </w:r>
      <w:r>
        <w:rPr>
          <w:i/>
          <w:color w:val="0000FF"/>
          <w:lang w:val="en-US"/>
        </w:rPr>
        <w:t>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570EF683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413D48E" w14:textId="143AD7EF" w:rsidR="005C18BA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kỳ</w:t>
      </w:r>
      <w:proofErr w:type="spellEnd"/>
    </w:p>
    <w:p w14:paraId="25F3C135" w14:textId="6FD0ECF1" w:rsidR="007605E5" w:rsidRP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proofErr w:type="gramStart"/>
      <w:r>
        <w:rPr>
          <w:i/>
          <w:color w:val="0000FF"/>
          <w:lang w:val="en-US"/>
        </w:rPr>
        <w:t>:</w:t>
      </w:r>
      <w:r w:rsidRPr="007605E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:</w:t>
      </w:r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 </w:t>
      </w:r>
    </w:p>
    <w:p w14:paraId="37CE4B0A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021976D" w14:textId="2C2C2544" w:rsidR="005C18BA" w:rsidRPr="007605E5" w:rsidRDefault="007605E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bookmarkEnd w:id="52"/>
    <w:p w14:paraId="23BAED71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7EA5D5B7" w14:textId="5533CE6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F826983" w14:textId="0916987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2E4BB57" w14:textId="5BF3E0D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6051842" w14:textId="7C805D6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38B8EC2" w14:textId="7BF0829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4CFAE94" w14:textId="3E69532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9A90FBB" w14:textId="15CD7B1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6F7C207" w14:textId="69DB418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B6D168F" w14:textId="430728D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4B799FA" w14:textId="129AD0A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8447A47" w14:textId="5613D22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5A79A81" w14:textId="7E35F85F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53" w:name="_Toc73541192"/>
      <w:bookmarkStart w:id="54" w:name="_Toc73558830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53"/>
      <w:proofErr w:type="spellStart"/>
      <w:r w:rsidR="007605E5">
        <w:rPr>
          <w:color w:val="0000FF"/>
          <w:lang w:val="en-US"/>
        </w:rPr>
        <w:t>Quản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lý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lớp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học</w:t>
      </w:r>
      <w:bookmarkEnd w:id="54"/>
      <w:proofErr w:type="spellEnd"/>
    </w:p>
    <w:p w14:paraId="79DF08CC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7C617450" w14:textId="773B800C" w:rsidR="005C18BA" w:rsidRPr="007605E5" w:rsidRDefault="007605E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lớp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41B82B28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515C6E61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356EC696" w14:textId="0C8B4D38" w:rsidR="005C18BA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 </w:t>
      </w:r>
      <w:proofErr w:type="spellStart"/>
      <w:r>
        <w:rPr>
          <w:i/>
          <w:color w:val="0000FF"/>
          <w:lang w:val="en-US"/>
        </w:rPr>
        <w:t>vụ</w:t>
      </w:r>
      <w:proofErr w:type="spellEnd"/>
      <w:proofErr w:type="gramEnd"/>
    </w:p>
    <w:p w14:paraId="571E092D" w14:textId="708CFC0B" w:rsidR="007605E5" w:rsidRP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>”</w:t>
      </w:r>
    </w:p>
    <w:p w14:paraId="75C5301F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28D407FB" w14:textId="11881A7E" w:rsidR="005C18BA" w:rsidRPr="0037628A" w:rsidRDefault="007605E5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942DF41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457BADDC" w14:textId="09DAA34F" w:rsidR="005C18BA" w:rsidRPr="007605E5" w:rsidRDefault="007605E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4C9A451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36B197A2" w14:textId="2C3AA364" w:rsidR="005C18BA" w:rsidRPr="007605E5" w:rsidRDefault="007605E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56130462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29BF7F9" w14:textId="2DAEB3B6" w:rsidR="005C18BA" w:rsidRP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2484D32A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6A5C595" w14:textId="240C088E" w:rsidR="005C18BA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7CB0F351" w14:textId="26DE0AE6" w:rsidR="007605E5" w:rsidRP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70999801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51730720" w14:textId="4F69450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4897E9A" w14:textId="79CA8CB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A865B11" w14:textId="3F6099B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7F66CC1" w14:textId="43B70F7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0D8281B" w14:textId="5F878DA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E51B3C0" w14:textId="4F69D18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997D66D" w14:textId="4109D7C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1A7F8BC" w14:textId="13FE1F6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707D431" w14:textId="2264157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4997DBA" w14:textId="3F794B8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B5400D1" w14:textId="50B02C4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AA9C94C" w14:textId="3CD246B4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55" w:name="_Toc73541193"/>
      <w:bookmarkStart w:id="56" w:name="_Toc73558831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55"/>
      <w:proofErr w:type="spellStart"/>
      <w:r w:rsidR="007605E5">
        <w:rPr>
          <w:color w:val="0000FF"/>
          <w:lang w:val="en-US"/>
        </w:rPr>
        <w:t>Thêm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lớp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học</w:t>
      </w:r>
      <w:bookmarkEnd w:id="56"/>
      <w:proofErr w:type="spellEnd"/>
    </w:p>
    <w:p w14:paraId="18E5C7EA" w14:textId="77777777" w:rsidR="007605E5" w:rsidRDefault="007605E5" w:rsidP="007605E5">
      <w:pPr>
        <w:pStyle w:val="Heading3"/>
        <w:spacing w:line="360" w:lineRule="auto"/>
        <w:jc w:val="both"/>
      </w:pPr>
      <w:r>
        <w:t>Tóm tắt</w:t>
      </w:r>
    </w:p>
    <w:p w14:paraId="423310D5" w14:textId="3E292F88" w:rsidR="007605E5" w:rsidRPr="009F6FE4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lớp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3C199764" w14:textId="77777777" w:rsidR="007605E5" w:rsidRDefault="007605E5" w:rsidP="007605E5">
      <w:pPr>
        <w:pStyle w:val="Heading3"/>
        <w:spacing w:line="360" w:lineRule="auto"/>
        <w:jc w:val="both"/>
      </w:pPr>
      <w:r>
        <w:t>Dòng sự kiện</w:t>
      </w:r>
    </w:p>
    <w:p w14:paraId="3CD1B344" w14:textId="77777777" w:rsidR="007605E5" w:rsidRDefault="007605E5" w:rsidP="007605E5">
      <w:pPr>
        <w:pStyle w:val="Heading4"/>
        <w:spacing w:line="360" w:lineRule="auto"/>
        <w:jc w:val="both"/>
      </w:pPr>
      <w:r>
        <w:t>Dòng sự kiện chính</w:t>
      </w:r>
    </w:p>
    <w:p w14:paraId="53D70CAC" w14:textId="4CB69DB6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7C0DFB92" w14:textId="70DB9CD9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”  </w:t>
      </w:r>
      <w:proofErr w:type="spellStart"/>
      <w:r>
        <w:rPr>
          <w:i/>
          <w:color w:val="0000FF"/>
          <w:lang w:val="en-US"/>
        </w:rPr>
        <w:t>và</w:t>
      </w:r>
      <w:proofErr w:type="spellEnd"/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</w:p>
    <w:p w14:paraId="3F790F1E" w14:textId="77777777" w:rsidR="007605E5" w:rsidRPr="009F6FE4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>”</w:t>
      </w:r>
    </w:p>
    <w:p w14:paraId="2245CE23" w14:textId="77777777" w:rsidR="007605E5" w:rsidRDefault="007605E5" w:rsidP="007605E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6B01DF31" w14:textId="77777777" w:rsidR="007605E5" w:rsidRPr="0037628A" w:rsidRDefault="007605E5" w:rsidP="007605E5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1DC49C5" w14:textId="77777777" w:rsidR="007605E5" w:rsidRDefault="007605E5" w:rsidP="007605E5">
      <w:pPr>
        <w:pStyle w:val="Heading3"/>
        <w:spacing w:line="360" w:lineRule="auto"/>
        <w:jc w:val="both"/>
      </w:pPr>
      <w:r>
        <w:t>Các yêu cầu đặc biệt</w:t>
      </w:r>
    </w:p>
    <w:p w14:paraId="3B06E4DB" w14:textId="77777777" w:rsidR="007605E5" w:rsidRPr="00567AB7" w:rsidRDefault="007605E5" w:rsidP="007605E5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2867AAE" w14:textId="77777777" w:rsidR="007605E5" w:rsidRDefault="007605E5" w:rsidP="007605E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4C1D25E0" w14:textId="77777777" w:rsidR="007605E5" w:rsidRPr="00567AB7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1542D2DA" w14:textId="77777777" w:rsidR="007605E5" w:rsidRDefault="007605E5" w:rsidP="007605E5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F9FABD2" w14:textId="09776E47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6B8F5AB9" w14:textId="77777777" w:rsidR="007605E5" w:rsidRPr="00567AB7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75985753" w14:textId="77777777" w:rsidR="007605E5" w:rsidRDefault="007605E5" w:rsidP="007605E5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05B0F8C" w14:textId="77777777" w:rsidR="007605E5" w:rsidRPr="002F7AB3" w:rsidRDefault="007605E5" w:rsidP="007605E5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DF944A8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119FEEF9" w14:textId="4ECBA53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58E140E" w14:textId="66A45E8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ACC8F5B" w14:textId="24A4761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454317E" w14:textId="3CFB8B6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91F1BED" w14:textId="597F071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940262A" w14:textId="2D05228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90A65E4" w14:textId="5EF3B54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67ED371" w14:textId="0A825DB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650CEED" w14:textId="251F377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99F69C8" w14:textId="33A9F52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A2F78D2" w14:textId="2A3ACFF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1FB1EF0" w14:textId="2E0BBE8A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57" w:name="_Toc73541194"/>
      <w:bookmarkStart w:id="58" w:name="_Toc73558832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57"/>
      <w:proofErr w:type="spellStart"/>
      <w:r w:rsidR="007605E5">
        <w:rPr>
          <w:color w:val="0000FF"/>
          <w:lang w:val="en-US"/>
        </w:rPr>
        <w:t>Xóa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lớp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học</w:t>
      </w:r>
      <w:bookmarkEnd w:id="58"/>
      <w:proofErr w:type="spellEnd"/>
    </w:p>
    <w:p w14:paraId="09DE9B15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46F10F57" w14:textId="1943EF51" w:rsidR="007605E5" w:rsidRPr="00EA648E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xóa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lớp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</w:p>
    <w:p w14:paraId="28E65912" w14:textId="77777777" w:rsidR="007605E5" w:rsidRDefault="007605E5" w:rsidP="007605E5">
      <w:pPr>
        <w:pStyle w:val="Heading3"/>
        <w:spacing w:line="360" w:lineRule="auto"/>
        <w:jc w:val="both"/>
      </w:pPr>
      <w:r>
        <w:t>Dòng sự kiện</w:t>
      </w:r>
    </w:p>
    <w:p w14:paraId="27F3C090" w14:textId="77777777" w:rsidR="007605E5" w:rsidRDefault="007605E5" w:rsidP="007605E5">
      <w:pPr>
        <w:pStyle w:val="Heading4"/>
        <w:spacing w:line="360" w:lineRule="auto"/>
        <w:jc w:val="both"/>
      </w:pPr>
      <w:r>
        <w:t>Dòng sự kiện chính</w:t>
      </w:r>
    </w:p>
    <w:p w14:paraId="4D2F108E" w14:textId="2B3F8502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219AF2ED" w14:textId="0CE8551D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lóp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”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>.</w:t>
      </w:r>
    </w:p>
    <w:p w14:paraId="506631AF" w14:textId="77777777" w:rsidR="007605E5" w:rsidRDefault="007605E5" w:rsidP="007605E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7B8CDA44" w14:textId="77777777" w:rsidR="007605E5" w:rsidRPr="0037628A" w:rsidRDefault="007605E5" w:rsidP="007605E5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59E5EC8" w14:textId="77777777" w:rsidR="007605E5" w:rsidRDefault="007605E5" w:rsidP="007605E5">
      <w:pPr>
        <w:pStyle w:val="Heading3"/>
        <w:spacing w:line="360" w:lineRule="auto"/>
        <w:jc w:val="both"/>
      </w:pPr>
      <w:r>
        <w:t>Các yêu cầu đặc biệt</w:t>
      </w:r>
    </w:p>
    <w:p w14:paraId="07A71712" w14:textId="77777777" w:rsidR="007605E5" w:rsidRPr="007605E5" w:rsidRDefault="007605E5" w:rsidP="007605E5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02CBD0B" w14:textId="77777777" w:rsidR="007605E5" w:rsidRDefault="007605E5" w:rsidP="007605E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  <w:r>
        <w:tab/>
      </w:r>
    </w:p>
    <w:p w14:paraId="3F5D2EFB" w14:textId="77777777" w:rsidR="007605E5" w:rsidRPr="007605E5" w:rsidRDefault="007605E5" w:rsidP="007605E5">
      <w:pPr>
        <w:ind w:firstLine="720"/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74E020CE" w14:textId="77777777" w:rsidR="007605E5" w:rsidRDefault="007605E5" w:rsidP="007605E5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55785EE" w14:textId="2E333F7B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19B9E87C" w14:textId="77777777" w:rsidR="007605E5" w:rsidRP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proofErr w:type="gramStart"/>
      <w:r>
        <w:rPr>
          <w:i/>
          <w:color w:val="0000FF"/>
          <w:lang w:val="en-US"/>
        </w:rPr>
        <w:t>:</w:t>
      </w:r>
      <w:r w:rsidRPr="007605E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:</w:t>
      </w:r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  <w:r>
        <w:rPr>
          <w:i/>
          <w:color w:val="0000FF"/>
          <w:lang w:val="en-US"/>
        </w:rPr>
        <w:t xml:space="preserve"> </w:t>
      </w:r>
    </w:p>
    <w:p w14:paraId="0C189B8A" w14:textId="77777777" w:rsidR="007605E5" w:rsidRDefault="007605E5" w:rsidP="007605E5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713C358" w14:textId="77777777" w:rsidR="007605E5" w:rsidRPr="007605E5" w:rsidRDefault="007605E5" w:rsidP="007605E5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376A1E3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2D4992CC" w14:textId="592D7A6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0BD7B56" w14:textId="40317BB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564F846" w14:textId="4D955D8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6313A63" w14:textId="5999D2F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D3F0FE4" w14:textId="7751869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DA4B336" w14:textId="027BD13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31535F1" w14:textId="3FC3430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0EF6AA4" w14:textId="3BDADC2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63CEEC7" w14:textId="7AA138F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613FC95" w14:textId="17CD9C4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5F1E3FB" w14:textId="6BC3DBE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ADA8173" w14:textId="3356C13C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59" w:name="_Toc73541195"/>
      <w:bookmarkStart w:id="60" w:name="_Toc73558833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59"/>
      <w:proofErr w:type="spellStart"/>
      <w:r w:rsidR="007605E5">
        <w:rPr>
          <w:color w:val="0000FF"/>
          <w:lang w:val="en-US"/>
        </w:rPr>
        <w:t>Quản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lý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Sinh</w:t>
      </w:r>
      <w:proofErr w:type="spellEnd"/>
      <w:r w:rsidR="007605E5">
        <w:rPr>
          <w:color w:val="0000FF"/>
          <w:lang w:val="en-US"/>
        </w:rPr>
        <w:t xml:space="preserve"> </w:t>
      </w:r>
      <w:proofErr w:type="spellStart"/>
      <w:r w:rsidR="007605E5">
        <w:rPr>
          <w:color w:val="0000FF"/>
          <w:lang w:val="en-US"/>
        </w:rPr>
        <w:t>Viên</w:t>
      </w:r>
      <w:bookmarkEnd w:id="60"/>
      <w:proofErr w:type="spellEnd"/>
    </w:p>
    <w:p w14:paraId="7A11D12E" w14:textId="77777777" w:rsidR="007605E5" w:rsidRDefault="007605E5" w:rsidP="007605E5">
      <w:pPr>
        <w:pStyle w:val="Heading3"/>
        <w:spacing w:line="360" w:lineRule="auto"/>
        <w:jc w:val="both"/>
      </w:pPr>
      <w:r>
        <w:t>Tóm tắt</w:t>
      </w:r>
    </w:p>
    <w:p w14:paraId="1892CF38" w14:textId="4DB71D07" w:rsidR="007605E5" w:rsidRPr="007605E5" w:rsidRDefault="007605E5" w:rsidP="007605E5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53245469" w14:textId="77777777" w:rsidR="007605E5" w:rsidRDefault="007605E5" w:rsidP="007605E5">
      <w:pPr>
        <w:pStyle w:val="Heading3"/>
        <w:spacing w:line="360" w:lineRule="auto"/>
        <w:jc w:val="both"/>
      </w:pPr>
      <w:r>
        <w:t>Dòng sự kiện</w:t>
      </w:r>
    </w:p>
    <w:p w14:paraId="33C71B69" w14:textId="77777777" w:rsidR="007605E5" w:rsidRDefault="007605E5" w:rsidP="007605E5">
      <w:pPr>
        <w:pStyle w:val="Heading4"/>
        <w:spacing w:line="360" w:lineRule="auto"/>
        <w:jc w:val="both"/>
      </w:pPr>
      <w:r>
        <w:t>Dòng sự kiện chính</w:t>
      </w:r>
    </w:p>
    <w:p w14:paraId="787347C2" w14:textId="77777777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 </w:t>
      </w:r>
      <w:proofErr w:type="spellStart"/>
      <w:r>
        <w:rPr>
          <w:i/>
          <w:color w:val="0000FF"/>
          <w:lang w:val="en-US"/>
        </w:rPr>
        <w:t>vụ</w:t>
      </w:r>
      <w:proofErr w:type="spellEnd"/>
      <w:proofErr w:type="gramEnd"/>
    </w:p>
    <w:p w14:paraId="7994DBA7" w14:textId="7F9FE248" w:rsidR="007605E5" w:rsidRP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>”</w:t>
      </w:r>
    </w:p>
    <w:p w14:paraId="5EBB915F" w14:textId="77777777" w:rsidR="007605E5" w:rsidRDefault="007605E5" w:rsidP="007605E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CC4E584" w14:textId="77777777" w:rsidR="007605E5" w:rsidRPr="0037628A" w:rsidRDefault="007605E5" w:rsidP="007605E5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8A5EA66" w14:textId="77777777" w:rsidR="007605E5" w:rsidRDefault="007605E5" w:rsidP="007605E5">
      <w:pPr>
        <w:pStyle w:val="Heading3"/>
        <w:spacing w:line="360" w:lineRule="auto"/>
        <w:jc w:val="both"/>
      </w:pPr>
      <w:r>
        <w:t>Các yêu cầu đặc biệt</w:t>
      </w:r>
    </w:p>
    <w:p w14:paraId="601DFEAE" w14:textId="77777777" w:rsidR="007605E5" w:rsidRPr="007605E5" w:rsidRDefault="007605E5" w:rsidP="007605E5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9C038D1" w14:textId="77777777" w:rsidR="007605E5" w:rsidRDefault="007605E5" w:rsidP="007605E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5E50A16F" w14:textId="77777777" w:rsidR="007605E5" w:rsidRPr="007605E5" w:rsidRDefault="007605E5" w:rsidP="007605E5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564E14BC" w14:textId="77777777" w:rsidR="007605E5" w:rsidRDefault="007605E5" w:rsidP="007605E5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C7E6257" w14:textId="07F5A4BF" w:rsidR="007605E5" w:rsidRP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7D2792">
        <w:rPr>
          <w:i/>
          <w:color w:val="0000FF"/>
          <w:lang w:val="en-US"/>
        </w:rPr>
        <w:t>sinh</w:t>
      </w:r>
      <w:proofErr w:type="spellEnd"/>
      <w:r w:rsidR="007D2792">
        <w:rPr>
          <w:i/>
          <w:color w:val="0000FF"/>
          <w:lang w:val="en-US"/>
        </w:rPr>
        <w:t xml:space="preserve"> </w:t>
      </w:r>
      <w:proofErr w:type="spellStart"/>
      <w:r w:rsidR="007D2792">
        <w:rPr>
          <w:i/>
          <w:color w:val="0000FF"/>
          <w:lang w:val="en-US"/>
        </w:rPr>
        <w:t>viên</w:t>
      </w:r>
      <w:proofErr w:type="spellEnd"/>
    </w:p>
    <w:p w14:paraId="678F689D" w14:textId="77777777" w:rsidR="007605E5" w:rsidRDefault="007605E5" w:rsidP="007605E5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03AD340B" w14:textId="79E7990D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</w:t>
      </w:r>
      <w:r>
        <w:rPr>
          <w:i/>
          <w:color w:val="0000FF"/>
          <w:lang w:val="en-US"/>
        </w:rPr>
        <w:t>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</w:p>
    <w:p w14:paraId="26B237C7" w14:textId="5D0B20B6" w:rsid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0EF2CDAC" w14:textId="0BEF5FF6" w:rsidR="007605E5" w:rsidRPr="007605E5" w:rsidRDefault="007605E5" w:rsidP="007605E5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</w:p>
    <w:p w14:paraId="1E12A676" w14:textId="77777777" w:rsidR="007605E5" w:rsidRDefault="007605E5" w:rsidP="007605E5">
      <w:pPr>
        <w:spacing w:line="360" w:lineRule="auto"/>
        <w:jc w:val="both"/>
        <w:rPr>
          <w:i/>
          <w:color w:val="0000FF"/>
          <w:lang w:val="en-US"/>
        </w:rPr>
      </w:pPr>
    </w:p>
    <w:p w14:paraId="4C88B630" w14:textId="77777777" w:rsidR="007605E5" w:rsidRDefault="007605E5" w:rsidP="007605E5">
      <w:pPr>
        <w:spacing w:line="360" w:lineRule="auto"/>
        <w:jc w:val="both"/>
        <w:rPr>
          <w:i/>
          <w:color w:val="0000FF"/>
          <w:lang w:val="en-US"/>
        </w:rPr>
      </w:pPr>
    </w:p>
    <w:p w14:paraId="0C8043B8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53D78D26" w14:textId="2FB2A42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34FB8B0" w14:textId="546D404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E48E0A6" w14:textId="4CDF4B3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D559A8E" w14:textId="4817130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842AEEB" w14:textId="713D350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42733B7" w14:textId="7EF7D0E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4168E42" w14:textId="705C272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A5717AE" w14:textId="1A34224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D142D93" w14:textId="6A253F2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1F5E5A9" w14:textId="41785A5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12E7C32" w14:textId="2F5F53A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21CD3F2" w14:textId="6304D075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61" w:name="_Toc73541196"/>
      <w:bookmarkStart w:id="62" w:name="_Toc73558834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61"/>
      <w:proofErr w:type="spellStart"/>
      <w:r w:rsidR="002C02F1">
        <w:rPr>
          <w:color w:val="0000FF"/>
          <w:lang w:val="en-US"/>
        </w:rPr>
        <w:t>Tìm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kiếm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sinh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viên</w:t>
      </w:r>
      <w:bookmarkEnd w:id="62"/>
      <w:proofErr w:type="spellEnd"/>
    </w:p>
    <w:p w14:paraId="740C5926" w14:textId="77777777" w:rsidR="002C02F1" w:rsidRDefault="002C02F1" w:rsidP="002C02F1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18C4FB65" w14:textId="6D96846F" w:rsidR="002C02F1" w:rsidRDefault="002C02F1" w:rsidP="002C02F1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kiếm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theo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-US"/>
        </w:rPr>
        <w:t>tên,</w:t>
      </w:r>
      <w:r>
        <w:rPr>
          <w:i/>
          <w:snapToGrid w:val="0"/>
          <w:color w:val="0000FF"/>
          <w:lang w:val="en-US"/>
        </w:rPr>
        <w:t>mã</w:t>
      </w:r>
      <w:proofErr w:type="spellEnd"/>
      <w:proofErr w:type="gram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số</w:t>
      </w:r>
      <w:proofErr w:type="spellEnd"/>
      <w:r>
        <w:rPr>
          <w:i/>
          <w:snapToGrid w:val="0"/>
          <w:color w:val="0000FF"/>
          <w:lang w:val="en-US"/>
        </w:rPr>
        <w:t>,</w:t>
      </w:r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nơi</w:t>
      </w:r>
      <w:proofErr w:type="spellEnd"/>
      <w:r>
        <w:rPr>
          <w:i/>
          <w:snapToGrid w:val="0"/>
          <w:color w:val="0000FF"/>
          <w:lang w:val="en-US"/>
        </w:rPr>
        <w:t xml:space="preserve"> ở </w:t>
      </w: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thuận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quá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trình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57ED1D71" w14:textId="77777777" w:rsidR="002C02F1" w:rsidRDefault="002C02F1" w:rsidP="002C02F1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3E8F6A64" w14:textId="77777777" w:rsidR="002C02F1" w:rsidRDefault="002C02F1" w:rsidP="002C02F1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1EF15F36" w14:textId="66CFCC4E" w:rsidR="002C02F1" w:rsidRDefault="002C02F1" w:rsidP="002C02F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“</w:t>
      </w:r>
      <w:proofErr w:type="spellStart"/>
      <w:r>
        <w:rPr>
          <w:i/>
          <w:color w:val="0000FF"/>
          <w:lang w:val="en-US"/>
        </w:rPr>
        <w:t>Q</w:t>
      </w:r>
      <w:r>
        <w:rPr>
          <w:i/>
          <w:color w:val="0000FF"/>
          <w:lang w:val="en-US"/>
        </w:rPr>
        <w:t>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>”</w:t>
      </w:r>
    </w:p>
    <w:p w14:paraId="2CDE6F23" w14:textId="4D604ACE" w:rsidR="002C02F1" w:rsidRDefault="002C02F1" w:rsidP="002C02F1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sau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6C5A675B" w14:textId="77777777" w:rsidR="002C02F1" w:rsidRDefault="002C02F1" w:rsidP="002C02F1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633BFF80" w14:textId="77777777" w:rsidR="002C02F1" w:rsidRDefault="002C02F1" w:rsidP="002C02F1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FC5ABA4" w14:textId="77777777" w:rsidR="002C02F1" w:rsidRDefault="002C02F1" w:rsidP="002C02F1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2D5679C3" w14:textId="77777777" w:rsidR="002C02F1" w:rsidRDefault="002C02F1" w:rsidP="002C02F1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989F6BE" w14:textId="77777777" w:rsidR="002C02F1" w:rsidRDefault="002C02F1" w:rsidP="002C02F1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6CCBCD1C" w14:textId="77777777" w:rsidR="002C02F1" w:rsidRDefault="002C02F1" w:rsidP="002C02F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61888F33" w14:textId="77777777" w:rsidR="002C02F1" w:rsidRDefault="002C02F1" w:rsidP="002C02F1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EEA843F" w14:textId="77777777" w:rsidR="002C02F1" w:rsidRDefault="002C02F1" w:rsidP="002C02F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15E0543C" w14:textId="77777777" w:rsidR="002C02F1" w:rsidRDefault="002C02F1" w:rsidP="002C02F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5A0C3220" w14:textId="77777777" w:rsidR="002C02F1" w:rsidRDefault="002C02F1" w:rsidP="002C02F1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0EBD589" w14:textId="77777777" w:rsidR="002C02F1" w:rsidRDefault="002C02F1" w:rsidP="002C02F1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F9E0F30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7719A83A" w14:textId="7DB9790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F650484" w14:textId="716B294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71B3CCB" w14:textId="2AF813F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A237507" w14:textId="0D4D562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AEECA04" w14:textId="65C8EFF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8AAC1F3" w14:textId="79DF84B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EF2F025" w14:textId="18F36D9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DBF415F" w14:textId="3D3BB05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5E95A8B" w14:textId="544344E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3B78440" w14:textId="22594A6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688A311" w14:textId="52E4A5D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8C86081" w14:textId="0BFF13CD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63" w:name="_Toc73541197"/>
      <w:bookmarkStart w:id="64" w:name="_Toc73558835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63"/>
      <w:proofErr w:type="spellStart"/>
      <w:r w:rsidR="002C02F1">
        <w:rPr>
          <w:color w:val="0000FF"/>
          <w:lang w:val="en-US"/>
        </w:rPr>
        <w:t>Thêm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một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sinh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viên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vào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lớp</w:t>
      </w:r>
      <w:proofErr w:type="spellEnd"/>
      <w:r w:rsidR="002C02F1">
        <w:rPr>
          <w:color w:val="0000FF"/>
          <w:lang w:val="en-US"/>
        </w:rPr>
        <w:t xml:space="preserve"> </w:t>
      </w:r>
      <w:proofErr w:type="spellStart"/>
      <w:r w:rsidR="002C02F1">
        <w:rPr>
          <w:color w:val="0000FF"/>
          <w:lang w:val="en-US"/>
        </w:rPr>
        <w:t>học</w:t>
      </w:r>
      <w:bookmarkEnd w:id="64"/>
      <w:proofErr w:type="spellEnd"/>
    </w:p>
    <w:p w14:paraId="21C9A5BA" w14:textId="77777777" w:rsidR="00A7773D" w:rsidRDefault="00A7773D" w:rsidP="00A7773D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4FE7A2D7" w14:textId="6352C2FB" w:rsidR="00A7773D" w:rsidRDefault="00A7773D" w:rsidP="00A7773D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lớp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045EFCE2" w14:textId="77777777" w:rsidR="00A7773D" w:rsidRDefault="00A7773D" w:rsidP="00A7773D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4B18175C" w14:textId="77777777" w:rsidR="00A7773D" w:rsidRDefault="00A7773D" w:rsidP="00A7773D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7644F32B" w14:textId="4B77C9EF" w:rsidR="00A7773D" w:rsidRDefault="00A7773D" w:rsidP="00A7773D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</w:t>
      </w:r>
      <w:proofErr w:type="gramStart"/>
      <w:r>
        <w:rPr>
          <w:i/>
          <w:color w:val="0000FF"/>
          <w:lang w:val="en-US"/>
        </w:rPr>
        <w:t>1 :</w:t>
      </w:r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“</w:t>
      </w:r>
      <w:proofErr w:type="spellStart"/>
      <w:r>
        <w:rPr>
          <w:i/>
          <w:color w:val="0000FF"/>
          <w:lang w:val="en-US"/>
        </w:rPr>
        <w:t>Quán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>”</w:t>
      </w:r>
    </w:p>
    <w:p w14:paraId="4E31B527" w14:textId="49E73572" w:rsidR="00A7773D" w:rsidRDefault="00A7773D" w:rsidP="00A7773D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“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>”</w:t>
      </w:r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</w:p>
    <w:p w14:paraId="63FF6ECF" w14:textId="77777777" w:rsidR="00A7773D" w:rsidRDefault="00A7773D" w:rsidP="00A7773D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594AECA4" w14:textId="77777777" w:rsidR="00A7773D" w:rsidRDefault="00A7773D" w:rsidP="00A7773D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A652992" w14:textId="77777777" w:rsidR="00A7773D" w:rsidRDefault="00A7773D" w:rsidP="00A7773D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05F87F4A" w14:textId="77777777" w:rsidR="00A7773D" w:rsidRDefault="00A7773D" w:rsidP="00A7773D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937E4AB" w14:textId="77777777" w:rsidR="00A7773D" w:rsidRDefault="00A7773D" w:rsidP="00A7773D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604C4318" w14:textId="0BFCAC6F" w:rsidR="00A7773D" w:rsidRDefault="00A7773D" w:rsidP="00A7773D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68B6DACA" w14:textId="77777777" w:rsidR="00A7773D" w:rsidRDefault="00A7773D" w:rsidP="00A7773D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9F466E0" w14:textId="3AE1D7AB" w:rsidR="00A7773D" w:rsidRDefault="00A7773D" w:rsidP="00A7773D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:</w:t>
      </w:r>
      <w:proofErr w:type="spellStart"/>
      <w:r>
        <w:rPr>
          <w:i/>
          <w:color w:val="0000FF"/>
          <w:lang w:val="en-US"/>
        </w:rPr>
        <w:t>thông</w:t>
      </w:r>
      <w:proofErr w:type="spellEnd"/>
      <w:proofErr w:type="gram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401B8401" w14:textId="77777777" w:rsidR="00A7773D" w:rsidRDefault="00A7773D" w:rsidP="00A7773D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7AA3F207" w14:textId="77777777" w:rsidR="00A7773D" w:rsidRDefault="00A7773D" w:rsidP="00A7773D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E88E44F" w14:textId="77777777" w:rsidR="00A7773D" w:rsidRDefault="00A7773D" w:rsidP="00A7773D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A657CDA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28BBA4DE" w14:textId="3273954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733B093" w14:textId="3509A5B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E26F455" w14:textId="47784A1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CBEBC00" w14:textId="6C3F4AE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32A5AE9" w14:textId="1AEE7D6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A4CB8D2" w14:textId="7C5B2E2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1073EAD" w14:textId="1DFC53E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42AC131" w14:textId="2742689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9B24E94" w14:textId="087D5DA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C7FB4DA" w14:textId="5A49E47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FCE77D4" w14:textId="0ED7EE9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CBADC89" w14:textId="244FE89C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65" w:name="_Toc73541198"/>
      <w:bookmarkStart w:id="66" w:name="_Toc73558836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65"/>
      <w:proofErr w:type="spellStart"/>
      <w:r w:rsidR="009B6BAA">
        <w:rPr>
          <w:color w:val="0000FF"/>
          <w:lang w:val="en-US"/>
        </w:rPr>
        <w:t>Cập</w:t>
      </w:r>
      <w:proofErr w:type="spellEnd"/>
      <w:r w:rsidR="009B6BAA">
        <w:rPr>
          <w:color w:val="0000FF"/>
          <w:lang w:val="en-US"/>
        </w:rPr>
        <w:t xml:space="preserve"> </w:t>
      </w:r>
      <w:proofErr w:type="spellStart"/>
      <w:r w:rsidR="009B6BAA">
        <w:rPr>
          <w:color w:val="0000FF"/>
          <w:lang w:val="en-US"/>
        </w:rPr>
        <w:t>nhật</w:t>
      </w:r>
      <w:proofErr w:type="spellEnd"/>
      <w:r w:rsidR="009B6BAA">
        <w:rPr>
          <w:color w:val="0000FF"/>
          <w:lang w:val="en-US"/>
        </w:rPr>
        <w:t xml:space="preserve"> </w:t>
      </w:r>
      <w:proofErr w:type="spellStart"/>
      <w:r w:rsidR="009B6BAA">
        <w:rPr>
          <w:color w:val="0000FF"/>
          <w:lang w:val="en-US"/>
        </w:rPr>
        <w:t>thông</w:t>
      </w:r>
      <w:proofErr w:type="spellEnd"/>
      <w:r w:rsidR="009B6BAA">
        <w:rPr>
          <w:color w:val="0000FF"/>
          <w:lang w:val="en-US"/>
        </w:rPr>
        <w:t xml:space="preserve"> tin </w:t>
      </w:r>
      <w:proofErr w:type="spellStart"/>
      <w:r w:rsidR="009B6BAA">
        <w:rPr>
          <w:color w:val="0000FF"/>
          <w:lang w:val="en-US"/>
        </w:rPr>
        <w:t>Sinh</w:t>
      </w:r>
      <w:proofErr w:type="spellEnd"/>
      <w:r w:rsidR="009B6BAA">
        <w:rPr>
          <w:color w:val="0000FF"/>
          <w:lang w:val="en-US"/>
        </w:rPr>
        <w:t xml:space="preserve"> </w:t>
      </w:r>
      <w:proofErr w:type="spellStart"/>
      <w:r w:rsidR="009B6BAA">
        <w:rPr>
          <w:color w:val="0000FF"/>
          <w:lang w:val="en-US"/>
        </w:rPr>
        <w:t>V</w:t>
      </w:r>
      <w:r w:rsidR="00B56E3E">
        <w:rPr>
          <w:color w:val="0000FF"/>
          <w:lang w:val="en-US"/>
        </w:rPr>
        <w:t>iên</w:t>
      </w:r>
      <w:bookmarkEnd w:id="66"/>
      <w:proofErr w:type="spellEnd"/>
    </w:p>
    <w:p w14:paraId="014B80D4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4899E78F" w14:textId="4F757965" w:rsidR="007A01C0" w:rsidRDefault="007A01C0" w:rsidP="007A01C0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mong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muốn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535528AC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05063DFB" w14:textId="77777777" w:rsidR="007A01C0" w:rsidRDefault="007A01C0" w:rsidP="007A01C0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5B848473" w14:textId="41F0A9DC" w:rsidR="007A01C0" w:rsidRDefault="007A01C0" w:rsidP="007A01C0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“</w:t>
      </w:r>
      <w:proofErr w:type="spellStart"/>
      <w:r>
        <w:rPr>
          <w:i/>
          <w:color w:val="0000FF"/>
          <w:lang w:val="en-US"/>
        </w:rPr>
        <w:t>Q</w:t>
      </w:r>
      <w:r>
        <w:rPr>
          <w:i/>
          <w:color w:val="0000FF"/>
          <w:lang w:val="en-US"/>
        </w:rPr>
        <w:t>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>”</w:t>
      </w:r>
      <w:r>
        <w:rPr>
          <w:i/>
          <w:color w:val="0000FF"/>
          <w:lang w:val="en-US"/>
        </w:rPr>
        <w:t xml:space="preserve"> </w:t>
      </w:r>
    </w:p>
    <w:p w14:paraId="05DA0773" w14:textId="58412021" w:rsidR="007A01C0" w:rsidRDefault="007A01C0" w:rsidP="007A01C0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Ở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</w:p>
    <w:p w14:paraId="185C67D3" w14:textId="77777777" w:rsidR="007A01C0" w:rsidRDefault="007A01C0" w:rsidP="007A01C0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sau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2C07C11A" w14:textId="77777777" w:rsidR="007A01C0" w:rsidRDefault="007A01C0" w:rsidP="007A01C0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4087C5CE" w14:textId="77777777" w:rsidR="007A01C0" w:rsidRDefault="007A01C0" w:rsidP="007A01C0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3BC54FD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5B154FFD" w14:textId="77777777" w:rsidR="007A01C0" w:rsidRDefault="007A01C0" w:rsidP="007A01C0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BAA9432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3A042299" w14:textId="5D79114D" w:rsidR="007A01C0" w:rsidRDefault="007A01C0" w:rsidP="007A01C0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4BB018A7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DAEAD0A" w14:textId="21020588" w:rsidR="007A01C0" w:rsidRDefault="007A01C0" w:rsidP="007A01C0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 :</w:t>
      </w:r>
      <w:proofErr w:type="spellStart"/>
      <w:r>
        <w:rPr>
          <w:i/>
          <w:color w:val="0000FF"/>
          <w:lang w:val="en-US"/>
        </w:rPr>
        <w:t>thông</w:t>
      </w:r>
      <w:proofErr w:type="spellEnd"/>
      <w:proofErr w:type="gram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71312176" w14:textId="77777777" w:rsidR="007A01C0" w:rsidRDefault="007A01C0" w:rsidP="007A01C0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04DD9AFD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48F9DC6" w14:textId="4C1E73AD" w:rsidR="007A01C0" w:rsidRDefault="007A01C0" w:rsidP="007A01C0">
      <w:pPr>
        <w:pStyle w:val="ListParagraph"/>
        <w:numPr>
          <w:ilvl w:val="0"/>
          <w:numId w:val="36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Reset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</w:p>
    <w:p w14:paraId="0D9C045B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0CE9B469" w14:textId="355FC0D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576EC20" w14:textId="2E4D5B8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8BDCE1E" w14:textId="549940F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65D5AE9" w14:textId="16754BB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CE5EE91" w14:textId="0BFDF0A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806883F" w14:textId="1DA58E3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34E7A39" w14:textId="24B3C22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F2C76A3" w14:textId="07D0199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5728F8B" w14:textId="26F9B19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41EF5D9" w14:textId="42CA79A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CAA8E47" w14:textId="66212EF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8CE95B7" w14:textId="406C33F4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67" w:name="_Toc73541199"/>
      <w:bookmarkStart w:id="68" w:name="_Toc73558837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67"/>
      <w:r w:rsidR="007A01C0">
        <w:rPr>
          <w:color w:val="0000FF"/>
          <w:lang w:val="en-US"/>
        </w:rPr>
        <w:t xml:space="preserve">Reset </w:t>
      </w:r>
      <w:proofErr w:type="spellStart"/>
      <w:r w:rsidR="007A01C0">
        <w:rPr>
          <w:color w:val="0000FF"/>
          <w:lang w:val="en-US"/>
        </w:rPr>
        <w:t>mật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khẩu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cho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Sinh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Viên</w:t>
      </w:r>
      <w:bookmarkEnd w:id="68"/>
      <w:proofErr w:type="spellEnd"/>
    </w:p>
    <w:p w14:paraId="06526B12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22E23CA0" w14:textId="76BA8647" w:rsidR="007A01C0" w:rsidRDefault="007A01C0" w:rsidP="007A01C0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reset </w:t>
      </w:r>
      <w:proofErr w:type="spellStart"/>
      <w:r>
        <w:rPr>
          <w:i/>
          <w:snapToGrid w:val="0"/>
          <w:color w:val="0000FF"/>
          <w:lang w:val="en-US"/>
        </w:rPr>
        <w:t>mật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khẩu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về</w:t>
      </w:r>
      <w:proofErr w:type="spellEnd"/>
      <w:r>
        <w:rPr>
          <w:i/>
          <w:snapToGrid w:val="0"/>
          <w:color w:val="0000FF"/>
          <w:lang w:val="en-US"/>
        </w:rPr>
        <w:t xml:space="preserve"> “123”.</w:t>
      </w:r>
    </w:p>
    <w:p w14:paraId="5C3C8A9C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199E5D43" w14:textId="77777777" w:rsidR="007A01C0" w:rsidRDefault="007A01C0" w:rsidP="007A01C0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6B6C9DF7" w14:textId="09D253C8" w:rsidR="007A01C0" w:rsidRDefault="007A01C0" w:rsidP="007A01C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</w:p>
    <w:p w14:paraId="40F509A3" w14:textId="559B22B9" w:rsidR="007A01C0" w:rsidRDefault="007A01C0" w:rsidP="007A01C0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“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reset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>”</w:t>
      </w:r>
    </w:p>
    <w:p w14:paraId="137F8444" w14:textId="77777777" w:rsidR="007A01C0" w:rsidRDefault="007A01C0" w:rsidP="007A01C0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1E01D436" w14:textId="77777777" w:rsidR="007A01C0" w:rsidRDefault="007A01C0" w:rsidP="007A01C0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736D53D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1D9F52CA" w14:textId="77777777" w:rsidR="007A01C0" w:rsidRDefault="007A01C0" w:rsidP="007A01C0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437C9C2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6B43B7B2" w14:textId="0C8EEFA4" w:rsidR="007A01C0" w:rsidRDefault="007A01C0" w:rsidP="007A01C0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>.</w:t>
      </w:r>
    </w:p>
    <w:p w14:paraId="1FEB058D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640BCA1" w14:textId="77777777" w:rsidR="007A01C0" w:rsidRDefault="007A01C0" w:rsidP="007A01C0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</w:p>
    <w:p w14:paraId="4C912E20" w14:textId="77777777" w:rsidR="007A01C0" w:rsidRDefault="007A01C0" w:rsidP="007A01C0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8A35FF5" w14:textId="77777777" w:rsidR="007A01C0" w:rsidRDefault="007A01C0" w:rsidP="007A01C0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1358E5E" w14:textId="61265CCB" w:rsidR="005C18BA" w:rsidRDefault="007A01C0" w:rsidP="00A23833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‘</w:t>
      </w:r>
    </w:p>
    <w:p w14:paraId="3E899232" w14:textId="3EBA642D" w:rsidR="007A01C0" w:rsidRDefault="007A01C0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FA1EE4A" w14:textId="523F3B7D" w:rsidR="007A01C0" w:rsidRDefault="007A01C0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EDA0380" w14:textId="6CC51E36" w:rsidR="007A01C0" w:rsidRDefault="007A01C0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1250037" w14:textId="63862EE5" w:rsidR="007A01C0" w:rsidRDefault="007A01C0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DC1FD21" w14:textId="0618B116" w:rsidR="007A01C0" w:rsidRDefault="007A01C0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C4E4127" w14:textId="77777777" w:rsidR="007A01C0" w:rsidRDefault="007A01C0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0444483" w14:textId="560503B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96D8C09" w14:textId="1AA1E86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05C59B4" w14:textId="01EA3C6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21B6E52" w14:textId="4163F6C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2FF7A4D" w14:textId="0E03AA6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DADD1E4" w14:textId="5059FDC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76AA9D8" w14:textId="42028D6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DF20AD6" w14:textId="79A62226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69" w:name="_Toc73541200"/>
      <w:bookmarkStart w:id="70" w:name="_Toc73558838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69"/>
      <w:proofErr w:type="spellStart"/>
      <w:r w:rsidR="007A01C0">
        <w:rPr>
          <w:color w:val="0000FF"/>
          <w:lang w:val="en-US"/>
        </w:rPr>
        <w:t>Quản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lý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kỳ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đăng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ký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học</w:t>
      </w:r>
      <w:proofErr w:type="spellEnd"/>
      <w:r w:rsidR="007A01C0">
        <w:rPr>
          <w:color w:val="0000FF"/>
          <w:lang w:val="en-US"/>
        </w:rPr>
        <w:t xml:space="preserve"> </w:t>
      </w:r>
      <w:proofErr w:type="spellStart"/>
      <w:r w:rsidR="007A01C0">
        <w:rPr>
          <w:color w:val="0000FF"/>
          <w:lang w:val="en-US"/>
        </w:rPr>
        <w:t>phần</w:t>
      </w:r>
      <w:bookmarkEnd w:id="70"/>
      <w:proofErr w:type="spellEnd"/>
    </w:p>
    <w:p w14:paraId="0C304F91" w14:textId="77777777" w:rsidR="005E7161" w:rsidRDefault="005E7161" w:rsidP="005E7161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346920DA" w14:textId="792B6266" w:rsidR="005E7161" w:rsidRDefault="005E7161" w:rsidP="005E7161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proofErr w:type="gram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  <w:r>
        <w:rPr>
          <w:i/>
          <w:snapToGrid w:val="0"/>
          <w:color w:val="0000FF"/>
          <w:lang w:val="en-US"/>
        </w:rPr>
        <w:t xml:space="preserve"> (</w:t>
      </w:r>
      <w:proofErr w:type="spellStart"/>
      <w:r>
        <w:rPr>
          <w:i/>
          <w:snapToGrid w:val="0"/>
          <w:color w:val="0000FF"/>
          <w:lang w:val="en-US"/>
        </w:rPr>
        <w:t>đợt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  <w:r>
        <w:rPr>
          <w:i/>
          <w:snapToGrid w:val="0"/>
          <w:color w:val="0000FF"/>
          <w:lang w:val="en-US"/>
        </w:rPr>
        <w:t>)</w:t>
      </w:r>
      <w:r>
        <w:rPr>
          <w:i/>
          <w:snapToGrid w:val="0"/>
          <w:color w:val="0000FF"/>
          <w:lang w:val="en-US"/>
        </w:rPr>
        <w:t xml:space="preserve"> .</w:t>
      </w:r>
    </w:p>
    <w:p w14:paraId="401E275C" w14:textId="77777777" w:rsidR="005E7161" w:rsidRDefault="005E7161" w:rsidP="005E7161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5FD8B7EE" w14:textId="77777777" w:rsidR="005E7161" w:rsidRDefault="005E7161" w:rsidP="005E7161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1815188E" w14:textId="77777777" w:rsidR="005E7161" w:rsidRDefault="005E7161" w:rsidP="005E716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7C5BB30F" w14:textId="56E1EDAD" w:rsidR="005E7161" w:rsidRDefault="005E7161" w:rsidP="005E716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r w:rsidR="00386202">
        <w:rPr>
          <w:i/>
          <w:color w:val="0000FF"/>
          <w:lang w:val="en-US"/>
        </w:rPr>
        <w:t>“</w:t>
      </w:r>
      <w:proofErr w:type="spellStart"/>
      <w:r w:rsidR="00386202">
        <w:rPr>
          <w:i/>
          <w:color w:val="0000FF"/>
          <w:lang w:val="en-US"/>
        </w:rPr>
        <w:t>Quản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lý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các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kỳ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đăng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ký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học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phần</w:t>
      </w:r>
      <w:proofErr w:type="spellEnd"/>
      <w:r w:rsidR="00386202">
        <w:rPr>
          <w:i/>
          <w:color w:val="0000FF"/>
          <w:lang w:val="en-US"/>
        </w:rPr>
        <w:t>”</w:t>
      </w:r>
    </w:p>
    <w:p w14:paraId="64F13E7C" w14:textId="77777777" w:rsidR="005E7161" w:rsidRDefault="005E7161" w:rsidP="005E7161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15F6F497" w14:textId="77777777" w:rsidR="005E7161" w:rsidRDefault="005E7161" w:rsidP="005E7161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E11FAA8" w14:textId="77777777" w:rsidR="005E7161" w:rsidRDefault="005E7161" w:rsidP="005E7161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52C9C28A" w14:textId="77777777" w:rsidR="005E7161" w:rsidRDefault="005E7161" w:rsidP="005E7161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</w:p>
    <w:p w14:paraId="21391B3A" w14:textId="77777777" w:rsidR="005E7161" w:rsidRDefault="005E7161" w:rsidP="005E7161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26D6338C" w14:textId="77777777" w:rsidR="005E7161" w:rsidRDefault="005E7161" w:rsidP="005E7161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02845389" w14:textId="77777777" w:rsidR="005E7161" w:rsidRDefault="005E7161" w:rsidP="005E7161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98561CC" w14:textId="59310118" w:rsidR="005E7161" w:rsidRDefault="005E7161" w:rsidP="005E716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kỳ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đăng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ký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học</w:t>
      </w:r>
      <w:proofErr w:type="spellEnd"/>
      <w:r w:rsidR="00386202">
        <w:rPr>
          <w:i/>
          <w:color w:val="0000FF"/>
          <w:lang w:val="en-US"/>
        </w:rPr>
        <w:t xml:space="preserve"> </w:t>
      </w:r>
      <w:proofErr w:type="spellStart"/>
      <w:r w:rsidR="00386202">
        <w:rPr>
          <w:i/>
          <w:color w:val="0000FF"/>
          <w:lang w:val="en-US"/>
        </w:rPr>
        <w:t>phần</w:t>
      </w:r>
      <w:proofErr w:type="spellEnd"/>
    </w:p>
    <w:p w14:paraId="7D059D55" w14:textId="77777777" w:rsidR="005E7161" w:rsidRDefault="005E7161" w:rsidP="005E7161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B71CEFF" w14:textId="77777777" w:rsidR="005E7161" w:rsidRDefault="005E7161" w:rsidP="005E716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381EF610" w14:textId="77777777" w:rsidR="005E7161" w:rsidRDefault="005E7161" w:rsidP="005E716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16D28D18" w14:textId="77777777" w:rsidR="005E7161" w:rsidRDefault="005E7161" w:rsidP="005E7161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môn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</w:p>
    <w:p w14:paraId="7625557A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76F84CC9" w14:textId="114D0FF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46A979A" w14:textId="1846C81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E77B9DA" w14:textId="0221DEA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8685DB3" w14:textId="06DF877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85D2FEE" w14:textId="3A04AAC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0189505" w14:textId="2A19BCE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870CCD3" w14:textId="5A6E8B8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DEA86F6" w14:textId="094886E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E6CF9BB" w14:textId="75B5474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67C98E1" w14:textId="3501D62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281EEB6" w14:textId="6DAF93B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4F1C284" w14:textId="3793F31F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71" w:name="_Toc73541201"/>
      <w:bookmarkStart w:id="72" w:name="_Toc73558839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71"/>
      <w:proofErr w:type="spellStart"/>
      <w:r w:rsidR="008A3587">
        <w:rPr>
          <w:color w:val="0000FF"/>
          <w:lang w:val="en-US"/>
        </w:rPr>
        <w:t>Thêm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một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kỳ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đăng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ký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mới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cho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học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kỳ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hiện</w:t>
      </w:r>
      <w:proofErr w:type="spellEnd"/>
      <w:r w:rsidR="008A3587">
        <w:rPr>
          <w:color w:val="0000FF"/>
          <w:lang w:val="en-US"/>
        </w:rPr>
        <w:t xml:space="preserve"> </w:t>
      </w:r>
      <w:proofErr w:type="spellStart"/>
      <w:r w:rsidR="008A3587">
        <w:rPr>
          <w:color w:val="0000FF"/>
          <w:lang w:val="en-US"/>
        </w:rPr>
        <w:t>tại</w:t>
      </w:r>
      <w:bookmarkEnd w:id="72"/>
      <w:proofErr w:type="spellEnd"/>
    </w:p>
    <w:p w14:paraId="33194A58" w14:textId="77777777" w:rsidR="00386202" w:rsidRDefault="00386202" w:rsidP="00386202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6C45F194" w14:textId="26426FE1" w:rsidR="00386202" w:rsidRDefault="00386202" w:rsidP="00386202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proofErr w:type="gram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 w:rsidR="008A4186">
        <w:rPr>
          <w:i/>
          <w:snapToGrid w:val="0"/>
          <w:color w:val="0000FF"/>
          <w:lang w:val="en-US"/>
        </w:rPr>
        <w:t xml:space="preserve"> </w:t>
      </w:r>
      <w:proofErr w:type="spellStart"/>
      <w:r w:rsidR="008A4186">
        <w:rPr>
          <w:i/>
          <w:snapToGrid w:val="0"/>
          <w:color w:val="0000FF"/>
          <w:lang w:val="en-US"/>
        </w:rPr>
        <w:t>kỳ</w:t>
      </w:r>
      <w:proofErr w:type="spellEnd"/>
      <w:r w:rsidR="008A4186">
        <w:rPr>
          <w:i/>
          <w:snapToGrid w:val="0"/>
          <w:color w:val="0000FF"/>
          <w:lang w:val="en-US"/>
        </w:rPr>
        <w:t xml:space="preserve"> </w:t>
      </w:r>
      <w:proofErr w:type="spellStart"/>
      <w:r w:rsidR="008A4186">
        <w:rPr>
          <w:i/>
          <w:snapToGrid w:val="0"/>
          <w:color w:val="0000FF"/>
          <w:lang w:val="en-US"/>
        </w:rPr>
        <w:t>đăng</w:t>
      </w:r>
      <w:proofErr w:type="spellEnd"/>
      <w:r w:rsidR="008A4186">
        <w:rPr>
          <w:i/>
          <w:snapToGrid w:val="0"/>
          <w:color w:val="0000FF"/>
          <w:lang w:val="en-US"/>
        </w:rPr>
        <w:t xml:space="preserve"> </w:t>
      </w:r>
      <w:proofErr w:type="spellStart"/>
      <w:r w:rsidR="008A4186">
        <w:rPr>
          <w:i/>
          <w:snapToGrid w:val="0"/>
          <w:color w:val="0000FF"/>
          <w:lang w:val="en-US"/>
        </w:rPr>
        <w:t>ký</w:t>
      </w:r>
      <w:proofErr w:type="spellEnd"/>
      <w:r w:rsidR="008A4186">
        <w:rPr>
          <w:i/>
          <w:snapToGrid w:val="0"/>
          <w:color w:val="0000FF"/>
          <w:lang w:val="en-US"/>
        </w:rPr>
        <w:t xml:space="preserve"> </w:t>
      </w:r>
      <w:proofErr w:type="spellStart"/>
      <w:r w:rsidR="008A4186">
        <w:rPr>
          <w:i/>
          <w:snapToGrid w:val="0"/>
          <w:color w:val="0000FF"/>
          <w:lang w:val="en-US"/>
        </w:rPr>
        <w:t>học</w:t>
      </w:r>
      <w:proofErr w:type="spellEnd"/>
      <w:r w:rsidR="008A4186">
        <w:rPr>
          <w:i/>
          <w:snapToGrid w:val="0"/>
          <w:color w:val="0000FF"/>
          <w:lang w:val="en-US"/>
        </w:rPr>
        <w:t xml:space="preserve"> </w:t>
      </w:r>
      <w:proofErr w:type="spellStart"/>
      <w:r w:rsidR="008A4186">
        <w:rPr>
          <w:i/>
          <w:snapToGrid w:val="0"/>
          <w:color w:val="0000FF"/>
          <w:lang w:val="en-US"/>
        </w:rPr>
        <w:t>phần</w:t>
      </w:r>
      <w:proofErr w:type="spellEnd"/>
      <w:r w:rsidR="008A4186">
        <w:rPr>
          <w:i/>
          <w:snapToGrid w:val="0"/>
          <w:color w:val="0000FF"/>
          <w:lang w:val="en-US"/>
        </w:rPr>
        <w:t xml:space="preserve"> </w:t>
      </w:r>
      <w:proofErr w:type="spellStart"/>
      <w:r w:rsidR="008A4186"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5251A2EA" w14:textId="77777777" w:rsidR="00386202" w:rsidRDefault="00386202" w:rsidP="00386202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20E3D76E" w14:textId="77777777" w:rsidR="00386202" w:rsidRDefault="00386202" w:rsidP="00386202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5FCC6A6E" w14:textId="17DA4B06" w:rsidR="00386202" w:rsidRDefault="00386202" w:rsidP="00386202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r w:rsidR="008A4186">
        <w:rPr>
          <w:i/>
          <w:color w:val="0000FF"/>
          <w:lang w:val="en-US"/>
        </w:rPr>
        <w:t>“</w:t>
      </w:r>
      <w:proofErr w:type="spellStart"/>
      <w:r w:rsidR="008A4186">
        <w:rPr>
          <w:i/>
          <w:color w:val="0000FF"/>
          <w:lang w:val="en-US"/>
        </w:rPr>
        <w:t>Quản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lý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kỳ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đăng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ký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học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phần</w:t>
      </w:r>
      <w:proofErr w:type="spellEnd"/>
      <w:r w:rsidR="008A4186">
        <w:rPr>
          <w:i/>
          <w:color w:val="0000FF"/>
          <w:lang w:val="en-US"/>
        </w:rPr>
        <w:t>”</w:t>
      </w:r>
    </w:p>
    <w:p w14:paraId="401BE523" w14:textId="28A7AA5A" w:rsidR="00386202" w:rsidRDefault="00386202" w:rsidP="00386202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r w:rsidR="008A4186">
        <w:rPr>
          <w:i/>
          <w:color w:val="0000FF"/>
          <w:lang w:val="en-US"/>
        </w:rPr>
        <w:t>“</w:t>
      </w:r>
      <w:proofErr w:type="spellStart"/>
      <w:r w:rsidR="008A4186">
        <w:rPr>
          <w:i/>
          <w:color w:val="0000FF"/>
          <w:lang w:val="en-US"/>
        </w:rPr>
        <w:t>Thêm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kỳ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đăng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kỳ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học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phần</w:t>
      </w:r>
      <w:proofErr w:type="spellEnd"/>
      <w:r w:rsidR="008A4186">
        <w:rPr>
          <w:i/>
          <w:color w:val="0000FF"/>
          <w:lang w:val="en-US"/>
        </w:rPr>
        <w:t>”</w:t>
      </w:r>
    </w:p>
    <w:p w14:paraId="09324E21" w14:textId="77777777" w:rsidR="00386202" w:rsidRDefault="00386202" w:rsidP="00386202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69EBF65E" w14:textId="77777777" w:rsidR="00386202" w:rsidRDefault="00386202" w:rsidP="00386202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1C575EB3" w14:textId="77777777" w:rsidR="00386202" w:rsidRDefault="00386202" w:rsidP="00386202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ED8B7BE" w14:textId="77777777" w:rsidR="00386202" w:rsidRDefault="00386202" w:rsidP="00386202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3B0DCF23" w14:textId="77777777" w:rsidR="00386202" w:rsidRDefault="00386202" w:rsidP="00386202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BD046C3" w14:textId="77777777" w:rsidR="00386202" w:rsidRDefault="00386202" w:rsidP="00386202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20376089" w14:textId="19E79F09" w:rsidR="00386202" w:rsidRDefault="00386202" w:rsidP="00386202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Quản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lý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kỳ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đăng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ký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học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phần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trước</w:t>
      </w:r>
      <w:proofErr w:type="spellEnd"/>
    </w:p>
    <w:p w14:paraId="077F3C5E" w14:textId="77777777" w:rsidR="00386202" w:rsidRDefault="00386202" w:rsidP="00386202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73B9866" w14:textId="196139C7" w:rsidR="00386202" w:rsidRDefault="00386202" w:rsidP="00386202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;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kỳ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đăng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ký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học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phần</w:t>
      </w:r>
      <w:proofErr w:type="spellEnd"/>
      <w:r w:rsidR="008A4186">
        <w:rPr>
          <w:i/>
          <w:color w:val="0000FF"/>
          <w:lang w:val="en-US"/>
        </w:rPr>
        <w:t xml:space="preserve"> </w:t>
      </w:r>
      <w:proofErr w:type="spellStart"/>
      <w:r w:rsidR="008A4186">
        <w:rPr>
          <w:i/>
          <w:color w:val="0000FF"/>
          <w:lang w:val="en-US"/>
        </w:rPr>
        <w:t>mới</w:t>
      </w:r>
      <w:proofErr w:type="spellEnd"/>
    </w:p>
    <w:p w14:paraId="04524804" w14:textId="77777777" w:rsidR="00386202" w:rsidRDefault="00386202" w:rsidP="00386202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</w:p>
    <w:p w14:paraId="63A17574" w14:textId="77777777" w:rsidR="00386202" w:rsidRDefault="00386202" w:rsidP="00386202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423BF3A" w14:textId="77777777" w:rsidR="00386202" w:rsidRDefault="00386202" w:rsidP="00386202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D8F7A97" w14:textId="645ED66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553D9A1" w14:textId="1CD0AF6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CE61249" w14:textId="7158246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D7971DC" w14:textId="1711FB3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7DFFF5F" w14:textId="5754996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38EFA75" w14:textId="7F2B511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BD3B3FB" w14:textId="43AC742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9F00EEC" w14:textId="59E116C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B32E9F1" w14:textId="77777777" w:rsidR="004E0B69" w:rsidRDefault="004E0B69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E9906F3" w14:textId="2FAC8EE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9F288EA" w14:textId="41F23DD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53B43F1" w14:textId="77777777" w:rsidR="008A4186" w:rsidRDefault="008A4186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118C87D" w14:textId="1573CEF3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73" w:name="_Toc73541202"/>
      <w:bookmarkStart w:id="74" w:name="_Toc73558840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73"/>
      <w:proofErr w:type="spellStart"/>
      <w:r w:rsidR="008A4186">
        <w:rPr>
          <w:color w:val="0000FF"/>
          <w:lang w:val="en-US"/>
        </w:rPr>
        <w:t>Quản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lý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học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phần</w:t>
      </w:r>
      <w:bookmarkEnd w:id="74"/>
      <w:proofErr w:type="spellEnd"/>
    </w:p>
    <w:p w14:paraId="0267EAB3" w14:textId="77777777" w:rsidR="00FD6C97" w:rsidRDefault="00FD6C97" w:rsidP="00FD6C97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67A39204" w14:textId="4667F151" w:rsidR="00FD6C97" w:rsidRDefault="00FD6C97" w:rsidP="00FD6C97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danh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proofErr w:type="gram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 w:rsidR="004E0B69">
        <w:rPr>
          <w:i/>
          <w:snapToGrid w:val="0"/>
          <w:color w:val="0000FF"/>
          <w:lang w:val="en-US"/>
        </w:rPr>
        <w:t>học</w:t>
      </w:r>
      <w:proofErr w:type="spellEnd"/>
      <w:r w:rsidR="004E0B69">
        <w:rPr>
          <w:i/>
          <w:snapToGrid w:val="0"/>
          <w:color w:val="0000FF"/>
          <w:lang w:val="en-US"/>
        </w:rPr>
        <w:t xml:space="preserve"> </w:t>
      </w:r>
      <w:proofErr w:type="spellStart"/>
      <w:r w:rsidR="004E0B69">
        <w:rPr>
          <w:i/>
          <w:snapToGrid w:val="0"/>
          <w:color w:val="0000FF"/>
          <w:lang w:val="en-US"/>
        </w:rPr>
        <w:t>phần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09259E1E" w14:textId="77777777" w:rsidR="00FD6C97" w:rsidRDefault="00FD6C97" w:rsidP="00FD6C97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032F9648" w14:textId="77777777" w:rsidR="00FD6C97" w:rsidRDefault="00FD6C97" w:rsidP="00FD6C97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53A4F02B" w14:textId="77777777" w:rsidR="00FD6C97" w:rsidRDefault="00FD6C97" w:rsidP="00FD6C97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799E7B4F" w14:textId="1611A6FF" w:rsidR="00FD6C97" w:rsidRDefault="00FD6C97" w:rsidP="00FD6C97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r w:rsidR="004E0B69">
        <w:rPr>
          <w:i/>
          <w:color w:val="0000FF"/>
          <w:lang w:val="en-US"/>
        </w:rPr>
        <w:t>“</w:t>
      </w:r>
      <w:proofErr w:type="spellStart"/>
      <w:r w:rsidR="004E0B69">
        <w:rPr>
          <w:i/>
          <w:color w:val="0000FF"/>
          <w:lang w:val="en-US"/>
        </w:rPr>
        <w:t>Q</w:t>
      </w:r>
      <w:r>
        <w:rPr>
          <w:i/>
          <w:color w:val="0000FF"/>
          <w:lang w:val="en-US"/>
        </w:rPr>
        <w:t>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4E0B69">
        <w:rPr>
          <w:i/>
          <w:color w:val="0000FF"/>
          <w:lang w:val="en-US"/>
        </w:rPr>
        <w:t>học</w:t>
      </w:r>
      <w:proofErr w:type="spellEnd"/>
      <w:r w:rsidR="004E0B69">
        <w:rPr>
          <w:i/>
          <w:color w:val="0000FF"/>
          <w:lang w:val="en-US"/>
        </w:rPr>
        <w:t xml:space="preserve"> </w:t>
      </w:r>
      <w:proofErr w:type="spellStart"/>
      <w:r w:rsidR="004E0B69">
        <w:rPr>
          <w:i/>
          <w:color w:val="0000FF"/>
          <w:lang w:val="en-US"/>
        </w:rPr>
        <w:t>phần</w:t>
      </w:r>
      <w:proofErr w:type="spellEnd"/>
      <w:r w:rsidR="004E0B69">
        <w:rPr>
          <w:i/>
          <w:color w:val="0000FF"/>
          <w:lang w:val="en-US"/>
        </w:rPr>
        <w:t>”</w:t>
      </w:r>
      <w:r>
        <w:rPr>
          <w:i/>
          <w:color w:val="0000FF"/>
          <w:lang w:val="en-US"/>
        </w:rPr>
        <w:t xml:space="preserve"> </w:t>
      </w:r>
    </w:p>
    <w:p w14:paraId="4FED86CD" w14:textId="77777777" w:rsidR="00FD6C97" w:rsidRDefault="00FD6C97" w:rsidP="00FD6C97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66593F1C" w14:textId="77777777" w:rsidR="00FD6C97" w:rsidRDefault="00FD6C97" w:rsidP="00FD6C97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8D710CF" w14:textId="77777777" w:rsidR="00FD6C97" w:rsidRDefault="00FD6C97" w:rsidP="00FD6C97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3DAC7D70" w14:textId="77777777" w:rsidR="00FD6C97" w:rsidRDefault="00FD6C97" w:rsidP="00FD6C97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</w:p>
    <w:p w14:paraId="1D54F9EC" w14:textId="77777777" w:rsidR="00FD6C97" w:rsidRDefault="00FD6C97" w:rsidP="00FD6C97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60048A1B" w14:textId="77777777" w:rsidR="00FD6C97" w:rsidRDefault="00FD6C97" w:rsidP="00FD6C97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Người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trò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</w:p>
    <w:p w14:paraId="29331091" w14:textId="77777777" w:rsidR="00FD6C97" w:rsidRDefault="00FD6C97" w:rsidP="00FD6C97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70F4D97" w14:textId="32401FD9" w:rsidR="00FD6C97" w:rsidRDefault="00FD6C97" w:rsidP="00FD6C97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 w:rsidR="004E0B69">
        <w:rPr>
          <w:i/>
          <w:color w:val="0000FF"/>
          <w:lang w:val="en-US"/>
        </w:rPr>
        <w:t xml:space="preserve"> </w:t>
      </w:r>
      <w:proofErr w:type="spellStart"/>
      <w:r w:rsidR="004E0B69">
        <w:rPr>
          <w:i/>
          <w:color w:val="0000FF"/>
          <w:lang w:val="en-US"/>
        </w:rPr>
        <w:t>học</w:t>
      </w:r>
      <w:proofErr w:type="spellEnd"/>
      <w:r w:rsidR="004E0B69">
        <w:rPr>
          <w:i/>
          <w:color w:val="0000FF"/>
          <w:lang w:val="en-US"/>
        </w:rPr>
        <w:t xml:space="preserve"> </w:t>
      </w:r>
      <w:proofErr w:type="spellStart"/>
      <w:r w:rsidR="004E0B69">
        <w:rPr>
          <w:i/>
          <w:color w:val="0000FF"/>
          <w:lang w:val="en-US"/>
        </w:rPr>
        <w:t>phần</w:t>
      </w:r>
      <w:proofErr w:type="spellEnd"/>
    </w:p>
    <w:p w14:paraId="11205534" w14:textId="77777777" w:rsidR="00FD6C97" w:rsidRDefault="00FD6C97" w:rsidP="00FD6C97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07159F9" w14:textId="5E6414D7" w:rsidR="00FD6C97" w:rsidRDefault="00FD6C97" w:rsidP="00FD6C97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4E0B69">
        <w:rPr>
          <w:i/>
          <w:color w:val="0000FF"/>
          <w:lang w:val="en-US"/>
        </w:rPr>
        <w:t>học</w:t>
      </w:r>
      <w:proofErr w:type="spellEnd"/>
      <w:r w:rsidR="004E0B69">
        <w:rPr>
          <w:i/>
          <w:color w:val="0000FF"/>
          <w:lang w:val="en-US"/>
        </w:rPr>
        <w:t xml:space="preserve"> </w:t>
      </w:r>
      <w:proofErr w:type="spellStart"/>
      <w:r w:rsidR="004E0B69">
        <w:rPr>
          <w:i/>
          <w:color w:val="0000FF"/>
          <w:lang w:val="en-US"/>
        </w:rPr>
        <w:t>phần</w:t>
      </w:r>
      <w:proofErr w:type="spellEnd"/>
    </w:p>
    <w:p w14:paraId="37957422" w14:textId="2BD5D999" w:rsidR="00FD6C97" w:rsidRDefault="00FD6C97" w:rsidP="00FD6C97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4E0B69">
        <w:rPr>
          <w:i/>
          <w:color w:val="0000FF"/>
          <w:lang w:val="en-US"/>
        </w:rPr>
        <w:t>học</w:t>
      </w:r>
      <w:proofErr w:type="spellEnd"/>
      <w:r w:rsidR="004E0B69">
        <w:rPr>
          <w:i/>
          <w:color w:val="0000FF"/>
          <w:lang w:val="en-US"/>
        </w:rPr>
        <w:t xml:space="preserve"> </w:t>
      </w:r>
      <w:proofErr w:type="spellStart"/>
      <w:r w:rsidR="004E0B69">
        <w:rPr>
          <w:i/>
          <w:color w:val="0000FF"/>
          <w:lang w:val="en-US"/>
        </w:rPr>
        <w:t>phần</w:t>
      </w:r>
      <w:proofErr w:type="spellEnd"/>
    </w:p>
    <w:p w14:paraId="7B950B8C" w14:textId="2039F4CC" w:rsidR="00FD6C97" w:rsidRDefault="004E0B69" w:rsidP="00FD6C97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</w:p>
    <w:p w14:paraId="634F1DD2" w14:textId="43D94CE6" w:rsidR="005C18BA" w:rsidRPr="00FA6354" w:rsidRDefault="005C18BA" w:rsidP="005C18B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.</w:t>
      </w:r>
    </w:p>
    <w:p w14:paraId="6D37E1A5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66E5340C" w14:textId="13D8676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003F358" w14:textId="629B6CC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FA816A1" w14:textId="6E791B9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725636D" w14:textId="30641D2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BBEF866" w14:textId="384C205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B82A2A5" w14:textId="3DA66E6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4E5624B" w14:textId="5EF8B60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66C2222" w14:textId="7D6621E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2308E69" w14:textId="2BD4422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8FB0DF1" w14:textId="2252915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49FB38A" w14:textId="0DB7A0A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D9CC210" w14:textId="757EBED4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75" w:name="_Toc73541203"/>
      <w:bookmarkStart w:id="76" w:name="_Toc73558841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75"/>
      <w:proofErr w:type="spellStart"/>
      <w:r w:rsidR="008A4186">
        <w:rPr>
          <w:color w:val="0000FF"/>
          <w:lang w:val="en-US"/>
        </w:rPr>
        <w:t>Tìm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kiếm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học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phần</w:t>
      </w:r>
      <w:bookmarkEnd w:id="76"/>
      <w:proofErr w:type="spellEnd"/>
    </w:p>
    <w:p w14:paraId="2DF0F0EB" w14:textId="77777777" w:rsidR="00AC056E" w:rsidRDefault="00AC056E" w:rsidP="00AC056E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0F574137" w14:textId="2A0B140F" w:rsidR="00AC056E" w:rsidRDefault="00AC056E" w:rsidP="00AC056E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kiếm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 w:rsidR="00524AB2">
        <w:rPr>
          <w:i/>
          <w:snapToGrid w:val="0"/>
          <w:color w:val="0000FF"/>
          <w:lang w:val="en-US"/>
        </w:rPr>
        <w:t>học</w:t>
      </w:r>
      <w:proofErr w:type="spellEnd"/>
      <w:r w:rsidR="00524AB2">
        <w:rPr>
          <w:i/>
          <w:snapToGrid w:val="0"/>
          <w:color w:val="0000FF"/>
          <w:lang w:val="en-US"/>
        </w:rPr>
        <w:t xml:space="preserve"> </w:t>
      </w:r>
      <w:proofErr w:type="spellStart"/>
      <w:r w:rsidR="00524AB2">
        <w:rPr>
          <w:i/>
          <w:snapToGrid w:val="0"/>
          <w:color w:val="0000FF"/>
          <w:lang w:val="en-US"/>
        </w:rPr>
        <w:t>phần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dễ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dàng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quản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lý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216D864B" w14:textId="77777777" w:rsidR="00AC056E" w:rsidRDefault="00AC056E" w:rsidP="00AC056E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01C59E47" w14:textId="77777777" w:rsidR="00AC056E" w:rsidRDefault="00AC056E" w:rsidP="00AC056E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1555B1A8" w14:textId="3D4021C9" w:rsidR="00AC056E" w:rsidRDefault="00AC056E" w:rsidP="00AC056E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r w:rsidR="005B7524">
        <w:rPr>
          <w:i/>
          <w:color w:val="0000FF"/>
          <w:lang w:val="en-US"/>
        </w:rPr>
        <w:t>“</w:t>
      </w:r>
      <w:proofErr w:type="spellStart"/>
      <w:r w:rsidR="005B7524">
        <w:rPr>
          <w:i/>
          <w:color w:val="0000FF"/>
          <w:lang w:val="en-US"/>
        </w:rPr>
        <w:t>Quản</w:t>
      </w:r>
      <w:proofErr w:type="spellEnd"/>
      <w:r w:rsidR="005B7524">
        <w:rPr>
          <w:i/>
          <w:color w:val="0000FF"/>
          <w:lang w:val="en-US"/>
        </w:rPr>
        <w:t xml:space="preserve"> </w:t>
      </w:r>
      <w:proofErr w:type="spellStart"/>
      <w:r w:rsidR="005B7524">
        <w:rPr>
          <w:i/>
          <w:color w:val="0000FF"/>
          <w:lang w:val="en-US"/>
        </w:rPr>
        <w:t>lý</w:t>
      </w:r>
      <w:proofErr w:type="spellEnd"/>
      <w:r w:rsidR="005B7524">
        <w:rPr>
          <w:i/>
          <w:color w:val="0000FF"/>
          <w:lang w:val="en-US"/>
        </w:rPr>
        <w:t xml:space="preserve"> </w:t>
      </w:r>
      <w:proofErr w:type="spellStart"/>
      <w:r w:rsidR="005B7524">
        <w:rPr>
          <w:i/>
          <w:color w:val="0000FF"/>
          <w:lang w:val="en-US"/>
        </w:rPr>
        <w:t>học</w:t>
      </w:r>
      <w:proofErr w:type="spellEnd"/>
      <w:r w:rsidR="005B7524">
        <w:rPr>
          <w:i/>
          <w:color w:val="0000FF"/>
          <w:lang w:val="en-US"/>
        </w:rPr>
        <w:t xml:space="preserve"> </w:t>
      </w:r>
      <w:proofErr w:type="spellStart"/>
      <w:r w:rsidR="005B7524">
        <w:rPr>
          <w:i/>
          <w:color w:val="0000FF"/>
          <w:lang w:val="en-US"/>
        </w:rPr>
        <w:t>phần</w:t>
      </w:r>
      <w:proofErr w:type="spellEnd"/>
      <w:r w:rsidR="005B7524">
        <w:rPr>
          <w:i/>
          <w:color w:val="0000FF"/>
          <w:lang w:val="en-US"/>
        </w:rPr>
        <w:t>”</w:t>
      </w:r>
    </w:p>
    <w:p w14:paraId="138D45CA" w14:textId="77777777" w:rsidR="00AC056E" w:rsidRDefault="00AC056E" w:rsidP="00AC056E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2DBB1300" w14:textId="77777777" w:rsidR="00AC056E" w:rsidRDefault="00AC056E" w:rsidP="00AC056E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7CD4BED0" w14:textId="77777777" w:rsidR="00AC056E" w:rsidRDefault="00AC056E" w:rsidP="00AC056E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8A92D46" w14:textId="77777777" w:rsidR="00AC056E" w:rsidRDefault="00AC056E" w:rsidP="00AC056E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5D3A85B5" w14:textId="77777777" w:rsidR="00AC056E" w:rsidRDefault="00AC056E" w:rsidP="00AC056E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9286232" w14:textId="77777777" w:rsidR="00AC056E" w:rsidRDefault="00AC056E" w:rsidP="00AC056E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0D4BF228" w14:textId="36CC58F3" w:rsidR="00AC056E" w:rsidRDefault="00AC056E" w:rsidP="00AC056E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7C5630">
        <w:rPr>
          <w:i/>
          <w:color w:val="0000FF"/>
          <w:lang w:val="en-US"/>
        </w:rPr>
        <w:t>học</w:t>
      </w:r>
      <w:proofErr w:type="spellEnd"/>
      <w:r w:rsidR="007C5630">
        <w:rPr>
          <w:i/>
          <w:color w:val="0000FF"/>
          <w:lang w:val="en-US"/>
        </w:rPr>
        <w:t xml:space="preserve"> </w:t>
      </w:r>
      <w:proofErr w:type="spellStart"/>
      <w:r w:rsidR="007C5630"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3595A1C7" w14:textId="77777777" w:rsidR="00AC056E" w:rsidRDefault="00AC056E" w:rsidP="00AC056E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86C2071" w14:textId="156EA3E2" w:rsidR="00AC056E" w:rsidRDefault="00AC056E" w:rsidP="00AC056E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1A143F">
        <w:rPr>
          <w:i/>
          <w:color w:val="0000FF"/>
          <w:lang w:val="en-US"/>
        </w:rPr>
        <w:t>học</w:t>
      </w:r>
      <w:proofErr w:type="spellEnd"/>
      <w:r w:rsidR="001A143F">
        <w:rPr>
          <w:i/>
          <w:color w:val="0000FF"/>
          <w:lang w:val="en-US"/>
        </w:rPr>
        <w:t xml:space="preserve"> </w:t>
      </w:r>
      <w:proofErr w:type="spellStart"/>
      <w:r w:rsidR="001A143F"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</w:p>
    <w:p w14:paraId="77255E06" w14:textId="77777777" w:rsidR="00AC056E" w:rsidRDefault="00AC056E" w:rsidP="00AC056E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 </w:t>
      </w:r>
      <w:proofErr w:type="spellStart"/>
      <w:r>
        <w:rPr>
          <w:i/>
          <w:color w:val="0000FF"/>
          <w:lang w:val="en-US"/>
        </w:rPr>
        <w:t>báo</w:t>
      </w:r>
      <w:proofErr w:type="spellEnd"/>
      <w:proofErr w:type="gram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6F94F740" w14:textId="77777777" w:rsidR="00AC056E" w:rsidRDefault="00AC056E" w:rsidP="00AC056E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0DE41D2" w14:textId="77777777" w:rsidR="00AC056E" w:rsidRDefault="00AC056E" w:rsidP="00AC056E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98FDA99" w14:textId="77777777" w:rsidR="00AC056E" w:rsidRDefault="00AC056E" w:rsidP="00AC056E">
      <w:pPr>
        <w:spacing w:line="360" w:lineRule="auto"/>
        <w:jc w:val="both"/>
        <w:rPr>
          <w:i/>
          <w:color w:val="0000FF"/>
          <w:lang w:val="en-US"/>
        </w:rPr>
      </w:pPr>
    </w:p>
    <w:p w14:paraId="03926713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589B199B" w14:textId="2288ED0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9FA67C1" w14:textId="166B502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DED9C97" w14:textId="0F9D12D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7E88E9C" w14:textId="4FB3BB9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D310758" w14:textId="1CF3933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7643D96" w14:textId="6B9B86B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88B4763" w14:textId="223E6A0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F761F7A" w14:textId="01A2671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E5A6434" w14:textId="7CC3003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FEC6E23" w14:textId="0C4A100E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056ACAD" w14:textId="682B162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1F62601" w14:textId="65C30308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77" w:name="_Toc73541204"/>
      <w:bookmarkStart w:id="78" w:name="_Toc73558842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77"/>
      <w:proofErr w:type="spellStart"/>
      <w:r w:rsidR="008A4186">
        <w:rPr>
          <w:color w:val="0000FF"/>
          <w:lang w:val="en-US"/>
        </w:rPr>
        <w:t>Thêm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học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phần</w:t>
      </w:r>
      <w:bookmarkEnd w:id="78"/>
      <w:proofErr w:type="spellEnd"/>
    </w:p>
    <w:p w14:paraId="4FE0E43C" w14:textId="77777777" w:rsidR="000B7F89" w:rsidRDefault="000B7F89" w:rsidP="000B7F89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01A0BA2D" w14:textId="2E90C3D9" w:rsidR="000B7F89" w:rsidRDefault="000B7F89" w:rsidP="000B7F8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proofErr w:type="gram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 w:rsidR="00E56840">
        <w:rPr>
          <w:i/>
          <w:snapToGrid w:val="0"/>
          <w:color w:val="0000FF"/>
          <w:lang w:val="en-US"/>
        </w:rPr>
        <w:t>học</w:t>
      </w:r>
      <w:proofErr w:type="spellEnd"/>
      <w:r w:rsidR="00E56840">
        <w:rPr>
          <w:i/>
          <w:snapToGrid w:val="0"/>
          <w:color w:val="0000FF"/>
          <w:lang w:val="en-US"/>
        </w:rPr>
        <w:t xml:space="preserve"> </w:t>
      </w:r>
      <w:proofErr w:type="spellStart"/>
      <w:r w:rsidR="00E56840">
        <w:rPr>
          <w:i/>
          <w:snapToGrid w:val="0"/>
          <w:color w:val="0000FF"/>
          <w:lang w:val="en-US"/>
        </w:rPr>
        <w:t>phần</w:t>
      </w:r>
      <w:proofErr w:type="spellEnd"/>
      <w:r w:rsidR="00E56840">
        <w:rPr>
          <w:i/>
          <w:snapToGrid w:val="0"/>
          <w:color w:val="0000FF"/>
          <w:lang w:val="en-US"/>
        </w:rPr>
        <w:t xml:space="preserve"> </w:t>
      </w:r>
      <w:proofErr w:type="spellStart"/>
      <w:r w:rsidR="00E56840">
        <w:rPr>
          <w:i/>
          <w:snapToGrid w:val="0"/>
          <w:color w:val="0000FF"/>
          <w:lang w:val="en-US"/>
        </w:rPr>
        <w:t>mới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0E1304CD" w14:textId="77777777" w:rsidR="000B7F89" w:rsidRDefault="000B7F89" w:rsidP="000B7F89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0AABE5A6" w14:textId="77777777" w:rsidR="000B7F89" w:rsidRDefault="000B7F89" w:rsidP="000B7F89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7F95C09E" w14:textId="04A05094" w:rsidR="000B7F89" w:rsidRDefault="000B7F89" w:rsidP="000B7F89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r w:rsidR="00E56840">
        <w:rPr>
          <w:i/>
          <w:color w:val="0000FF"/>
          <w:lang w:val="en-US"/>
        </w:rPr>
        <w:t>“</w:t>
      </w:r>
      <w:proofErr w:type="spellStart"/>
      <w:r w:rsidR="00E56840">
        <w:rPr>
          <w:i/>
          <w:color w:val="0000FF"/>
          <w:lang w:val="en-US"/>
        </w:rPr>
        <w:t>Quản</w:t>
      </w:r>
      <w:proofErr w:type="spellEnd"/>
      <w:r w:rsidR="00E56840">
        <w:rPr>
          <w:i/>
          <w:color w:val="0000FF"/>
          <w:lang w:val="en-US"/>
        </w:rPr>
        <w:t xml:space="preserve"> </w:t>
      </w:r>
      <w:proofErr w:type="spellStart"/>
      <w:r w:rsidR="00E56840">
        <w:rPr>
          <w:i/>
          <w:color w:val="0000FF"/>
          <w:lang w:val="en-US"/>
        </w:rPr>
        <w:t>lý</w:t>
      </w:r>
      <w:proofErr w:type="spellEnd"/>
      <w:r w:rsidR="00E56840">
        <w:rPr>
          <w:i/>
          <w:color w:val="0000FF"/>
          <w:lang w:val="en-US"/>
        </w:rPr>
        <w:t xml:space="preserve"> </w:t>
      </w:r>
      <w:proofErr w:type="spellStart"/>
      <w:r w:rsidR="00E56840">
        <w:rPr>
          <w:i/>
          <w:color w:val="0000FF"/>
          <w:lang w:val="en-US"/>
        </w:rPr>
        <w:t>học</w:t>
      </w:r>
      <w:proofErr w:type="spellEnd"/>
      <w:r w:rsidR="00E56840">
        <w:rPr>
          <w:i/>
          <w:color w:val="0000FF"/>
          <w:lang w:val="en-US"/>
        </w:rPr>
        <w:t xml:space="preserve"> </w:t>
      </w:r>
      <w:proofErr w:type="spellStart"/>
      <w:r w:rsidR="00E56840">
        <w:rPr>
          <w:i/>
          <w:color w:val="0000FF"/>
          <w:lang w:val="en-US"/>
        </w:rPr>
        <w:t>phần</w:t>
      </w:r>
      <w:proofErr w:type="spellEnd"/>
      <w:r w:rsidR="00E56840">
        <w:rPr>
          <w:i/>
          <w:color w:val="0000FF"/>
          <w:lang w:val="en-US"/>
        </w:rPr>
        <w:t>”</w:t>
      </w:r>
    </w:p>
    <w:p w14:paraId="2F0B7582" w14:textId="6E846396" w:rsidR="000B7F89" w:rsidRDefault="000B7F89" w:rsidP="000B7F89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E56840">
        <w:rPr>
          <w:i/>
          <w:color w:val="0000FF"/>
          <w:lang w:val="en-US"/>
        </w:rPr>
        <w:t>học</w:t>
      </w:r>
      <w:proofErr w:type="spellEnd"/>
      <w:r w:rsidR="00E56840">
        <w:rPr>
          <w:i/>
          <w:color w:val="0000FF"/>
          <w:lang w:val="en-US"/>
        </w:rPr>
        <w:t xml:space="preserve"> </w:t>
      </w:r>
      <w:proofErr w:type="spellStart"/>
      <w:r w:rsidR="00E56840">
        <w:rPr>
          <w:i/>
          <w:color w:val="0000FF"/>
          <w:lang w:val="en-US"/>
        </w:rPr>
        <w:t>phần</w:t>
      </w:r>
      <w:proofErr w:type="spellEnd"/>
    </w:p>
    <w:p w14:paraId="65A7C115" w14:textId="77777777" w:rsidR="000B7F89" w:rsidRDefault="000B7F89" w:rsidP="000B7F89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3: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đầy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đủ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6FA7400E" w14:textId="77777777" w:rsidR="000B7F89" w:rsidRDefault="000B7F89" w:rsidP="000B7F89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7E515BD5" w14:textId="77777777" w:rsidR="000B7F89" w:rsidRDefault="000B7F89" w:rsidP="000B7F89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23CF93C" w14:textId="77777777" w:rsidR="000B7F89" w:rsidRDefault="000B7F89" w:rsidP="000B7F89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48323A34" w14:textId="77777777" w:rsidR="000B7F89" w:rsidRDefault="000B7F89" w:rsidP="000B7F8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9EFBAB3" w14:textId="77777777" w:rsidR="000B7F89" w:rsidRDefault="000B7F89" w:rsidP="000B7F89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0CDA4EC1" w14:textId="052A7DE6" w:rsidR="000B7F89" w:rsidRDefault="000B7F89" w:rsidP="000B7F8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E56840">
        <w:rPr>
          <w:i/>
          <w:color w:val="0000FF"/>
          <w:lang w:val="en-US"/>
        </w:rPr>
        <w:t>học</w:t>
      </w:r>
      <w:proofErr w:type="spellEnd"/>
      <w:r w:rsidR="00E56840">
        <w:rPr>
          <w:i/>
          <w:color w:val="0000FF"/>
          <w:lang w:val="en-US"/>
        </w:rPr>
        <w:t xml:space="preserve"> </w:t>
      </w:r>
      <w:proofErr w:type="spellStart"/>
      <w:r w:rsidR="00E56840"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2E0C00E8" w14:textId="77777777" w:rsidR="000B7F89" w:rsidRDefault="000B7F89" w:rsidP="000B7F89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D8B8000" w14:textId="61BC5662" w:rsidR="000B7F89" w:rsidRDefault="000B7F89" w:rsidP="000B7F89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;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thêm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F53C09">
        <w:rPr>
          <w:i/>
          <w:color w:val="0000FF"/>
          <w:lang w:val="en-US"/>
        </w:rPr>
        <w:t>học</w:t>
      </w:r>
      <w:proofErr w:type="spellEnd"/>
      <w:r w:rsidR="00F53C09">
        <w:rPr>
          <w:i/>
          <w:color w:val="0000FF"/>
          <w:lang w:val="en-US"/>
        </w:rPr>
        <w:t xml:space="preserve"> </w:t>
      </w:r>
      <w:proofErr w:type="spellStart"/>
      <w:r w:rsidR="00F53C09">
        <w:rPr>
          <w:i/>
          <w:color w:val="0000FF"/>
          <w:lang w:val="en-US"/>
        </w:rPr>
        <w:t>phần</w:t>
      </w:r>
      <w:proofErr w:type="spellEnd"/>
      <w:r w:rsidR="00F53C09">
        <w:rPr>
          <w:i/>
          <w:color w:val="0000FF"/>
          <w:lang w:val="en-US"/>
        </w:rPr>
        <w:t xml:space="preserve"> </w:t>
      </w:r>
      <w:proofErr w:type="spellStart"/>
      <w:r w:rsidR="00F53C09">
        <w:rPr>
          <w:i/>
          <w:color w:val="0000FF"/>
          <w:lang w:val="en-US"/>
        </w:rPr>
        <w:t>mới</w:t>
      </w:r>
      <w:proofErr w:type="spellEnd"/>
    </w:p>
    <w:p w14:paraId="0BBA50ED" w14:textId="77777777" w:rsidR="000B7F89" w:rsidRDefault="000B7F89" w:rsidP="000B7F89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</w:p>
    <w:p w14:paraId="05BF4E2C" w14:textId="77777777" w:rsidR="000B7F89" w:rsidRDefault="000B7F89" w:rsidP="000B7F89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72698B2" w14:textId="77777777" w:rsidR="000B7F89" w:rsidRDefault="000B7F89" w:rsidP="000B7F89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EBCACAC" w14:textId="77777777" w:rsidR="000B7F89" w:rsidRDefault="000B7F89" w:rsidP="000B7F89">
      <w:pPr>
        <w:spacing w:line="360" w:lineRule="auto"/>
        <w:jc w:val="both"/>
        <w:rPr>
          <w:i/>
          <w:color w:val="0000FF"/>
          <w:lang w:val="en-US"/>
        </w:rPr>
      </w:pPr>
    </w:p>
    <w:p w14:paraId="67390B50" w14:textId="77777777" w:rsidR="000B7F89" w:rsidRDefault="000B7F89" w:rsidP="000B7F89">
      <w:pPr>
        <w:spacing w:line="360" w:lineRule="auto"/>
        <w:jc w:val="both"/>
        <w:rPr>
          <w:i/>
          <w:color w:val="0000FF"/>
          <w:lang w:val="en-US"/>
        </w:rPr>
      </w:pPr>
    </w:p>
    <w:p w14:paraId="3A3FE969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57FEB86E" w14:textId="40EA463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694D3D1" w14:textId="468EF45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5404102" w14:textId="3D0AEBA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6FF3E4E" w14:textId="690631F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DB7C5B2" w14:textId="7E2805E4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076FFED" w14:textId="504509E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39AB958" w14:textId="61C51C3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1D7589E" w14:textId="1D6F96E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CFD6FF7" w14:textId="01BD323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23C5FDD" w14:textId="7136931A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5B639EA" w14:textId="4AD8AE6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930820B" w14:textId="07E10B69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79" w:name="_Toc73541205"/>
      <w:bookmarkStart w:id="80" w:name="_Toc73558843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79"/>
      <w:proofErr w:type="spellStart"/>
      <w:r w:rsidR="008A4186">
        <w:rPr>
          <w:color w:val="0000FF"/>
          <w:lang w:val="en-US"/>
        </w:rPr>
        <w:t>Xem</w:t>
      </w:r>
      <w:proofErr w:type="spellEnd"/>
      <w:r w:rsidR="008A4186">
        <w:rPr>
          <w:color w:val="0000FF"/>
          <w:lang w:val="en-US"/>
        </w:rPr>
        <w:t xml:space="preserve"> chi </w:t>
      </w:r>
      <w:proofErr w:type="spellStart"/>
      <w:r w:rsidR="008A4186">
        <w:rPr>
          <w:color w:val="0000FF"/>
          <w:lang w:val="en-US"/>
        </w:rPr>
        <w:t>tiết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học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phần</w:t>
      </w:r>
      <w:bookmarkEnd w:id="80"/>
      <w:proofErr w:type="spellEnd"/>
    </w:p>
    <w:p w14:paraId="74F9AA3F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29053351" w14:textId="05A79295" w:rsidR="005C18BA" w:rsidRPr="00AC504B" w:rsidRDefault="00AC504B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chi </w:t>
      </w:r>
      <w:proofErr w:type="spellStart"/>
      <w:r>
        <w:rPr>
          <w:i/>
          <w:snapToGrid w:val="0"/>
          <w:color w:val="0000FF"/>
          <w:lang w:val="en-US"/>
        </w:rPr>
        <w:t>tiết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các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về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</w:p>
    <w:p w14:paraId="478E6ACA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3DA3A259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65FC6BFC" w14:textId="4682308B" w:rsidR="005C18BA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“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>”</w:t>
      </w:r>
    </w:p>
    <w:p w14:paraId="71CE8CD2" w14:textId="7A33CC66" w:rsidR="00F5538C" w:rsidRPr="00F5538C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muốn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đó</w:t>
      </w:r>
      <w:proofErr w:type="spellEnd"/>
    </w:p>
    <w:p w14:paraId="1FC79CC2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7D57BC5" w14:textId="75853BE3" w:rsidR="005C18BA" w:rsidRPr="0037628A" w:rsidRDefault="00F5538C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3F9FE5E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08A05922" w14:textId="5241813B" w:rsidR="005C18BA" w:rsidRPr="00F5538C" w:rsidRDefault="00F5538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A881FEF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233DB83E" w14:textId="70D4F432" w:rsidR="005C18BA" w:rsidRPr="00F5538C" w:rsidRDefault="00F5538C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11D1E0A4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BA3BD4F" w14:textId="40EB202B" w:rsidR="005C18BA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</w:p>
    <w:p w14:paraId="52C3E17F" w14:textId="7E2056A0" w:rsidR="00F5538C" w:rsidRPr="00F5538C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13A24F5A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4CAE664" w14:textId="4F0A2C83" w:rsidR="005C18BA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</w:p>
    <w:p w14:paraId="545A8943" w14:textId="22B9F5BE" w:rsidR="00F5538C" w:rsidRPr="00F5538C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sv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</w:p>
    <w:p w14:paraId="06F57B19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75A6C069" w14:textId="12802FB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AB3842D" w14:textId="33E2A67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919D1B8" w14:textId="0E8F3E30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8516FB6" w14:textId="57375C6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1E0B99B" w14:textId="253D2F2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746955B" w14:textId="29DC98A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ED91B48" w14:textId="39F8601D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88C12E7" w14:textId="00BDDDA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EECBF7D" w14:textId="2B7AC8E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079DE29" w14:textId="7E4C885F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91892EB" w14:textId="1EC920E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5F62FD4" w14:textId="071AE956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81" w:name="_Toc73541206"/>
      <w:bookmarkStart w:id="82" w:name="_Toc73558844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81"/>
      <w:proofErr w:type="spellStart"/>
      <w:r w:rsidR="008A4186">
        <w:rPr>
          <w:color w:val="0000FF"/>
          <w:lang w:val="en-US"/>
        </w:rPr>
        <w:t>Xóa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một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học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phần</w:t>
      </w:r>
      <w:bookmarkEnd w:id="82"/>
      <w:proofErr w:type="spellEnd"/>
    </w:p>
    <w:p w14:paraId="2CAEEE4B" w14:textId="77777777" w:rsidR="00F5538C" w:rsidRDefault="00F5538C" w:rsidP="00F5538C">
      <w:pPr>
        <w:pStyle w:val="Heading3"/>
        <w:numPr>
          <w:ilvl w:val="2"/>
          <w:numId w:val="28"/>
        </w:numPr>
        <w:spacing w:line="360" w:lineRule="auto"/>
        <w:jc w:val="both"/>
      </w:pPr>
      <w:r>
        <w:t>Tóm tắt</w:t>
      </w:r>
    </w:p>
    <w:p w14:paraId="4DF8781B" w14:textId="7412A785" w:rsidR="00F5538C" w:rsidRDefault="00F5538C" w:rsidP="00F5538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xóa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 w:rsidR="00B959B8">
        <w:rPr>
          <w:i/>
          <w:snapToGrid w:val="0"/>
          <w:color w:val="0000FF"/>
          <w:lang w:val="en-US"/>
        </w:rPr>
        <w:t>học</w:t>
      </w:r>
      <w:proofErr w:type="spellEnd"/>
      <w:r w:rsidR="00B959B8">
        <w:rPr>
          <w:i/>
          <w:snapToGrid w:val="0"/>
          <w:color w:val="0000FF"/>
          <w:lang w:val="en-US"/>
        </w:rPr>
        <w:t xml:space="preserve"> </w:t>
      </w:r>
      <w:proofErr w:type="spellStart"/>
      <w:r w:rsidR="00B959B8">
        <w:rPr>
          <w:i/>
          <w:snapToGrid w:val="0"/>
          <w:color w:val="0000FF"/>
          <w:lang w:val="en-US"/>
        </w:rPr>
        <w:t>phần</w:t>
      </w:r>
      <w:proofErr w:type="spellEnd"/>
      <w:r>
        <w:rPr>
          <w:i/>
          <w:snapToGrid w:val="0"/>
          <w:color w:val="0000FF"/>
          <w:lang w:val="en-US"/>
        </w:rPr>
        <w:t>.</w:t>
      </w:r>
    </w:p>
    <w:p w14:paraId="50247AE0" w14:textId="77777777" w:rsidR="00F5538C" w:rsidRDefault="00F5538C" w:rsidP="00F5538C">
      <w:pPr>
        <w:pStyle w:val="Heading3"/>
        <w:numPr>
          <w:ilvl w:val="2"/>
          <w:numId w:val="28"/>
        </w:numPr>
        <w:spacing w:line="360" w:lineRule="auto"/>
        <w:jc w:val="both"/>
      </w:pPr>
      <w:r>
        <w:t>Dòng sự kiện</w:t>
      </w:r>
    </w:p>
    <w:p w14:paraId="228ABFC4" w14:textId="77777777" w:rsidR="00F5538C" w:rsidRDefault="00F5538C" w:rsidP="00F5538C">
      <w:pPr>
        <w:pStyle w:val="Heading4"/>
        <w:numPr>
          <w:ilvl w:val="3"/>
          <w:numId w:val="28"/>
        </w:numPr>
        <w:spacing w:line="360" w:lineRule="auto"/>
        <w:jc w:val="both"/>
      </w:pPr>
      <w:r>
        <w:t>Dòng sự kiện chính</w:t>
      </w:r>
    </w:p>
    <w:p w14:paraId="3FEB7441" w14:textId="5C146C17" w:rsidR="00F5538C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7860BF">
        <w:rPr>
          <w:i/>
          <w:color w:val="0000FF"/>
          <w:lang w:val="en-US"/>
        </w:rPr>
        <w:t>học</w:t>
      </w:r>
      <w:proofErr w:type="spellEnd"/>
      <w:r w:rsidR="007860BF">
        <w:rPr>
          <w:i/>
          <w:color w:val="0000FF"/>
          <w:lang w:val="en-US"/>
        </w:rPr>
        <w:t xml:space="preserve"> </w:t>
      </w:r>
      <w:proofErr w:type="spellStart"/>
      <w:r w:rsidR="007860BF"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r w:rsidR="00740E43">
        <w:rPr>
          <w:i/>
          <w:color w:val="0000FF"/>
          <w:lang w:val="en-US"/>
        </w:rPr>
        <w:t>“</w:t>
      </w:r>
      <w:proofErr w:type="spellStart"/>
      <w:r>
        <w:rPr>
          <w:i/>
          <w:color w:val="0000FF"/>
          <w:lang w:val="en-US"/>
        </w:rPr>
        <w:t>chỉnh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proofErr w:type="gramStart"/>
      <w:r>
        <w:rPr>
          <w:i/>
          <w:color w:val="0000FF"/>
          <w:lang w:val="en-US"/>
        </w:rPr>
        <w:t>sửa</w:t>
      </w:r>
      <w:r w:rsidR="00740E43">
        <w:rPr>
          <w:i/>
          <w:color w:val="0000FF"/>
          <w:lang w:val="en-US"/>
        </w:rPr>
        <w:t>”s</w:t>
      </w:r>
      <w:proofErr w:type="spellEnd"/>
      <w:proofErr w:type="gramEnd"/>
    </w:p>
    <w:p w14:paraId="46D7C857" w14:textId="590345B3" w:rsidR="00F5538C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r w:rsidR="00C50333">
        <w:rPr>
          <w:i/>
          <w:color w:val="0000FF"/>
          <w:lang w:val="en-US"/>
        </w:rPr>
        <w:t>“</w:t>
      </w:r>
      <w:proofErr w:type="spellStart"/>
      <w:r w:rsidR="00C50333">
        <w:rPr>
          <w:i/>
          <w:color w:val="0000FF"/>
          <w:lang w:val="en-US"/>
        </w:rPr>
        <w:t>xóa</w:t>
      </w:r>
      <w:proofErr w:type="spellEnd"/>
      <w:r w:rsidR="00C50333">
        <w:rPr>
          <w:i/>
          <w:color w:val="0000FF"/>
          <w:lang w:val="en-US"/>
        </w:rPr>
        <w:t xml:space="preserve"> </w:t>
      </w:r>
      <w:proofErr w:type="spellStart"/>
      <w:r w:rsidR="00C50333">
        <w:rPr>
          <w:i/>
          <w:color w:val="0000FF"/>
          <w:lang w:val="en-US"/>
        </w:rPr>
        <w:t>học</w:t>
      </w:r>
      <w:proofErr w:type="spellEnd"/>
      <w:r w:rsidR="00C50333">
        <w:rPr>
          <w:i/>
          <w:color w:val="0000FF"/>
          <w:lang w:val="en-US"/>
        </w:rPr>
        <w:t xml:space="preserve"> </w:t>
      </w:r>
      <w:proofErr w:type="spellStart"/>
      <w:r w:rsidR="00C50333">
        <w:rPr>
          <w:i/>
          <w:color w:val="0000FF"/>
          <w:lang w:val="en-US"/>
        </w:rPr>
        <w:t>phần</w:t>
      </w:r>
      <w:proofErr w:type="spellEnd"/>
      <w:r w:rsidR="00C50333">
        <w:rPr>
          <w:i/>
          <w:color w:val="0000FF"/>
          <w:lang w:val="en-US"/>
        </w:rPr>
        <w:t>”</w:t>
      </w:r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</w:p>
    <w:p w14:paraId="5F2D8C91" w14:textId="77777777" w:rsidR="00F5538C" w:rsidRDefault="00F5538C" w:rsidP="00F5538C">
      <w:pPr>
        <w:pStyle w:val="Heading4"/>
        <w:numPr>
          <w:ilvl w:val="3"/>
          <w:numId w:val="28"/>
        </w:numPr>
        <w:spacing w:line="360" w:lineRule="auto"/>
        <w:jc w:val="both"/>
        <w:rPr>
          <w:lang w:val="en-US"/>
        </w:rPr>
      </w:pPr>
      <w:r>
        <w:t>Các dòng sự kiện khác</w:t>
      </w:r>
    </w:p>
    <w:p w14:paraId="71768425" w14:textId="77777777" w:rsidR="00F5538C" w:rsidRDefault="00F5538C" w:rsidP="00F5538C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AB867BD" w14:textId="77777777" w:rsidR="00F5538C" w:rsidRDefault="00F5538C" w:rsidP="00F5538C">
      <w:pPr>
        <w:pStyle w:val="Heading3"/>
        <w:numPr>
          <w:ilvl w:val="2"/>
          <w:numId w:val="28"/>
        </w:numPr>
        <w:spacing w:line="360" w:lineRule="auto"/>
        <w:jc w:val="both"/>
      </w:pPr>
      <w:r>
        <w:t>Các yêu cầu đặc biệt</w:t>
      </w:r>
    </w:p>
    <w:p w14:paraId="3F70B7DE" w14:textId="77777777" w:rsidR="00F5538C" w:rsidRDefault="00F5538C" w:rsidP="00F5538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24AA34D" w14:textId="77777777" w:rsidR="00F5538C" w:rsidRDefault="00F5538C" w:rsidP="00F5538C">
      <w:pPr>
        <w:pStyle w:val="Heading3"/>
        <w:numPr>
          <w:ilvl w:val="2"/>
          <w:numId w:val="28"/>
        </w:numPr>
        <w:spacing w:line="360" w:lineRule="auto"/>
        <w:jc w:val="both"/>
      </w:pPr>
      <w:r>
        <w:t>Trạng thái hệ thống khi bắt đầu thực hiện Use-case</w:t>
      </w:r>
    </w:p>
    <w:p w14:paraId="6467B123" w14:textId="33ED54DC" w:rsidR="00F5538C" w:rsidRDefault="00F5538C" w:rsidP="00F5538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5C3980">
        <w:rPr>
          <w:i/>
          <w:color w:val="0000FF"/>
          <w:lang w:val="en-US"/>
        </w:rPr>
        <w:t>lý</w:t>
      </w:r>
      <w:proofErr w:type="spellEnd"/>
      <w:r w:rsidR="005C3980">
        <w:rPr>
          <w:i/>
          <w:color w:val="0000FF"/>
          <w:lang w:val="en-US"/>
        </w:rPr>
        <w:t xml:space="preserve"> </w:t>
      </w:r>
      <w:proofErr w:type="spellStart"/>
      <w:r w:rsidR="005C3980">
        <w:rPr>
          <w:i/>
          <w:color w:val="0000FF"/>
          <w:lang w:val="en-US"/>
        </w:rPr>
        <w:t>học</w:t>
      </w:r>
      <w:proofErr w:type="spellEnd"/>
      <w:r w:rsidR="005C3980">
        <w:rPr>
          <w:i/>
          <w:color w:val="0000FF"/>
          <w:lang w:val="en-US"/>
        </w:rPr>
        <w:t xml:space="preserve"> </w:t>
      </w:r>
      <w:proofErr w:type="spellStart"/>
      <w:r w:rsidR="005C3980">
        <w:rPr>
          <w:i/>
          <w:color w:val="0000FF"/>
          <w:lang w:val="en-US"/>
        </w:rPr>
        <w:t>phần</w:t>
      </w:r>
      <w:proofErr w:type="spellEnd"/>
      <w:r w:rsidR="005C3980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790388B1" w14:textId="77777777" w:rsidR="00F5538C" w:rsidRDefault="00F5538C" w:rsidP="00F5538C">
      <w:pPr>
        <w:pStyle w:val="Heading3"/>
        <w:numPr>
          <w:ilvl w:val="2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79FED9B" w14:textId="0942666D" w:rsidR="00F5538C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xóa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="00740E43">
        <w:rPr>
          <w:i/>
          <w:color w:val="0000FF"/>
          <w:lang w:val="en-US"/>
        </w:rPr>
        <w:t>học</w:t>
      </w:r>
      <w:proofErr w:type="spellEnd"/>
      <w:r w:rsidR="00740E43">
        <w:rPr>
          <w:i/>
          <w:color w:val="0000FF"/>
          <w:lang w:val="en-US"/>
        </w:rPr>
        <w:t xml:space="preserve"> </w:t>
      </w:r>
      <w:proofErr w:type="spellStart"/>
      <w:r w:rsidR="00740E43"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</w:p>
    <w:p w14:paraId="6D6B1E29" w14:textId="77777777" w:rsidR="00F5538C" w:rsidRDefault="00F5538C" w:rsidP="00F5538C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4170F658" w14:textId="77777777" w:rsidR="00F5538C" w:rsidRDefault="00F5538C" w:rsidP="00F5538C">
      <w:pPr>
        <w:pStyle w:val="Heading3"/>
        <w:numPr>
          <w:ilvl w:val="2"/>
          <w:numId w:val="2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5A753BB" w14:textId="77777777" w:rsidR="00F5538C" w:rsidRDefault="00F5538C" w:rsidP="00F5538C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5002E76" w14:textId="518773B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46EE216" w14:textId="3CE43F1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B54E159" w14:textId="2255C935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014C0BB" w14:textId="4732B4E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F52DC21" w14:textId="28D3D281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13F63B8" w14:textId="57E18746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20F64D2" w14:textId="239B7E58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F4AB656" w14:textId="1041CCD9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75C5EDF" w14:textId="3DB07A23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64A647C" w14:textId="5EFDC5BB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8978B39" w14:textId="12BAD082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3DDB4AA" w14:textId="77777777" w:rsidR="00B53425" w:rsidRDefault="00B53425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8A9B731" w14:textId="4B812CB5" w:rsidR="005C18BA" w:rsidRPr="0037628A" w:rsidRDefault="005C18BA" w:rsidP="005C18BA">
      <w:pPr>
        <w:pStyle w:val="Heading2"/>
        <w:spacing w:line="360" w:lineRule="auto"/>
        <w:jc w:val="both"/>
        <w:rPr>
          <w:lang w:val="en-US"/>
        </w:rPr>
      </w:pPr>
      <w:bookmarkStart w:id="83" w:name="_Toc73541207"/>
      <w:bookmarkStart w:id="84" w:name="_Toc73558845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bookmarkEnd w:id="83"/>
      <w:proofErr w:type="spellStart"/>
      <w:r w:rsidR="008A4186">
        <w:rPr>
          <w:color w:val="0000FF"/>
          <w:lang w:val="en-US"/>
        </w:rPr>
        <w:t>Xem</w:t>
      </w:r>
      <w:proofErr w:type="spellEnd"/>
      <w:r w:rsidR="008A4186">
        <w:rPr>
          <w:color w:val="0000FF"/>
          <w:lang w:val="en-US"/>
        </w:rPr>
        <w:t xml:space="preserve">, </w:t>
      </w:r>
      <w:proofErr w:type="spellStart"/>
      <w:r w:rsidR="008A4186">
        <w:rPr>
          <w:color w:val="0000FF"/>
          <w:lang w:val="en-US"/>
        </w:rPr>
        <w:t>tìm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kiếm</w:t>
      </w:r>
      <w:proofErr w:type="spellEnd"/>
      <w:r w:rsidR="00B53425">
        <w:rPr>
          <w:color w:val="0000FF"/>
          <w:lang w:val="en-US"/>
        </w:rPr>
        <w:t xml:space="preserve"> </w:t>
      </w:r>
      <w:proofErr w:type="spellStart"/>
      <w:r w:rsidR="00B53425">
        <w:rPr>
          <w:color w:val="0000FF"/>
          <w:lang w:val="en-US"/>
        </w:rPr>
        <w:t>sinh</w:t>
      </w:r>
      <w:proofErr w:type="spellEnd"/>
      <w:r w:rsidR="00B53425">
        <w:rPr>
          <w:color w:val="0000FF"/>
          <w:lang w:val="en-US"/>
        </w:rPr>
        <w:t xml:space="preserve"> </w:t>
      </w:r>
      <w:proofErr w:type="spellStart"/>
      <w:r w:rsidR="00B53425">
        <w:rPr>
          <w:color w:val="0000FF"/>
          <w:lang w:val="en-US"/>
        </w:rPr>
        <w:t>viên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học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phần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trong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học</w:t>
      </w:r>
      <w:proofErr w:type="spellEnd"/>
      <w:r w:rsidR="008A4186">
        <w:rPr>
          <w:color w:val="0000FF"/>
          <w:lang w:val="en-US"/>
        </w:rPr>
        <w:t xml:space="preserve"> </w:t>
      </w:r>
      <w:proofErr w:type="spellStart"/>
      <w:r w:rsidR="008A4186">
        <w:rPr>
          <w:color w:val="0000FF"/>
          <w:lang w:val="en-US"/>
        </w:rPr>
        <w:t>phần</w:t>
      </w:r>
      <w:bookmarkEnd w:id="84"/>
      <w:proofErr w:type="spellEnd"/>
    </w:p>
    <w:p w14:paraId="01E5C359" w14:textId="77777777" w:rsidR="005C18BA" w:rsidRDefault="005C18BA" w:rsidP="005C18BA">
      <w:pPr>
        <w:pStyle w:val="Heading3"/>
        <w:spacing w:line="360" w:lineRule="auto"/>
        <w:jc w:val="both"/>
      </w:pPr>
      <w:r>
        <w:t>Tóm tắt</w:t>
      </w:r>
    </w:p>
    <w:p w14:paraId="6683DA10" w14:textId="7310BD7E" w:rsidR="005C18BA" w:rsidRPr="00B53425" w:rsidRDefault="00B53425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Giáo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vụ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có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cầu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kiếm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sinh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viên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trong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phần</w:t>
      </w:r>
      <w:proofErr w:type="spellEnd"/>
    </w:p>
    <w:p w14:paraId="6B518283" w14:textId="77777777" w:rsidR="005C18BA" w:rsidRDefault="005C18BA" w:rsidP="005C18BA">
      <w:pPr>
        <w:pStyle w:val="Heading3"/>
        <w:spacing w:line="360" w:lineRule="auto"/>
        <w:jc w:val="both"/>
      </w:pPr>
      <w:r>
        <w:t>Dòng sự kiện</w:t>
      </w:r>
    </w:p>
    <w:p w14:paraId="3108BF3F" w14:textId="77777777" w:rsidR="005C18BA" w:rsidRDefault="005C18BA" w:rsidP="005C18BA">
      <w:pPr>
        <w:pStyle w:val="Heading4"/>
        <w:spacing w:line="360" w:lineRule="auto"/>
        <w:jc w:val="both"/>
      </w:pPr>
      <w:r>
        <w:t>Dòng sự kiện chính</w:t>
      </w:r>
    </w:p>
    <w:p w14:paraId="34BD25A9" w14:textId="275BE365" w:rsidR="005C18BA" w:rsidRDefault="008A332F" w:rsidP="008A332F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1: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</w:p>
    <w:p w14:paraId="0B2F7243" w14:textId="7B51713F" w:rsidR="008A332F" w:rsidRPr="008A332F" w:rsidRDefault="008A332F" w:rsidP="008A332F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Step 2: </w:t>
      </w: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tục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</w:p>
    <w:p w14:paraId="575A9517" w14:textId="77777777" w:rsidR="005C18BA" w:rsidRDefault="005C18BA" w:rsidP="005C18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4916853F" w14:textId="1B07AB53" w:rsidR="005C18BA" w:rsidRPr="0037628A" w:rsidRDefault="008A332F" w:rsidP="005C18B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0029F54" w14:textId="77777777" w:rsidR="005C18BA" w:rsidRDefault="005C18BA" w:rsidP="005C18BA">
      <w:pPr>
        <w:pStyle w:val="Heading3"/>
        <w:spacing w:line="360" w:lineRule="auto"/>
        <w:jc w:val="both"/>
      </w:pPr>
      <w:r>
        <w:t>Các yêu cầu đặc biệt</w:t>
      </w:r>
    </w:p>
    <w:p w14:paraId="7FA6FA08" w14:textId="3C6EFE1E" w:rsidR="005C18BA" w:rsidRPr="008A332F" w:rsidRDefault="008A332F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3D2FEAB" w14:textId="77777777" w:rsidR="005C18BA" w:rsidRDefault="005C18BA" w:rsidP="005C18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14:paraId="1080ADD5" w14:textId="571009FF" w:rsidR="005C18BA" w:rsidRPr="008F2CF9" w:rsidRDefault="008F2CF9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Giáo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xem</w:t>
      </w:r>
      <w:proofErr w:type="spellEnd"/>
      <w:r>
        <w:rPr>
          <w:i/>
          <w:color w:val="0000FF"/>
          <w:lang w:val="en-US"/>
        </w:rPr>
        <w:t xml:space="preserve">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trước</w:t>
      </w:r>
      <w:proofErr w:type="spellEnd"/>
    </w:p>
    <w:p w14:paraId="33997156" w14:textId="77777777" w:rsidR="005C18BA" w:rsidRDefault="005C18BA" w:rsidP="005C18B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09DC97C" w14:textId="05F1EA74" w:rsidR="005C18BA" w:rsidRDefault="001910AB" w:rsidP="001910AB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sinh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</w:p>
    <w:p w14:paraId="41BA3F3A" w14:textId="48B04756" w:rsidR="001910AB" w:rsidRPr="001910AB" w:rsidRDefault="001910AB" w:rsidP="001910AB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sẽ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lỗi</w:t>
      </w:r>
      <w:proofErr w:type="spellEnd"/>
    </w:p>
    <w:p w14:paraId="60475A55" w14:textId="77777777" w:rsidR="005C18BA" w:rsidRDefault="005C18BA" w:rsidP="005C18B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C61693D" w14:textId="69318B8F" w:rsidR="005C18BA" w:rsidRPr="001910AB" w:rsidRDefault="001910AB" w:rsidP="005C18B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00F1464" w14:textId="77777777" w:rsidR="005C18BA" w:rsidRDefault="005C18BA" w:rsidP="005C18BA">
      <w:pPr>
        <w:spacing w:line="360" w:lineRule="auto"/>
        <w:jc w:val="both"/>
        <w:rPr>
          <w:i/>
          <w:color w:val="0000FF"/>
          <w:lang w:val="en-US"/>
        </w:rPr>
      </w:pPr>
    </w:p>
    <w:p w14:paraId="33D049BD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D86C310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100A7E52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B97FED9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C0A9B3B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67D87C7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EC8649B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7301AB7D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BC3C0A5" w14:textId="7FC2744C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1F47933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36673F7B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657167D8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96F80A9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CCF490E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C95E9A7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0026D168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06B62B1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A80F343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28A9D9C3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57223076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p w14:paraId="41321E14" w14:textId="77777777" w:rsidR="005C18BA" w:rsidRDefault="005C18BA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5C18BA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8201" w14:textId="77777777" w:rsidR="0026728D" w:rsidRDefault="0026728D">
      <w:r>
        <w:separator/>
      </w:r>
    </w:p>
  </w:endnote>
  <w:endnote w:type="continuationSeparator" w:id="0">
    <w:p w14:paraId="38A3FA34" w14:textId="77777777" w:rsidR="0026728D" w:rsidRDefault="0026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19E4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559EF18" wp14:editId="46365691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76EE45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04B12C9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11C6D6D" wp14:editId="0A9E9A36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B1C4AD0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43A5FC8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9D7E" w14:textId="77777777" w:rsidR="0026728D" w:rsidRDefault="0026728D">
      <w:r>
        <w:separator/>
      </w:r>
    </w:p>
  </w:footnote>
  <w:footnote w:type="continuationSeparator" w:id="0">
    <w:p w14:paraId="308B339E" w14:textId="77777777" w:rsidR="0026728D" w:rsidRDefault="00267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8C5F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353AA" wp14:editId="603D82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CC6E3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2D422E6" wp14:editId="0F4BADD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54D6A0" w14:textId="77777777" w:rsidR="00FC77E2" w:rsidRDefault="00FC77E2" w:rsidP="00FC77E2">
    <w:pPr>
      <w:pStyle w:val="Title"/>
      <w:rPr>
        <w:lang w:val="en-US"/>
      </w:rPr>
    </w:pPr>
  </w:p>
  <w:p w14:paraId="0DBAA839" w14:textId="77777777" w:rsidR="00FC77E2" w:rsidRPr="003B1A2B" w:rsidRDefault="00FC77E2" w:rsidP="00FC77E2">
    <w:pPr>
      <w:rPr>
        <w:lang w:val="en-US"/>
      </w:rPr>
    </w:pPr>
  </w:p>
  <w:p w14:paraId="4CD43BFE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50E5C57" w14:textId="77777777" w:rsidR="00FC77E2" w:rsidRPr="0040293A" w:rsidRDefault="00FC77E2" w:rsidP="00FC77E2">
    <w:pPr>
      <w:pStyle w:val="Header"/>
      <w:rPr>
        <w:rFonts w:eastAsia="Tahoma"/>
      </w:rPr>
    </w:pPr>
  </w:p>
  <w:p w14:paraId="12F919A6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DDB4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89984" behindDoc="1" locked="0" layoutInCell="1" allowOverlap="1" wp14:anchorId="2DA3D344" wp14:editId="00ECA256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202B4C6" w14:textId="77777777" w:rsidTr="008D3541">
      <w:tc>
        <w:tcPr>
          <w:tcW w:w="6623" w:type="dxa"/>
          <w:shd w:val="clear" w:color="auto" w:fill="auto"/>
        </w:tcPr>
        <w:p w14:paraId="5575139D" w14:textId="4EC1E70C" w:rsidR="00E95D0C" w:rsidRPr="008D3541" w:rsidRDefault="00813B1E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Đăng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học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phần</w:t>
          </w:r>
          <w:proofErr w:type="spellEnd"/>
        </w:p>
      </w:tc>
      <w:tc>
        <w:tcPr>
          <w:tcW w:w="2845" w:type="dxa"/>
          <w:shd w:val="clear" w:color="auto" w:fill="auto"/>
        </w:tcPr>
        <w:p w14:paraId="077E43FB" w14:textId="29549799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813B1E">
            <w:rPr>
              <w:color w:val="0000FF"/>
              <w:lang w:val="en-US"/>
            </w:rPr>
            <w:t>1.0</w:t>
          </w:r>
        </w:p>
      </w:tc>
    </w:tr>
    <w:tr w:rsidR="00E95D0C" w14:paraId="20AC5D63" w14:textId="77777777" w:rsidTr="008D3541">
      <w:tc>
        <w:tcPr>
          <w:tcW w:w="6623" w:type="dxa"/>
          <w:shd w:val="clear" w:color="auto" w:fill="auto"/>
        </w:tcPr>
        <w:p w14:paraId="0CDDD970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35EB586F" w14:textId="2F647C1C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813B1E">
            <w:rPr>
              <w:color w:val="0000FF"/>
              <w:lang w:val="en-US"/>
            </w:rPr>
            <w:t>02/06/2021</w:t>
          </w:r>
        </w:p>
      </w:tc>
    </w:tr>
  </w:tbl>
  <w:p w14:paraId="0F87683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F613969"/>
    <w:multiLevelType w:val="hybridMultilevel"/>
    <w:tmpl w:val="1C1E31B4"/>
    <w:lvl w:ilvl="0" w:tplc="3B62A6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C74EDE"/>
    <w:multiLevelType w:val="hybridMultilevel"/>
    <w:tmpl w:val="E5E29C60"/>
    <w:lvl w:ilvl="0" w:tplc="880251D6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9"/>
  </w:num>
  <w:num w:numId="12">
    <w:abstractNumId w:val="24"/>
  </w:num>
  <w:num w:numId="13">
    <w:abstractNumId w:val="22"/>
  </w:num>
  <w:num w:numId="14">
    <w:abstractNumId w:val="3"/>
  </w:num>
  <w:num w:numId="15">
    <w:abstractNumId w:val="5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6"/>
  </w:num>
  <w:num w:numId="25">
    <w:abstractNumId w:val="4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2"/>
  </w:num>
  <w:num w:numId="35">
    <w:abstractNumId w:val="28"/>
  </w:num>
  <w:num w:numId="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263C"/>
    <w:rsid w:val="000519D9"/>
    <w:rsid w:val="000B7F89"/>
    <w:rsid w:val="000C0CA8"/>
    <w:rsid w:val="000D05FD"/>
    <w:rsid w:val="000D4437"/>
    <w:rsid w:val="00185356"/>
    <w:rsid w:val="001910AB"/>
    <w:rsid w:val="001A143F"/>
    <w:rsid w:val="001A5BDC"/>
    <w:rsid w:val="001B6A31"/>
    <w:rsid w:val="001C402C"/>
    <w:rsid w:val="002160F2"/>
    <w:rsid w:val="00221A67"/>
    <w:rsid w:val="00224B0B"/>
    <w:rsid w:val="0026728D"/>
    <w:rsid w:val="002C02F1"/>
    <w:rsid w:val="002F7AB3"/>
    <w:rsid w:val="00301562"/>
    <w:rsid w:val="00303B22"/>
    <w:rsid w:val="0031127B"/>
    <w:rsid w:val="0031511D"/>
    <w:rsid w:val="00333243"/>
    <w:rsid w:val="003548A8"/>
    <w:rsid w:val="00364F2C"/>
    <w:rsid w:val="003701D7"/>
    <w:rsid w:val="003747E6"/>
    <w:rsid w:val="00386202"/>
    <w:rsid w:val="003E651B"/>
    <w:rsid w:val="00411BAF"/>
    <w:rsid w:val="004176B5"/>
    <w:rsid w:val="00420921"/>
    <w:rsid w:val="00420B85"/>
    <w:rsid w:val="00435847"/>
    <w:rsid w:val="00453870"/>
    <w:rsid w:val="00463025"/>
    <w:rsid w:val="0046594F"/>
    <w:rsid w:val="004A7942"/>
    <w:rsid w:val="004B7CC9"/>
    <w:rsid w:val="004E0B69"/>
    <w:rsid w:val="004E4257"/>
    <w:rsid w:val="00524AB2"/>
    <w:rsid w:val="00567AB7"/>
    <w:rsid w:val="005802A5"/>
    <w:rsid w:val="005A115E"/>
    <w:rsid w:val="005B7524"/>
    <w:rsid w:val="005C18BA"/>
    <w:rsid w:val="005C3980"/>
    <w:rsid w:val="005D3972"/>
    <w:rsid w:val="005E7161"/>
    <w:rsid w:val="0060493B"/>
    <w:rsid w:val="006257BE"/>
    <w:rsid w:val="00635F1E"/>
    <w:rsid w:val="006855DC"/>
    <w:rsid w:val="0069238C"/>
    <w:rsid w:val="006944AB"/>
    <w:rsid w:val="006945D2"/>
    <w:rsid w:val="006D7121"/>
    <w:rsid w:val="006E420F"/>
    <w:rsid w:val="006E56E2"/>
    <w:rsid w:val="007338F6"/>
    <w:rsid w:val="00740E43"/>
    <w:rsid w:val="00754C73"/>
    <w:rsid w:val="007605E5"/>
    <w:rsid w:val="00763549"/>
    <w:rsid w:val="007860BF"/>
    <w:rsid w:val="00795778"/>
    <w:rsid w:val="007A01C0"/>
    <w:rsid w:val="007A1DE8"/>
    <w:rsid w:val="007B7044"/>
    <w:rsid w:val="007C5630"/>
    <w:rsid w:val="007D2792"/>
    <w:rsid w:val="007F21C9"/>
    <w:rsid w:val="00813B1E"/>
    <w:rsid w:val="008243D9"/>
    <w:rsid w:val="0083294A"/>
    <w:rsid w:val="008766A8"/>
    <w:rsid w:val="008A332F"/>
    <w:rsid w:val="008A3587"/>
    <w:rsid w:val="008A4186"/>
    <w:rsid w:val="008A56C0"/>
    <w:rsid w:val="008D3541"/>
    <w:rsid w:val="008F2CF9"/>
    <w:rsid w:val="00903577"/>
    <w:rsid w:val="00941E81"/>
    <w:rsid w:val="00984338"/>
    <w:rsid w:val="0099744F"/>
    <w:rsid w:val="009B2AFC"/>
    <w:rsid w:val="009B6BAA"/>
    <w:rsid w:val="009C62FA"/>
    <w:rsid w:val="009F47F5"/>
    <w:rsid w:val="009F6FE4"/>
    <w:rsid w:val="00A06343"/>
    <w:rsid w:val="00A23833"/>
    <w:rsid w:val="00A544E7"/>
    <w:rsid w:val="00A638EF"/>
    <w:rsid w:val="00A7773D"/>
    <w:rsid w:val="00AC056E"/>
    <w:rsid w:val="00AC3388"/>
    <w:rsid w:val="00AC504B"/>
    <w:rsid w:val="00B07BF9"/>
    <w:rsid w:val="00B1776A"/>
    <w:rsid w:val="00B53425"/>
    <w:rsid w:val="00B56E3E"/>
    <w:rsid w:val="00B871C5"/>
    <w:rsid w:val="00B948E6"/>
    <w:rsid w:val="00B959B8"/>
    <w:rsid w:val="00BB5444"/>
    <w:rsid w:val="00C50333"/>
    <w:rsid w:val="00C74D6D"/>
    <w:rsid w:val="00CA52C8"/>
    <w:rsid w:val="00D01C0D"/>
    <w:rsid w:val="00D234F3"/>
    <w:rsid w:val="00D532D0"/>
    <w:rsid w:val="00D82412"/>
    <w:rsid w:val="00DA2A6D"/>
    <w:rsid w:val="00DA6097"/>
    <w:rsid w:val="00DC363E"/>
    <w:rsid w:val="00DD57E3"/>
    <w:rsid w:val="00E56840"/>
    <w:rsid w:val="00E678E8"/>
    <w:rsid w:val="00E91846"/>
    <w:rsid w:val="00E95D0C"/>
    <w:rsid w:val="00EA648E"/>
    <w:rsid w:val="00EF1DB8"/>
    <w:rsid w:val="00F1290C"/>
    <w:rsid w:val="00F35FC5"/>
    <w:rsid w:val="00F53C09"/>
    <w:rsid w:val="00F5538C"/>
    <w:rsid w:val="00FA2327"/>
    <w:rsid w:val="00FB3FFD"/>
    <w:rsid w:val="00FC77E2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0EA26B"/>
  <w15:docId w15:val="{771D8069-FF21-43BC-83DA-92E09533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923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C02F1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2C02F1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2C02F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029A9-5B57-4231-975A-56E949E5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346</TotalTime>
  <Pages>43</Pages>
  <Words>4586</Words>
  <Characters>26144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30669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VĂN TÚ</cp:lastModifiedBy>
  <cp:revision>66</cp:revision>
  <cp:lastPrinted>2013-12-07T15:57:00Z</cp:lastPrinted>
  <dcterms:created xsi:type="dcterms:W3CDTF">2013-10-13T11:06:00Z</dcterms:created>
  <dcterms:modified xsi:type="dcterms:W3CDTF">2021-06-02T13:39:00Z</dcterms:modified>
</cp:coreProperties>
</file>