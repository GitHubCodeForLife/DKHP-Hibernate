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41988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37E455CA" w14:textId="77777777" w:rsidR="0037628A" w:rsidRDefault="0037628A" w:rsidP="0037628A">
      <w:pPr>
        <w:rPr>
          <w:lang w:val="en-US"/>
        </w:rPr>
      </w:pPr>
    </w:p>
    <w:p w14:paraId="4DBC08FD" w14:textId="77777777" w:rsidR="0037628A" w:rsidRPr="003548A8" w:rsidRDefault="0037628A" w:rsidP="0037628A">
      <w:pPr>
        <w:rPr>
          <w:lang w:val="en-US"/>
        </w:rPr>
      </w:pPr>
    </w:p>
    <w:p w14:paraId="41B1AD3F" w14:textId="77777777" w:rsidR="0037628A" w:rsidRPr="00F37DFC" w:rsidRDefault="0037628A" w:rsidP="0037628A">
      <w:pPr>
        <w:pStyle w:val="Title"/>
        <w:jc w:val="right"/>
      </w:pPr>
    </w:p>
    <w:p w14:paraId="585033D6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17E16C71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3E09DA68" w14:textId="23066DDA" w:rsidR="0037628A" w:rsidRPr="00F37DFC" w:rsidRDefault="00CD13A7" w:rsidP="0037628A">
      <w:pPr>
        <w:pStyle w:val="Title"/>
        <w:jc w:val="right"/>
      </w:pPr>
      <w:r>
        <w:t>Hồ Sơ phân tích</w:t>
      </w:r>
      <w:r w:rsidR="00FD06E2">
        <w:rPr>
          <w:lang w:val="en-US"/>
        </w:rPr>
        <w:t xml:space="preserve"> </w:t>
      </w:r>
      <w:r w:rsidR="00F37DFC">
        <w:rPr>
          <w:color w:val="0000FF"/>
        </w:rPr>
        <w:t>Đăng ký học phần</w:t>
      </w:r>
    </w:p>
    <w:p w14:paraId="1B0C99D5" w14:textId="77777777" w:rsidR="0037628A" w:rsidRPr="007A1DE8" w:rsidRDefault="0037628A" w:rsidP="0037628A">
      <w:pPr>
        <w:rPr>
          <w:lang w:val="en-US"/>
        </w:rPr>
      </w:pPr>
    </w:p>
    <w:p w14:paraId="4D762FE2" w14:textId="0B93D022" w:rsidR="0037628A" w:rsidRPr="00F37DFC" w:rsidRDefault="0037628A" w:rsidP="0037628A">
      <w:pPr>
        <w:jc w:val="right"/>
        <w:rPr>
          <w:rFonts w:ascii="Arial" w:hAnsi="Arial"/>
          <w:sz w:val="34"/>
          <w:szCs w:val="30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F37DFC">
        <w:rPr>
          <w:rFonts w:ascii="Arial" w:hAnsi="Arial"/>
          <w:color w:val="0000FF"/>
          <w:sz w:val="34"/>
          <w:szCs w:val="30"/>
        </w:rPr>
        <w:t>1.0</w:t>
      </w:r>
    </w:p>
    <w:p w14:paraId="4A17D116" w14:textId="77777777" w:rsidR="0037628A" w:rsidRDefault="0037628A" w:rsidP="0037628A">
      <w:pPr>
        <w:pStyle w:val="Title"/>
        <w:jc w:val="both"/>
        <w:rPr>
          <w:lang w:val="en-US"/>
        </w:rPr>
      </w:pPr>
    </w:p>
    <w:p w14:paraId="0EBD069F" w14:textId="77777777" w:rsidR="0037628A" w:rsidRDefault="0037628A" w:rsidP="0037628A">
      <w:pPr>
        <w:rPr>
          <w:lang w:val="en-US"/>
        </w:rPr>
      </w:pPr>
    </w:p>
    <w:p w14:paraId="04B3BC23" w14:textId="77777777" w:rsidR="0037628A" w:rsidRDefault="0037628A" w:rsidP="0037628A">
      <w:pPr>
        <w:rPr>
          <w:lang w:val="en-US"/>
        </w:rPr>
      </w:pPr>
    </w:p>
    <w:p w14:paraId="7E452AEE" w14:textId="77777777" w:rsidR="0037628A" w:rsidRDefault="0037628A" w:rsidP="0037628A">
      <w:pPr>
        <w:rPr>
          <w:lang w:val="en-US"/>
        </w:rPr>
      </w:pPr>
    </w:p>
    <w:p w14:paraId="3E8CF0B6" w14:textId="77777777" w:rsidR="0037628A" w:rsidRDefault="0037628A" w:rsidP="0037628A">
      <w:pPr>
        <w:rPr>
          <w:lang w:val="en-US"/>
        </w:rPr>
      </w:pPr>
    </w:p>
    <w:p w14:paraId="3FFB4085" w14:textId="77777777" w:rsidR="0037628A" w:rsidRDefault="0037628A" w:rsidP="0037628A">
      <w:pPr>
        <w:rPr>
          <w:lang w:val="en-US"/>
        </w:rPr>
      </w:pPr>
    </w:p>
    <w:p w14:paraId="24E71652" w14:textId="77777777" w:rsidR="0037628A" w:rsidRDefault="0037628A" w:rsidP="0037628A">
      <w:pPr>
        <w:rPr>
          <w:lang w:val="en-US"/>
        </w:rPr>
      </w:pPr>
    </w:p>
    <w:p w14:paraId="504FFFC3" w14:textId="77777777" w:rsidR="0037628A" w:rsidRPr="003548A8" w:rsidRDefault="0037628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2813A99E" w14:textId="16CB2406" w:rsidR="0037628A" w:rsidRDefault="00E36585" w:rsidP="0037628A">
      <w:pPr>
        <w:jc w:val="center"/>
        <w:rPr>
          <w:rFonts w:ascii="Arial" w:hAnsi="Arial" w:cs="Arial"/>
          <w:color w:val="0000FF"/>
          <w:sz w:val="30"/>
          <w:szCs w:val="30"/>
        </w:rPr>
      </w:pPr>
      <w:r>
        <w:rPr>
          <w:rFonts w:ascii="Arial" w:hAnsi="Arial" w:cs="Arial"/>
          <w:color w:val="0000FF"/>
          <w:sz w:val="30"/>
          <w:szCs w:val="30"/>
        </w:rPr>
        <w:t>18120629 – Trần Văn Tú</w:t>
      </w:r>
    </w:p>
    <w:p w14:paraId="0A31C988" w14:textId="330D2798" w:rsidR="00F07C60" w:rsidRDefault="00F07C60" w:rsidP="0037628A">
      <w:pPr>
        <w:jc w:val="center"/>
        <w:rPr>
          <w:rFonts w:ascii="Arial" w:hAnsi="Arial" w:cs="Arial"/>
          <w:color w:val="0000FF"/>
          <w:sz w:val="30"/>
          <w:szCs w:val="30"/>
        </w:rPr>
      </w:pPr>
    </w:p>
    <w:p w14:paraId="1AB4CD1C" w14:textId="252D6B50" w:rsidR="00F07C60" w:rsidRDefault="00F07C60" w:rsidP="0037628A">
      <w:pPr>
        <w:jc w:val="center"/>
        <w:rPr>
          <w:rFonts w:ascii="Arial" w:hAnsi="Arial" w:cs="Arial"/>
          <w:color w:val="0000FF"/>
          <w:sz w:val="30"/>
          <w:szCs w:val="30"/>
        </w:rPr>
      </w:pPr>
    </w:p>
    <w:p w14:paraId="5A7AA21F" w14:textId="2DAA52BC" w:rsidR="00F07C60" w:rsidRDefault="00F07C60" w:rsidP="0037628A">
      <w:pPr>
        <w:jc w:val="center"/>
        <w:rPr>
          <w:rFonts w:ascii="Arial" w:hAnsi="Arial" w:cs="Arial"/>
          <w:color w:val="0000FF"/>
          <w:sz w:val="30"/>
          <w:szCs w:val="30"/>
        </w:rPr>
      </w:pPr>
    </w:p>
    <w:p w14:paraId="7A34B71B" w14:textId="53618B95" w:rsidR="00F07C60" w:rsidRDefault="00F07C60" w:rsidP="0037628A">
      <w:pPr>
        <w:jc w:val="center"/>
        <w:rPr>
          <w:rFonts w:ascii="Arial" w:hAnsi="Arial" w:cs="Arial"/>
          <w:color w:val="0000FF"/>
          <w:sz w:val="30"/>
          <w:szCs w:val="30"/>
        </w:rPr>
      </w:pPr>
    </w:p>
    <w:p w14:paraId="6034A7DF" w14:textId="5F19008F" w:rsidR="00F07C60" w:rsidRDefault="00F07C60" w:rsidP="0037628A">
      <w:pPr>
        <w:jc w:val="center"/>
        <w:rPr>
          <w:rFonts w:ascii="Arial" w:hAnsi="Arial" w:cs="Arial"/>
          <w:color w:val="0000FF"/>
          <w:sz w:val="30"/>
          <w:szCs w:val="30"/>
        </w:rPr>
      </w:pPr>
    </w:p>
    <w:p w14:paraId="5D375307" w14:textId="2E790EA8" w:rsidR="00F07C60" w:rsidRDefault="00F07C60" w:rsidP="0037628A">
      <w:pPr>
        <w:jc w:val="center"/>
        <w:rPr>
          <w:rFonts w:ascii="Arial" w:hAnsi="Arial" w:cs="Arial"/>
          <w:color w:val="0000FF"/>
          <w:sz w:val="30"/>
          <w:szCs w:val="30"/>
        </w:rPr>
      </w:pPr>
    </w:p>
    <w:p w14:paraId="75341812" w14:textId="6A8C70F5" w:rsidR="00F07C60" w:rsidRDefault="00F07C60" w:rsidP="0037628A">
      <w:pPr>
        <w:jc w:val="center"/>
        <w:rPr>
          <w:rFonts w:ascii="Arial" w:hAnsi="Arial" w:cs="Arial"/>
          <w:color w:val="0000FF"/>
          <w:sz w:val="30"/>
          <w:szCs w:val="30"/>
        </w:rPr>
      </w:pPr>
    </w:p>
    <w:p w14:paraId="28D6621D" w14:textId="437EB6B8" w:rsidR="00F07C60" w:rsidRDefault="00F07C60" w:rsidP="0037628A">
      <w:pPr>
        <w:jc w:val="center"/>
        <w:rPr>
          <w:rFonts w:ascii="Arial" w:hAnsi="Arial" w:cs="Arial"/>
          <w:color w:val="0000FF"/>
          <w:sz w:val="30"/>
          <w:szCs w:val="30"/>
        </w:rPr>
      </w:pPr>
    </w:p>
    <w:p w14:paraId="6F3495EB" w14:textId="4F6859D9" w:rsidR="00F07C60" w:rsidRDefault="00F07C60" w:rsidP="0037628A">
      <w:pPr>
        <w:jc w:val="center"/>
        <w:rPr>
          <w:rFonts w:ascii="Arial" w:hAnsi="Arial" w:cs="Arial"/>
          <w:color w:val="0000FF"/>
          <w:sz w:val="30"/>
          <w:szCs w:val="30"/>
        </w:rPr>
      </w:pPr>
    </w:p>
    <w:p w14:paraId="714BAEDF" w14:textId="7F80A76E" w:rsidR="00F07C60" w:rsidRDefault="00F07C60" w:rsidP="0037628A">
      <w:pPr>
        <w:jc w:val="center"/>
        <w:rPr>
          <w:rFonts w:ascii="Arial" w:hAnsi="Arial" w:cs="Arial"/>
          <w:color w:val="0000FF"/>
          <w:sz w:val="30"/>
          <w:szCs w:val="30"/>
        </w:rPr>
      </w:pPr>
    </w:p>
    <w:p w14:paraId="05A42212" w14:textId="04BBD0CD" w:rsidR="00F07C60" w:rsidRDefault="00F07C60" w:rsidP="0037628A">
      <w:pPr>
        <w:jc w:val="center"/>
        <w:rPr>
          <w:rFonts w:ascii="Arial" w:hAnsi="Arial" w:cs="Arial"/>
          <w:color w:val="0000FF"/>
          <w:sz w:val="30"/>
          <w:szCs w:val="30"/>
        </w:rPr>
      </w:pPr>
    </w:p>
    <w:p w14:paraId="34460E28" w14:textId="7E99EB85" w:rsidR="00F07C60" w:rsidRDefault="00F07C60" w:rsidP="0037628A">
      <w:pPr>
        <w:jc w:val="center"/>
        <w:rPr>
          <w:rFonts w:ascii="Arial" w:hAnsi="Arial" w:cs="Arial"/>
          <w:color w:val="0000FF"/>
          <w:sz w:val="30"/>
          <w:szCs w:val="30"/>
        </w:rPr>
      </w:pPr>
    </w:p>
    <w:p w14:paraId="71ED4918" w14:textId="371A209F" w:rsidR="00F07C60" w:rsidRDefault="00F07C60" w:rsidP="0037628A">
      <w:pPr>
        <w:jc w:val="center"/>
        <w:rPr>
          <w:rFonts w:ascii="Arial" w:hAnsi="Arial" w:cs="Arial"/>
          <w:color w:val="0000FF"/>
          <w:sz w:val="30"/>
          <w:szCs w:val="30"/>
        </w:rPr>
      </w:pPr>
    </w:p>
    <w:p w14:paraId="006233D4" w14:textId="526B0B1B" w:rsidR="00F07C60" w:rsidRDefault="00F07C60" w:rsidP="0037628A">
      <w:pPr>
        <w:jc w:val="center"/>
        <w:rPr>
          <w:rFonts w:ascii="Arial" w:hAnsi="Arial" w:cs="Arial"/>
          <w:color w:val="0000FF"/>
          <w:sz w:val="30"/>
          <w:szCs w:val="30"/>
        </w:rPr>
      </w:pPr>
    </w:p>
    <w:p w14:paraId="6F95E266" w14:textId="641B583E" w:rsidR="00F07C60" w:rsidRDefault="00F07C60" w:rsidP="0037628A">
      <w:pPr>
        <w:jc w:val="center"/>
        <w:rPr>
          <w:rFonts w:ascii="Arial" w:hAnsi="Arial" w:cs="Arial"/>
          <w:color w:val="0000FF"/>
          <w:sz w:val="30"/>
          <w:szCs w:val="30"/>
        </w:rPr>
      </w:pPr>
    </w:p>
    <w:p w14:paraId="08151FAA" w14:textId="2D6C67C5" w:rsidR="00F07C60" w:rsidRDefault="00F07C60" w:rsidP="0037628A">
      <w:pPr>
        <w:jc w:val="center"/>
        <w:rPr>
          <w:rFonts w:ascii="Arial" w:hAnsi="Arial" w:cs="Arial"/>
          <w:color w:val="0000FF"/>
          <w:sz w:val="30"/>
          <w:szCs w:val="30"/>
        </w:rPr>
      </w:pPr>
    </w:p>
    <w:p w14:paraId="32D5AE15" w14:textId="4A843A57" w:rsidR="00F07C60" w:rsidRDefault="00F07C60" w:rsidP="0037628A">
      <w:pPr>
        <w:jc w:val="center"/>
        <w:rPr>
          <w:rFonts w:ascii="Arial" w:hAnsi="Arial" w:cs="Arial"/>
          <w:color w:val="0000FF"/>
          <w:sz w:val="30"/>
          <w:szCs w:val="30"/>
        </w:rPr>
      </w:pPr>
    </w:p>
    <w:p w14:paraId="4DBEE5DC" w14:textId="2F8502FD" w:rsidR="00F07C60" w:rsidRDefault="00F07C60" w:rsidP="0037628A">
      <w:pPr>
        <w:jc w:val="center"/>
        <w:rPr>
          <w:rFonts w:ascii="Arial" w:hAnsi="Arial" w:cs="Arial"/>
          <w:color w:val="0000FF"/>
          <w:sz w:val="30"/>
          <w:szCs w:val="30"/>
        </w:rPr>
      </w:pPr>
    </w:p>
    <w:p w14:paraId="1CD06420" w14:textId="019DECA8" w:rsidR="00F07C60" w:rsidRDefault="00F07C60" w:rsidP="0037628A">
      <w:pPr>
        <w:jc w:val="center"/>
        <w:rPr>
          <w:rFonts w:ascii="Arial" w:hAnsi="Arial" w:cs="Arial"/>
          <w:color w:val="0000FF"/>
          <w:sz w:val="30"/>
          <w:szCs w:val="30"/>
        </w:rPr>
      </w:pPr>
    </w:p>
    <w:p w14:paraId="228C9205" w14:textId="05CA8B02" w:rsidR="00F07C60" w:rsidRDefault="00F07C60" w:rsidP="0037628A">
      <w:pPr>
        <w:jc w:val="center"/>
        <w:rPr>
          <w:rFonts w:ascii="Arial" w:hAnsi="Arial" w:cs="Arial"/>
          <w:color w:val="0000FF"/>
          <w:sz w:val="30"/>
          <w:szCs w:val="30"/>
        </w:rPr>
      </w:pPr>
    </w:p>
    <w:p w14:paraId="46438BC1" w14:textId="77777777" w:rsidR="00F07C60" w:rsidRPr="00E36585" w:rsidRDefault="00F07C60" w:rsidP="0037628A">
      <w:pPr>
        <w:jc w:val="center"/>
        <w:rPr>
          <w:rFonts w:ascii="Arial" w:hAnsi="Arial" w:cs="Arial"/>
          <w:color w:val="0000FF"/>
          <w:sz w:val="30"/>
          <w:szCs w:val="30"/>
        </w:rPr>
      </w:pPr>
    </w:p>
    <w:p w14:paraId="72F91017" w14:textId="77777777" w:rsidR="007A1DE8" w:rsidRPr="007A1DE8" w:rsidRDefault="007A1DE8" w:rsidP="007A1DE8">
      <w:pPr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</w:p>
    <w:p w14:paraId="57EB475A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7A1DE8" w:rsidRPr="007A1DE8" w14:paraId="0FF9FC8F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1D316B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DBB07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FCB76A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51601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Tác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giả</w:t>
            </w:r>
            <w:proofErr w:type="spellEnd"/>
          </w:p>
        </w:tc>
      </w:tr>
      <w:tr w:rsidR="0037628A" w:rsidRPr="000C0CA8" w14:paraId="0108BB35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AA569" w14:textId="7854492D" w:rsidR="0037628A" w:rsidRPr="00E36585" w:rsidRDefault="00E36585" w:rsidP="00565DFE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04/06/2021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886E1C" w14:textId="62B3B41B" w:rsidR="0037628A" w:rsidRPr="00E36585" w:rsidRDefault="00E36585" w:rsidP="00565DFE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4EE28" w14:textId="711F944B" w:rsidR="0037628A" w:rsidRPr="00E36585" w:rsidRDefault="00E36585" w:rsidP="00565DFE">
            <w:pPr>
              <w:keepLines/>
              <w:spacing w:after="120"/>
              <w:jc w:val="both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 xml:space="preserve">Vẽ sơ đồ lớp và đặc tả sơ đồ lớp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14108" w14:textId="0C534755" w:rsidR="0037628A" w:rsidRPr="00E36585" w:rsidRDefault="00E36585" w:rsidP="00565DFE">
            <w:pPr>
              <w:keepLines/>
              <w:spacing w:after="120"/>
              <w:jc w:val="both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Trần  Văn Tú</w:t>
            </w:r>
          </w:p>
        </w:tc>
      </w:tr>
      <w:tr w:rsidR="007A1DE8" w:rsidRPr="007A1DE8" w14:paraId="5B038D60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297ED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B375D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7CF09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E8DD1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1DE8" w:rsidRPr="007A1DE8" w14:paraId="2DDAAD45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537EDB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366F60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B8B37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8B8EA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1DE8" w:rsidRPr="007A1DE8" w14:paraId="0D6C6ED9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5F5C0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19DBD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D5771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006696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13E532F5" w14:textId="77777777" w:rsidR="007A1DE8" w:rsidRDefault="007A1DE8">
      <w:pPr>
        <w:pStyle w:val="Title"/>
        <w:jc w:val="both"/>
        <w:rPr>
          <w:lang w:val="en-US"/>
        </w:rPr>
      </w:pPr>
    </w:p>
    <w:p w14:paraId="5AE0965A" w14:textId="6876D3AD" w:rsidR="005E2817" w:rsidRPr="00F608F9" w:rsidRDefault="007A1DE8" w:rsidP="005E2817">
      <w:pPr>
        <w:pStyle w:val="Title"/>
      </w:pPr>
      <w:r>
        <w:br w:type="page"/>
      </w:r>
      <w:r w:rsidR="005E2817">
        <w:rPr>
          <w:lang w:val="en-US"/>
        </w:rPr>
        <w:lastRenderedPageBreak/>
        <w:t>M</w:t>
      </w:r>
      <w:r w:rsidR="00F608F9">
        <w:t>ục lục</w:t>
      </w:r>
    </w:p>
    <w:sdt>
      <w:sdtPr>
        <w:id w:val="163397754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0"/>
          <w:lang w:val="vi-VN"/>
        </w:rPr>
      </w:sdtEndPr>
      <w:sdtContent>
        <w:p w14:paraId="569A76DB" w14:textId="17764E9B" w:rsidR="003A578D" w:rsidRDefault="003A578D">
          <w:pPr>
            <w:pStyle w:val="TOCHeading"/>
          </w:pPr>
          <w:r>
            <w:t>Contents</w:t>
          </w:r>
        </w:p>
        <w:p w14:paraId="5D008E50" w14:textId="45BF603A" w:rsidR="009869A7" w:rsidRDefault="003A578D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780581" w:history="1">
            <w:r w:rsidR="009869A7" w:rsidRPr="003214E1">
              <w:rPr>
                <w:rStyle w:val="Hyperlink"/>
                <w:noProof/>
              </w:rPr>
              <w:t>1.</w:t>
            </w:r>
            <w:r w:rsidR="009869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869A7" w:rsidRPr="003214E1">
              <w:rPr>
                <w:rStyle w:val="Hyperlink"/>
                <w:noProof/>
              </w:rPr>
              <w:t xml:space="preserve">Sơ đồ lớp </w:t>
            </w:r>
            <w:r w:rsidR="009869A7" w:rsidRPr="003214E1">
              <w:rPr>
                <w:rStyle w:val="Hyperlink"/>
                <w:noProof/>
                <w:lang w:val="en-US"/>
              </w:rPr>
              <w:t>(</w:t>
            </w:r>
            <w:r w:rsidR="009869A7" w:rsidRPr="003214E1">
              <w:rPr>
                <w:rStyle w:val="Hyperlink"/>
                <w:noProof/>
              </w:rPr>
              <w:t>mức phân tích</w:t>
            </w:r>
            <w:r w:rsidR="009869A7" w:rsidRPr="003214E1">
              <w:rPr>
                <w:rStyle w:val="Hyperlink"/>
                <w:noProof/>
                <w:lang w:val="en-US"/>
              </w:rPr>
              <w:t>)</w:t>
            </w:r>
            <w:r w:rsidR="009869A7">
              <w:rPr>
                <w:noProof/>
                <w:webHidden/>
              </w:rPr>
              <w:tab/>
            </w:r>
            <w:r w:rsidR="009869A7">
              <w:rPr>
                <w:noProof/>
                <w:webHidden/>
              </w:rPr>
              <w:fldChar w:fldCharType="begin"/>
            </w:r>
            <w:r w:rsidR="009869A7">
              <w:rPr>
                <w:noProof/>
                <w:webHidden/>
              </w:rPr>
              <w:instrText xml:space="preserve"> PAGEREF _Toc73780581 \h </w:instrText>
            </w:r>
            <w:r w:rsidR="009869A7">
              <w:rPr>
                <w:noProof/>
                <w:webHidden/>
              </w:rPr>
            </w:r>
            <w:r w:rsidR="009869A7">
              <w:rPr>
                <w:noProof/>
                <w:webHidden/>
              </w:rPr>
              <w:fldChar w:fldCharType="separate"/>
            </w:r>
            <w:r w:rsidR="009869A7">
              <w:rPr>
                <w:noProof/>
                <w:webHidden/>
              </w:rPr>
              <w:t>4</w:t>
            </w:r>
            <w:r w:rsidR="009869A7">
              <w:rPr>
                <w:noProof/>
                <w:webHidden/>
              </w:rPr>
              <w:fldChar w:fldCharType="end"/>
            </w:r>
          </w:hyperlink>
        </w:p>
        <w:p w14:paraId="79608493" w14:textId="60D8A72E" w:rsidR="009869A7" w:rsidRDefault="009869A7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3780582" w:history="1">
            <w:r w:rsidRPr="003214E1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214E1">
              <w:rPr>
                <w:rStyle w:val="Hyperlink"/>
                <w:noProof/>
              </w:rPr>
              <w:t>Sơ đồ lớp (mức phân tích)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_Toc73780582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B02BA" w14:textId="24109142" w:rsidR="009869A7" w:rsidRDefault="009869A7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3780583" w:history="1">
            <w:r w:rsidRPr="003214E1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214E1">
              <w:rPr>
                <w:rStyle w:val="Hyperlink"/>
                <w:noProof/>
              </w:rPr>
              <w:t>Danh sách các lớp đối tượng và quan 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_Toc73780583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44ED8" w14:textId="0C9D8D21" w:rsidR="009869A7" w:rsidRDefault="009869A7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3780584" w:history="1">
            <w:r w:rsidRPr="003214E1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214E1">
              <w:rPr>
                <w:rStyle w:val="Hyperlink"/>
                <w:noProof/>
              </w:rPr>
              <w:t>Mô tả chi tiết từng lớp đối tượng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_Toc73780584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193EE" w14:textId="6F9841CF" w:rsidR="009869A7" w:rsidRDefault="009869A7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3780585" w:history="1">
            <w:r w:rsidRPr="003214E1">
              <w:rPr>
                <w:rStyle w:val="Hyperlink"/>
                <w:noProof/>
              </w:rPr>
              <w:t>1.3.1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214E1">
              <w:rPr>
                <w:rStyle w:val="Hyperlink"/>
                <w:noProof/>
              </w:rPr>
              <w:t>Lớp GiaoVu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_Toc73780585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4D4AC" w14:textId="43D97D1D" w:rsidR="009869A7" w:rsidRDefault="009869A7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3780586" w:history="1">
            <w:r w:rsidRPr="003214E1">
              <w:rPr>
                <w:rStyle w:val="Hyperlink"/>
                <w:noProof/>
              </w:rPr>
              <w:t>1.3.2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214E1">
              <w:rPr>
                <w:rStyle w:val="Hyperlink"/>
                <w:noProof/>
              </w:rPr>
              <w:t>Lớp SinhVien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_Toc73780586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FA1B4" w14:textId="19C6294B" w:rsidR="009869A7" w:rsidRDefault="009869A7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3780587" w:history="1">
            <w:r w:rsidRPr="003214E1">
              <w:rPr>
                <w:rStyle w:val="Hyperlink"/>
                <w:noProof/>
              </w:rPr>
              <w:t>1.3.3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214E1">
              <w:rPr>
                <w:rStyle w:val="Hyperlink"/>
                <w:noProof/>
              </w:rPr>
              <w:t>Lớp HocKi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_Toc73780587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B3A5B" w14:textId="7E6FE577" w:rsidR="009869A7" w:rsidRDefault="009869A7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3780588" w:history="1">
            <w:r w:rsidRPr="003214E1">
              <w:rPr>
                <w:rStyle w:val="Hyperlink"/>
                <w:noProof/>
              </w:rPr>
              <w:t>1.3.4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214E1">
              <w:rPr>
                <w:rStyle w:val="Hyperlink"/>
                <w:noProof/>
              </w:rPr>
              <w:t>Lớp DotDKHP (Đợt đăng ký học phần)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_Toc73780588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A5EDF" w14:textId="7752E5FF" w:rsidR="009869A7" w:rsidRDefault="009869A7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3780589" w:history="1">
            <w:r w:rsidRPr="003214E1">
              <w:rPr>
                <w:rStyle w:val="Hyperlink"/>
                <w:noProof/>
              </w:rPr>
              <w:t>1.3.5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214E1">
              <w:rPr>
                <w:rStyle w:val="Hyperlink"/>
                <w:noProof/>
              </w:rPr>
              <w:t>Lớp MonHoc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_Toc73780589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6521F" w14:textId="6647C8C6" w:rsidR="009869A7" w:rsidRDefault="009869A7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3780590" w:history="1">
            <w:r w:rsidRPr="003214E1">
              <w:rPr>
                <w:rStyle w:val="Hyperlink"/>
                <w:noProof/>
              </w:rPr>
              <w:t>1.3.6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214E1">
              <w:rPr>
                <w:rStyle w:val="Hyperlink"/>
                <w:noProof/>
              </w:rPr>
              <w:t>Lớp HocPhan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_Toc73780590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97502" w14:textId="230367D0" w:rsidR="009869A7" w:rsidRDefault="009869A7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3780591" w:history="1">
            <w:r w:rsidRPr="003214E1">
              <w:rPr>
                <w:rStyle w:val="Hyperlink"/>
                <w:noProof/>
              </w:rPr>
              <w:t>1.3.7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214E1">
              <w:rPr>
                <w:rStyle w:val="Hyperlink"/>
                <w:noProof/>
              </w:rPr>
              <w:t>Lớp Lop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_Toc73780591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AB069" w14:textId="0A1BA3B4" w:rsidR="009869A7" w:rsidRDefault="009869A7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3780592" w:history="1">
            <w:r w:rsidRPr="003214E1">
              <w:rPr>
                <w:rStyle w:val="Hyperlink"/>
                <w:noProof/>
              </w:rPr>
              <w:t>1.3.8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214E1">
              <w:rPr>
                <w:rStyle w:val="Hyperlink"/>
                <w:noProof/>
              </w:rPr>
              <w:t>Lớp KQDKHP (Kết quả đăng ký học phần)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_Toc73780592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E6816" w14:textId="4227F6C8" w:rsidR="009869A7" w:rsidRDefault="009869A7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3780593" w:history="1">
            <w:r w:rsidRPr="003214E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214E1">
              <w:rPr>
                <w:rStyle w:val="Hyperlink"/>
                <w:noProof/>
              </w:rPr>
              <w:t>Sơ đồ trạng thái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_Toc73780593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E9AA1" w14:textId="3B0BF9D2" w:rsidR="003A578D" w:rsidRDefault="003A578D">
          <w:r>
            <w:rPr>
              <w:b/>
              <w:bCs/>
              <w:noProof/>
            </w:rPr>
            <w:fldChar w:fldCharType="end"/>
          </w:r>
        </w:p>
      </w:sdtContent>
    </w:sdt>
    <w:p w14:paraId="2632466B" w14:textId="456A4785" w:rsidR="005E2817" w:rsidRDefault="005E2817" w:rsidP="005E2817">
      <w:pPr>
        <w:pStyle w:val="BodyText"/>
        <w:rPr>
          <w:lang w:val="en-US"/>
        </w:rPr>
      </w:pPr>
    </w:p>
    <w:p w14:paraId="71C43283" w14:textId="77777777" w:rsidR="00FD06E2" w:rsidRDefault="005E2817" w:rsidP="00FD06E2">
      <w:pPr>
        <w:pStyle w:val="Heading1"/>
      </w:pPr>
      <w:r>
        <w:br w:type="page"/>
      </w:r>
      <w:bookmarkStart w:id="0" w:name="_Toc167699049"/>
      <w:bookmarkStart w:id="1" w:name="_Toc73780460"/>
      <w:bookmarkStart w:id="2" w:name="_Toc73780468"/>
      <w:bookmarkStart w:id="3" w:name="_Toc73780581"/>
      <w:r w:rsidR="00FD06E2">
        <w:lastRenderedPageBreak/>
        <w:t xml:space="preserve">Sơ đồ lớp </w:t>
      </w:r>
      <w:r w:rsidR="00FD06E2">
        <w:rPr>
          <w:lang w:val="en-US"/>
        </w:rPr>
        <w:t>(</w:t>
      </w:r>
      <w:r w:rsidR="00FD06E2">
        <w:t>mức phân tích</w:t>
      </w:r>
      <w:bookmarkEnd w:id="0"/>
      <w:r w:rsidR="00FD06E2">
        <w:rPr>
          <w:lang w:val="en-US"/>
        </w:rPr>
        <w:t>)</w:t>
      </w:r>
      <w:bookmarkEnd w:id="1"/>
      <w:bookmarkEnd w:id="2"/>
      <w:bookmarkEnd w:id="3"/>
    </w:p>
    <w:p w14:paraId="0ED2C76A" w14:textId="2EC3E7F6" w:rsidR="00FD06E2" w:rsidRDefault="00FD06E2" w:rsidP="00FD06E2">
      <w:pPr>
        <w:pStyle w:val="Heading2"/>
      </w:pPr>
      <w:bookmarkStart w:id="4" w:name="_Toc73780461"/>
      <w:bookmarkStart w:id="5" w:name="_Toc73780469"/>
      <w:bookmarkStart w:id="6" w:name="_Toc73780582"/>
      <w:r>
        <w:t xml:space="preserve">Sơ đồ lớp </w:t>
      </w:r>
      <w:r w:rsidRPr="00FD06E2">
        <w:t>(</w:t>
      </w:r>
      <w:r>
        <w:t>mức phân tích</w:t>
      </w:r>
      <w:r w:rsidRPr="00FD06E2">
        <w:t>)</w:t>
      </w:r>
      <w:bookmarkEnd w:id="4"/>
      <w:bookmarkEnd w:id="5"/>
      <w:bookmarkEnd w:id="6"/>
    </w:p>
    <w:p w14:paraId="2CA69312" w14:textId="653C80CA" w:rsidR="001813D1" w:rsidRPr="001813D1" w:rsidRDefault="00F07C60" w:rsidP="001813D1">
      <w:r>
        <w:rPr>
          <w:noProof/>
        </w:rPr>
        <w:drawing>
          <wp:inline distT="0" distB="0" distL="0" distR="0" wp14:anchorId="5D25A98F" wp14:editId="3D6F5428">
            <wp:extent cx="5732145" cy="4549775"/>
            <wp:effectExtent l="0" t="0" r="1905" b="317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5A65" w14:textId="77777777" w:rsidR="00FD06E2" w:rsidRDefault="00FD06E2" w:rsidP="00FD06E2">
      <w:pPr>
        <w:pStyle w:val="Heading2"/>
      </w:pPr>
      <w:bookmarkStart w:id="7" w:name="_Toc73780462"/>
      <w:bookmarkStart w:id="8" w:name="_Toc73780470"/>
      <w:bookmarkStart w:id="9" w:name="_Toc73780583"/>
      <w:r>
        <w:t>Danh sách các lớp đối tượng và quan hệ</w:t>
      </w:r>
      <w:bookmarkEnd w:id="7"/>
      <w:bookmarkEnd w:id="8"/>
      <w:bookmarkEnd w:id="9"/>
    </w:p>
    <w:tbl>
      <w:tblPr>
        <w:tblStyle w:val="GridTable1Light-Accent5"/>
        <w:tblW w:w="8868" w:type="dxa"/>
        <w:tblLook w:val="01E0" w:firstRow="1" w:lastRow="1" w:firstColumn="1" w:lastColumn="1" w:noHBand="0" w:noVBand="0"/>
      </w:tblPr>
      <w:tblGrid>
        <w:gridCol w:w="801"/>
        <w:gridCol w:w="2110"/>
        <w:gridCol w:w="2110"/>
        <w:gridCol w:w="3847"/>
      </w:tblGrid>
      <w:tr w:rsidR="00FD06E2" w14:paraId="00E8A7E2" w14:textId="77777777" w:rsidTr="007012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5828A670" w14:textId="77777777" w:rsidR="00FD06E2" w:rsidRDefault="00FD06E2" w:rsidP="00FD06E2">
            <w:pPr>
              <w:pStyle w:val="BodyText"/>
              <w:spacing w:after="0"/>
            </w:pPr>
            <w:r>
              <w:t>STT</w:t>
            </w:r>
          </w:p>
        </w:tc>
        <w:tc>
          <w:tcPr>
            <w:tcW w:w="2110" w:type="dxa"/>
          </w:tcPr>
          <w:p w14:paraId="2A85F70C" w14:textId="77777777" w:rsidR="00FD06E2" w:rsidRDefault="00FD06E2" w:rsidP="00FD06E2">
            <w:pPr>
              <w:pStyle w:val="BodyText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lớp/quan hệ</w:t>
            </w:r>
          </w:p>
        </w:tc>
        <w:tc>
          <w:tcPr>
            <w:tcW w:w="2110" w:type="dxa"/>
          </w:tcPr>
          <w:p w14:paraId="70635176" w14:textId="77777777" w:rsidR="00FD06E2" w:rsidRDefault="00FD06E2" w:rsidP="00FD06E2">
            <w:pPr>
              <w:pStyle w:val="BodyText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Loại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47" w:type="dxa"/>
          </w:tcPr>
          <w:p w14:paraId="2D390E5C" w14:textId="77777777" w:rsidR="00FD06E2" w:rsidRDefault="00FD06E2" w:rsidP="00FD06E2">
            <w:pPr>
              <w:pStyle w:val="BodyText"/>
              <w:spacing w:after="0"/>
            </w:pPr>
            <w:r>
              <w:t>Ý nghĩa/Ghi chú</w:t>
            </w:r>
          </w:p>
        </w:tc>
      </w:tr>
      <w:tr w:rsidR="006F58E0" w14:paraId="335F06AA" w14:textId="77777777" w:rsidTr="007012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787D2F03" w14:textId="2C782B07" w:rsidR="00FD06E2" w:rsidRDefault="00FE034B" w:rsidP="00FE034B">
            <w:pPr>
              <w:pStyle w:val="BodyText"/>
              <w:spacing w:after="0"/>
              <w:jc w:val="center"/>
            </w:pPr>
            <w:r>
              <w:t>1</w:t>
            </w:r>
          </w:p>
        </w:tc>
        <w:tc>
          <w:tcPr>
            <w:tcW w:w="2110" w:type="dxa"/>
          </w:tcPr>
          <w:p w14:paraId="758182D8" w14:textId="0BE2CEA9" w:rsidR="00FD06E2" w:rsidRDefault="00FE034B" w:rsidP="00FD06E2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GiaoVu</w:t>
            </w:r>
          </w:p>
        </w:tc>
        <w:tc>
          <w:tcPr>
            <w:tcW w:w="2110" w:type="dxa"/>
          </w:tcPr>
          <w:p w14:paraId="04858E7C" w14:textId="77777777" w:rsidR="00FD06E2" w:rsidRDefault="00FD06E2" w:rsidP="00FD06E2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47" w:type="dxa"/>
          </w:tcPr>
          <w:p w14:paraId="12B7E1D3" w14:textId="591ADFBD" w:rsidR="00FD06E2" w:rsidRDefault="00FE034B" w:rsidP="00FD06E2">
            <w:pPr>
              <w:pStyle w:val="BodyText"/>
              <w:spacing w:after="0"/>
            </w:pPr>
            <w:r>
              <w:t>Lớp giáo vụ</w:t>
            </w:r>
          </w:p>
        </w:tc>
      </w:tr>
      <w:tr w:rsidR="00FE034B" w14:paraId="6B8358D9" w14:textId="77777777" w:rsidTr="007012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5928993C" w14:textId="430EE4B4" w:rsidR="00FE034B" w:rsidRDefault="00FE034B" w:rsidP="00FE034B">
            <w:pPr>
              <w:pStyle w:val="BodyText"/>
              <w:spacing w:after="0"/>
              <w:jc w:val="center"/>
            </w:pPr>
            <w:r>
              <w:t>2</w:t>
            </w:r>
          </w:p>
        </w:tc>
        <w:tc>
          <w:tcPr>
            <w:tcW w:w="2110" w:type="dxa"/>
          </w:tcPr>
          <w:p w14:paraId="058B68F8" w14:textId="7A4521CF" w:rsidR="00FE034B" w:rsidRDefault="00FE034B" w:rsidP="00FD06E2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SinhVien</w:t>
            </w:r>
          </w:p>
        </w:tc>
        <w:tc>
          <w:tcPr>
            <w:tcW w:w="2110" w:type="dxa"/>
          </w:tcPr>
          <w:p w14:paraId="5046A139" w14:textId="77777777" w:rsidR="00FE034B" w:rsidRDefault="00FE034B" w:rsidP="00FD06E2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47" w:type="dxa"/>
          </w:tcPr>
          <w:p w14:paraId="40A3EB36" w14:textId="14406C5B" w:rsidR="00FE034B" w:rsidRDefault="00FE034B" w:rsidP="00FD06E2">
            <w:pPr>
              <w:pStyle w:val="BodyText"/>
              <w:spacing w:after="0"/>
            </w:pPr>
            <w:r>
              <w:t>Lớp Sinh Viên</w:t>
            </w:r>
          </w:p>
        </w:tc>
      </w:tr>
      <w:tr w:rsidR="006F58E0" w14:paraId="6CDF433F" w14:textId="77777777" w:rsidTr="007012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28F45BB1" w14:textId="2D6893D3" w:rsidR="00FE034B" w:rsidRDefault="00FE034B" w:rsidP="00FE034B">
            <w:pPr>
              <w:pStyle w:val="BodyText"/>
              <w:spacing w:after="0"/>
              <w:jc w:val="center"/>
            </w:pPr>
            <w:r>
              <w:t>3</w:t>
            </w:r>
          </w:p>
        </w:tc>
        <w:tc>
          <w:tcPr>
            <w:tcW w:w="2110" w:type="dxa"/>
          </w:tcPr>
          <w:p w14:paraId="416E6DA4" w14:textId="28F748BF" w:rsidR="00FE034B" w:rsidRDefault="00FE034B" w:rsidP="00FD06E2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HocKi</w:t>
            </w:r>
          </w:p>
        </w:tc>
        <w:tc>
          <w:tcPr>
            <w:tcW w:w="2110" w:type="dxa"/>
          </w:tcPr>
          <w:p w14:paraId="44710C56" w14:textId="77777777" w:rsidR="00FE034B" w:rsidRDefault="00FE034B" w:rsidP="00FD06E2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47" w:type="dxa"/>
          </w:tcPr>
          <w:p w14:paraId="3FF31E54" w14:textId="56409FB3" w:rsidR="00FE034B" w:rsidRDefault="00FE034B" w:rsidP="00FD06E2">
            <w:pPr>
              <w:pStyle w:val="BodyText"/>
              <w:spacing w:after="0"/>
            </w:pPr>
            <w:r>
              <w:t>Lớp học kỳ</w:t>
            </w:r>
          </w:p>
        </w:tc>
      </w:tr>
      <w:tr w:rsidR="00FE034B" w14:paraId="42B986E1" w14:textId="77777777" w:rsidTr="007012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5DD3664F" w14:textId="1FFBD59A" w:rsidR="00FE034B" w:rsidRDefault="00FE034B" w:rsidP="00FE034B">
            <w:pPr>
              <w:pStyle w:val="BodyText"/>
              <w:spacing w:after="0"/>
              <w:jc w:val="center"/>
            </w:pPr>
            <w:r>
              <w:t>4</w:t>
            </w:r>
          </w:p>
        </w:tc>
        <w:tc>
          <w:tcPr>
            <w:tcW w:w="2110" w:type="dxa"/>
          </w:tcPr>
          <w:p w14:paraId="1208D71E" w14:textId="133F22C8" w:rsidR="00FE034B" w:rsidRDefault="00FE034B" w:rsidP="00FD06E2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DotDKHP</w:t>
            </w:r>
          </w:p>
        </w:tc>
        <w:tc>
          <w:tcPr>
            <w:tcW w:w="2110" w:type="dxa"/>
          </w:tcPr>
          <w:p w14:paraId="78315B62" w14:textId="77777777" w:rsidR="00FE034B" w:rsidRDefault="00FE034B" w:rsidP="00FD06E2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47" w:type="dxa"/>
          </w:tcPr>
          <w:p w14:paraId="188BB55E" w14:textId="30D69E43" w:rsidR="00FE034B" w:rsidRDefault="00FE034B" w:rsidP="00FD06E2">
            <w:pPr>
              <w:pStyle w:val="BodyText"/>
              <w:spacing w:after="0"/>
            </w:pPr>
            <w:r>
              <w:t>Lớp đợt đăng ký học phần (kỳ đăng ký học phần)</w:t>
            </w:r>
          </w:p>
        </w:tc>
      </w:tr>
      <w:tr w:rsidR="004C63C4" w14:paraId="19B5B9CF" w14:textId="77777777" w:rsidTr="007012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62783443" w14:textId="1B3E4785" w:rsidR="00FE034B" w:rsidRDefault="00FE034B" w:rsidP="00FE034B">
            <w:pPr>
              <w:pStyle w:val="BodyText"/>
              <w:spacing w:after="0"/>
              <w:jc w:val="center"/>
            </w:pPr>
            <w:r>
              <w:t>5</w:t>
            </w:r>
          </w:p>
        </w:tc>
        <w:tc>
          <w:tcPr>
            <w:tcW w:w="2110" w:type="dxa"/>
          </w:tcPr>
          <w:p w14:paraId="3879D5F7" w14:textId="5F59F61F" w:rsidR="00FE034B" w:rsidRDefault="00FE034B" w:rsidP="00FD06E2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MonHoc</w:t>
            </w:r>
          </w:p>
        </w:tc>
        <w:tc>
          <w:tcPr>
            <w:tcW w:w="2110" w:type="dxa"/>
          </w:tcPr>
          <w:p w14:paraId="35124696" w14:textId="77777777" w:rsidR="00FE034B" w:rsidRDefault="00FE034B" w:rsidP="00FD06E2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47" w:type="dxa"/>
          </w:tcPr>
          <w:p w14:paraId="192ACAE0" w14:textId="59737F3D" w:rsidR="00FE034B" w:rsidRDefault="00FE034B" w:rsidP="00FD06E2">
            <w:pPr>
              <w:pStyle w:val="BodyText"/>
              <w:spacing w:after="0"/>
            </w:pPr>
            <w:r>
              <w:t>Lớp Môn Học</w:t>
            </w:r>
          </w:p>
        </w:tc>
      </w:tr>
      <w:tr w:rsidR="00FE034B" w14:paraId="3CD877F0" w14:textId="77777777" w:rsidTr="007012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6BA60A25" w14:textId="3F4A733D" w:rsidR="00FE034B" w:rsidRDefault="00FE034B" w:rsidP="00FE034B">
            <w:pPr>
              <w:pStyle w:val="BodyText"/>
              <w:spacing w:after="0"/>
              <w:jc w:val="center"/>
            </w:pPr>
            <w:r>
              <w:t>6</w:t>
            </w:r>
          </w:p>
        </w:tc>
        <w:tc>
          <w:tcPr>
            <w:tcW w:w="2110" w:type="dxa"/>
          </w:tcPr>
          <w:p w14:paraId="5BE02660" w14:textId="38AA313A" w:rsidR="00FE034B" w:rsidRDefault="00FE034B" w:rsidP="00FD06E2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HocPhan</w:t>
            </w:r>
          </w:p>
        </w:tc>
        <w:tc>
          <w:tcPr>
            <w:tcW w:w="2110" w:type="dxa"/>
          </w:tcPr>
          <w:p w14:paraId="412D114F" w14:textId="77777777" w:rsidR="00FE034B" w:rsidRDefault="00FE034B" w:rsidP="00FD06E2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47" w:type="dxa"/>
          </w:tcPr>
          <w:p w14:paraId="78FDD4C5" w14:textId="11D71468" w:rsidR="00FE034B" w:rsidRDefault="00FE034B" w:rsidP="00FD06E2">
            <w:pPr>
              <w:pStyle w:val="BodyText"/>
              <w:spacing w:after="0"/>
            </w:pPr>
            <w:r>
              <w:t>Lớp Học Phần</w:t>
            </w:r>
          </w:p>
        </w:tc>
      </w:tr>
      <w:tr w:rsidR="006F58E0" w14:paraId="53E53E63" w14:textId="77777777" w:rsidTr="007012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1774D006" w14:textId="2E095887" w:rsidR="00FE034B" w:rsidRDefault="00FE034B" w:rsidP="00FE034B">
            <w:pPr>
              <w:pStyle w:val="BodyText"/>
              <w:spacing w:after="0"/>
              <w:jc w:val="center"/>
            </w:pPr>
            <w:r>
              <w:t>7</w:t>
            </w:r>
          </w:p>
        </w:tc>
        <w:tc>
          <w:tcPr>
            <w:tcW w:w="2110" w:type="dxa"/>
          </w:tcPr>
          <w:p w14:paraId="775D2AA0" w14:textId="0DC6C8C6" w:rsidR="00FE034B" w:rsidRDefault="00FE034B" w:rsidP="00FD06E2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Lop</w:t>
            </w:r>
          </w:p>
        </w:tc>
        <w:tc>
          <w:tcPr>
            <w:tcW w:w="2110" w:type="dxa"/>
          </w:tcPr>
          <w:p w14:paraId="4C394205" w14:textId="77777777" w:rsidR="00FE034B" w:rsidRDefault="00FE034B" w:rsidP="00FD06E2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47" w:type="dxa"/>
          </w:tcPr>
          <w:p w14:paraId="4BA6AA6F" w14:textId="6C996DB2" w:rsidR="00FE034B" w:rsidRDefault="00FE034B" w:rsidP="00FD06E2">
            <w:pPr>
              <w:pStyle w:val="BodyText"/>
              <w:spacing w:after="0"/>
            </w:pPr>
            <w:r>
              <w:t>Lớp Lớp Học</w:t>
            </w:r>
          </w:p>
        </w:tc>
      </w:tr>
      <w:tr w:rsidR="00FE034B" w14:paraId="25FF027B" w14:textId="77777777" w:rsidTr="0070122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1C97428B" w14:textId="3795F86D" w:rsidR="00FE034B" w:rsidRDefault="00FE034B" w:rsidP="00FE034B">
            <w:pPr>
              <w:pStyle w:val="BodyText"/>
              <w:spacing w:after="0"/>
              <w:jc w:val="center"/>
            </w:pPr>
            <w:r>
              <w:t>8</w:t>
            </w:r>
          </w:p>
        </w:tc>
        <w:tc>
          <w:tcPr>
            <w:tcW w:w="2110" w:type="dxa"/>
          </w:tcPr>
          <w:p w14:paraId="71E09B85" w14:textId="21962CB9" w:rsidR="00FE034B" w:rsidRDefault="00FE034B" w:rsidP="00FD06E2">
            <w:pPr>
              <w:pStyle w:val="BodyText"/>
              <w:spacing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KQDKHP</w:t>
            </w:r>
          </w:p>
        </w:tc>
        <w:tc>
          <w:tcPr>
            <w:tcW w:w="2110" w:type="dxa"/>
          </w:tcPr>
          <w:p w14:paraId="50BB3307" w14:textId="77777777" w:rsidR="00FE034B" w:rsidRDefault="00FE034B" w:rsidP="00FD06E2">
            <w:pPr>
              <w:pStyle w:val="BodyText"/>
              <w:spacing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47" w:type="dxa"/>
          </w:tcPr>
          <w:p w14:paraId="38A17B2B" w14:textId="4E7A5E0A" w:rsidR="00FE034B" w:rsidRDefault="00FE034B" w:rsidP="00FD06E2">
            <w:pPr>
              <w:pStyle w:val="BodyText"/>
              <w:spacing w:after="0"/>
            </w:pPr>
            <w:r>
              <w:t>Lớp Kết quả đăng ký học phần</w:t>
            </w:r>
          </w:p>
        </w:tc>
      </w:tr>
    </w:tbl>
    <w:p w14:paraId="5F8F6546" w14:textId="03D01D51" w:rsidR="00FD06E2" w:rsidRDefault="00FD06E2" w:rsidP="00FD06E2">
      <w:pPr>
        <w:pStyle w:val="Heading2"/>
      </w:pPr>
      <w:bookmarkStart w:id="10" w:name="_Toc73780463"/>
      <w:bookmarkStart w:id="11" w:name="_Toc73780471"/>
      <w:bookmarkStart w:id="12" w:name="_Toc73780584"/>
      <w:r>
        <w:lastRenderedPageBreak/>
        <w:t>Mô tả chi tiết từng lớp đối tượng</w:t>
      </w:r>
      <w:bookmarkEnd w:id="10"/>
      <w:bookmarkEnd w:id="11"/>
      <w:bookmarkEnd w:id="12"/>
    </w:p>
    <w:p w14:paraId="67EBC80E" w14:textId="0977235B" w:rsidR="00311A75" w:rsidRDefault="00311A75" w:rsidP="003A578D">
      <w:pPr>
        <w:pStyle w:val="Heading3"/>
      </w:pPr>
      <w:bookmarkStart w:id="13" w:name="_Toc73780472"/>
      <w:bookmarkStart w:id="14" w:name="_Toc73780585"/>
      <w:r>
        <w:t>Lớp Gi</w:t>
      </w:r>
      <w:r w:rsidR="008A2265">
        <w:t>aoVu</w:t>
      </w:r>
      <w:bookmarkEnd w:id="13"/>
      <w:bookmarkEnd w:id="14"/>
    </w:p>
    <w:p w14:paraId="6FA6DEF1" w14:textId="392FCFFD" w:rsidR="00FD06E2" w:rsidRPr="00FD06E2" w:rsidRDefault="00FD06E2" w:rsidP="00724CBA">
      <w:pPr>
        <w:pStyle w:val="BodyText"/>
        <w:keepLines w:val="0"/>
        <w:widowControl/>
        <w:spacing w:after="0"/>
        <w:jc w:val="both"/>
        <w:rPr>
          <w:i/>
          <w:color w:val="0000FF"/>
        </w:rPr>
      </w:pPr>
    </w:p>
    <w:tbl>
      <w:tblPr>
        <w:tblStyle w:val="GridTable1Light-Accent4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074"/>
        <w:gridCol w:w="3060"/>
        <w:gridCol w:w="2718"/>
      </w:tblGrid>
      <w:tr w:rsidR="00363B6E" w14:paraId="78D7B03F" w14:textId="77777777" w:rsidTr="007012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</w:tcPr>
          <w:p w14:paraId="6FC3AA20" w14:textId="77777777"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40628117" w14:textId="77777777" w:rsidR="00363B6E" w:rsidRPr="00F44EE4" w:rsidRDefault="00363B6E" w:rsidP="00FD06E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074" w:type="dxa"/>
          </w:tcPr>
          <w:p w14:paraId="1DFF25C0" w14:textId="4F2E8585" w:rsidR="00363B6E" w:rsidRPr="00DE7C9E" w:rsidRDefault="00DE7C9E" w:rsidP="00DE7C9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 Loại</w:t>
            </w:r>
          </w:p>
        </w:tc>
        <w:tc>
          <w:tcPr>
            <w:tcW w:w="3060" w:type="dxa"/>
          </w:tcPr>
          <w:p w14:paraId="6057FAC9" w14:textId="77777777" w:rsidR="00363B6E" w:rsidRPr="00F44EE4" w:rsidRDefault="00363B6E" w:rsidP="00FD06E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18" w:type="dxa"/>
          </w:tcPr>
          <w:p w14:paraId="2A3CC82A" w14:textId="77777777"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363B6E" w14:paraId="35F33B97" w14:textId="77777777" w:rsidTr="007012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</w:tcPr>
          <w:p w14:paraId="05915B8C" w14:textId="218FC04A" w:rsidR="00363B6E" w:rsidRDefault="00F2519B" w:rsidP="00FD06E2">
            <w:pPr>
              <w:pStyle w:val="BodyText"/>
              <w:spacing w:after="0"/>
            </w:pPr>
            <w:r>
              <w:t>01</w:t>
            </w:r>
          </w:p>
        </w:tc>
        <w:tc>
          <w:tcPr>
            <w:tcW w:w="1966" w:type="dxa"/>
          </w:tcPr>
          <w:p w14:paraId="3471CAAC" w14:textId="652F6568" w:rsidR="00363B6E" w:rsidRDefault="00F2519B" w:rsidP="00FD06E2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TKGV</w:t>
            </w:r>
          </w:p>
        </w:tc>
        <w:tc>
          <w:tcPr>
            <w:tcW w:w="1074" w:type="dxa"/>
          </w:tcPr>
          <w:p w14:paraId="0C7906E6" w14:textId="1EC1A890" w:rsidR="00363B6E" w:rsidRPr="00363B6E" w:rsidRDefault="00F2519B" w:rsidP="00FD06E2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private</w:t>
            </w:r>
          </w:p>
        </w:tc>
        <w:tc>
          <w:tcPr>
            <w:tcW w:w="3060" w:type="dxa"/>
          </w:tcPr>
          <w:p w14:paraId="1A0A53F0" w14:textId="1438D08B" w:rsidR="00363B6E" w:rsidRDefault="004A7F27" w:rsidP="00FD06E2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Khóa chính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18" w:type="dxa"/>
          </w:tcPr>
          <w:p w14:paraId="1942E260" w14:textId="1EA91418" w:rsidR="00363B6E" w:rsidRDefault="00F2519B" w:rsidP="00FD06E2">
            <w:pPr>
              <w:pStyle w:val="BodyText"/>
              <w:spacing w:after="0"/>
            </w:pPr>
            <w:r>
              <w:t>Tài khoản giáo vụ</w:t>
            </w:r>
          </w:p>
        </w:tc>
      </w:tr>
      <w:tr w:rsidR="00982449" w14:paraId="2583018E" w14:textId="77777777" w:rsidTr="007012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</w:tcPr>
          <w:p w14:paraId="7A71516A" w14:textId="183A1D03" w:rsidR="00982449" w:rsidRDefault="00982449" w:rsidP="00FD06E2">
            <w:pPr>
              <w:pStyle w:val="BodyText"/>
              <w:spacing w:after="0"/>
            </w:pPr>
            <w:r>
              <w:t>02</w:t>
            </w:r>
          </w:p>
        </w:tc>
        <w:tc>
          <w:tcPr>
            <w:tcW w:w="1966" w:type="dxa"/>
          </w:tcPr>
          <w:p w14:paraId="684D3B1A" w14:textId="715CB7B8" w:rsidR="00982449" w:rsidRDefault="00982449" w:rsidP="00FD06E2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MKGV</w:t>
            </w:r>
          </w:p>
        </w:tc>
        <w:tc>
          <w:tcPr>
            <w:tcW w:w="1074" w:type="dxa"/>
          </w:tcPr>
          <w:p w14:paraId="75E14E5A" w14:textId="1C08567F" w:rsidR="00982449" w:rsidRDefault="00982449" w:rsidP="00FD06E2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private</w:t>
            </w:r>
          </w:p>
        </w:tc>
        <w:tc>
          <w:tcPr>
            <w:tcW w:w="3060" w:type="dxa"/>
          </w:tcPr>
          <w:p w14:paraId="5F87C0D7" w14:textId="3220C04A" w:rsidR="00982449" w:rsidRDefault="00982449" w:rsidP="00FD06E2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Lớn hơn 8 ký tự và có cả chữ và số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18" w:type="dxa"/>
          </w:tcPr>
          <w:p w14:paraId="75FDD28A" w14:textId="47A130C9" w:rsidR="00982449" w:rsidRDefault="00982449" w:rsidP="00FD06E2">
            <w:pPr>
              <w:pStyle w:val="BodyText"/>
              <w:spacing w:after="0"/>
            </w:pPr>
            <w:r>
              <w:t>Mật khẩu giáo vụ</w:t>
            </w:r>
          </w:p>
        </w:tc>
      </w:tr>
      <w:tr w:rsidR="00982449" w14:paraId="6E1C6B58" w14:textId="77777777" w:rsidTr="007012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</w:tcPr>
          <w:p w14:paraId="2DDF5D29" w14:textId="7329B8C0" w:rsidR="00982449" w:rsidRDefault="00982449" w:rsidP="00FD06E2">
            <w:pPr>
              <w:pStyle w:val="BodyText"/>
              <w:spacing w:after="0"/>
            </w:pPr>
            <w:r>
              <w:t>03</w:t>
            </w:r>
          </w:p>
        </w:tc>
        <w:tc>
          <w:tcPr>
            <w:tcW w:w="1966" w:type="dxa"/>
          </w:tcPr>
          <w:p w14:paraId="6D05A6B0" w14:textId="1DB92281" w:rsidR="00982449" w:rsidRDefault="00982449" w:rsidP="00FD06E2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DiaChiGV</w:t>
            </w:r>
          </w:p>
        </w:tc>
        <w:tc>
          <w:tcPr>
            <w:tcW w:w="1074" w:type="dxa"/>
          </w:tcPr>
          <w:p w14:paraId="0CD8A201" w14:textId="1DC45E7C" w:rsidR="00982449" w:rsidRDefault="00982449" w:rsidP="00FD06E2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private</w:t>
            </w:r>
          </w:p>
        </w:tc>
        <w:tc>
          <w:tcPr>
            <w:tcW w:w="3060" w:type="dxa"/>
          </w:tcPr>
          <w:p w14:paraId="6DCBC1C6" w14:textId="5467FB11" w:rsidR="00982449" w:rsidRDefault="00982449" w:rsidP="00FD06E2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18" w:type="dxa"/>
          </w:tcPr>
          <w:p w14:paraId="3CD5B8B9" w14:textId="7206929D" w:rsidR="00982449" w:rsidRDefault="00982449" w:rsidP="00FD06E2">
            <w:pPr>
              <w:pStyle w:val="BodyText"/>
              <w:spacing w:after="0"/>
            </w:pPr>
            <w:r>
              <w:t>Địa chỉ giáo vụ</w:t>
            </w:r>
          </w:p>
        </w:tc>
      </w:tr>
      <w:tr w:rsidR="00982449" w14:paraId="2130F4B7" w14:textId="77777777" w:rsidTr="007012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</w:tcPr>
          <w:p w14:paraId="1C523F57" w14:textId="2B054E79" w:rsidR="00982449" w:rsidRDefault="00982449" w:rsidP="00FD06E2">
            <w:pPr>
              <w:pStyle w:val="BodyText"/>
              <w:spacing w:after="0"/>
            </w:pPr>
            <w:r>
              <w:t>04</w:t>
            </w:r>
          </w:p>
        </w:tc>
        <w:tc>
          <w:tcPr>
            <w:tcW w:w="1966" w:type="dxa"/>
          </w:tcPr>
          <w:p w14:paraId="1A549D03" w14:textId="13166159" w:rsidR="00982449" w:rsidRDefault="00982449" w:rsidP="00FD06E2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EmailGV</w:t>
            </w:r>
          </w:p>
        </w:tc>
        <w:tc>
          <w:tcPr>
            <w:tcW w:w="1074" w:type="dxa"/>
          </w:tcPr>
          <w:p w14:paraId="3B183C9B" w14:textId="22EF14C4" w:rsidR="00982449" w:rsidRDefault="00982449" w:rsidP="00FD06E2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private</w:t>
            </w:r>
          </w:p>
        </w:tc>
        <w:tc>
          <w:tcPr>
            <w:tcW w:w="3060" w:type="dxa"/>
          </w:tcPr>
          <w:p w14:paraId="2BD9C8D9" w14:textId="3B919512" w:rsidR="00982449" w:rsidRDefault="00982449" w:rsidP="00FD06E2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Dạng email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18" w:type="dxa"/>
          </w:tcPr>
          <w:p w14:paraId="5CFAEBB2" w14:textId="2A3FD755" w:rsidR="00982449" w:rsidRDefault="00982449" w:rsidP="00FD06E2">
            <w:pPr>
              <w:pStyle w:val="BodyText"/>
              <w:spacing w:after="0"/>
            </w:pPr>
            <w:r>
              <w:t>Email của giáo vụ</w:t>
            </w:r>
          </w:p>
        </w:tc>
      </w:tr>
      <w:tr w:rsidR="00982449" w14:paraId="458BB833" w14:textId="77777777" w:rsidTr="0070122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</w:tcPr>
          <w:p w14:paraId="6E28DD48" w14:textId="708EC660" w:rsidR="00982449" w:rsidRDefault="00982449" w:rsidP="00FD06E2">
            <w:pPr>
              <w:pStyle w:val="BodyText"/>
              <w:spacing w:after="0"/>
            </w:pPr>
            <w:r>
              <w:t>05</w:t>
            </w:r>
          </w:p>
        </w:tc>
        <w:tc>
          <w:tcPr>
            <w:tcW w:w="1966" w:type="dxa"/>
          </w:tcPr>
          <w:p w14:paraId="30BDF3F7" w14:textId="44074B55" w:rsidR="00982449" w:rsidRDefault="00982449" w:rsidP="00FD06E2">
            <w:pPr>
              <w:pStyle w:val="BodyText"/>
              <w:spacing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TenGV</w:t>
            </w:r>
          </w:p>
        </w:tc>
        <w:tc>
          <w:tcPr>
            <w:tcW w:w="1074" w:type="dxa"/>
          </w:tcPr>
          <w:p w14:paraId="02451849" w14:textId="5E607A76" w:rsidR="00982449" w:rsidRDefault="00982449" w:rsidP="00FD06E2">
            <w:pPr>
              <w:pStyle w:val="BodyText"/>
              <w:spacing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private</w:t>
            </w:r>
          </w:p>
        </w:tc>
        <w:tc>
          <w:tcPr>
            <w:tcW w:w="3060" w:type="dxa"/>
          </w:tcPr>
          <w:p w14:paraId="2FC15BEC" w14:textId="284AB0A9" w:rsidR="00982449" w:rsidRDefault="00982449" w:rsidP="00FD06E2">
            <w:pPr>
              <w:pStyle w:val="BodyText"/>
              <w:spacing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18" w:type="dxa"/>
          </w:tcPr>
          <w:p w14:paraId="27F03771" w14:textId="33E6A1D5" w:rsidR="00982449" w:rsidRDefault="00982449" w:rsidP="00FD06E2">
            <w:pPr>
              <w:pStyle w:val="BodyText"/>
              <w:spacing w:after="0"/>
            </w:pPr>
            <w:r>
              <w:t>Tên giáo vụ</w:t>
            </w:r>
          </w:p>
        </w:tc>
      </w:tr>
    </w:tbl>
    <w:p w14:paraId="4F41EAF8" w14:textId="7A4AFAA4" w:rsidR="00FD06E2" w:rsidRDefault="00FD06E2" w:rsidP="00724CBA">
      <w:pPr>
        <w:pStyle w:val="BodyText"/>
        <w:keepLines w:val="0"/>
        <w:widowControl/>
        <w:spacing w:before="120"/>
        <w:ind w:left="1440"/>
        <w:jc w:val="both"/>
        <w:rPr>
          <w:i/>
          <w:color w:val="0000FF"/>
        </w:rPr>
      </w:pPr>
    </w:p>
    <w:tbl>
      <w:tblPr>
        <w:tblStyle w:val="GridTable1Light-Accent1"/>
        <w:tblW w:w="13978" w:type="dxa"/>
        <w:tblLook w:val="01E0" w:firstRow="1" w:lastRow="1" w:firstColumn="1" w:lastColumn="1" w:noHBand="0" w:noVBand="0"/>
      </w:tblPr>
      <w:tblGrid>
        <w:gridCol w:w="914"/>
        <w:gridCol w:w="2373"/>
        <w:gridCol w:w="1501"/>
        <w:gridCol w:w="1620"/>
        <w:gridCol w:w="7570"/>
      </w:tblGrid>
      <w:tr w:rsidR="001813D1" w14:paraId="1575C679" w14:textId="77777777" w:rsidTr="00181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14:paraId="4D8D0060" w14:textId="77777777" w:rsidR="001813D1" w:rsidRPr="00F44EE4" w:rsidRDefault="001813D1" w:rsidP="00EA5426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2373" w:type="dxa"/>
          </w:tcPr>
          <w:p w14:paraId="355440D6" w14:textId="7BC47FED" w:rsidR="001813D1" w:rsidRPr="00F44EE4" w:rsidRDefault="001813D1" w:rsidP="00EA542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EE4">
              <w:rPr>
                <w:color w:val="000000"/>
              </w:rPr>
              <w:t xml:space="preserve">Tên </w:t>
            </w:r>
            <w:r>
              <w:rPr>
                <w:color w:val="000000"/>
              </w:rPr>
              <w:t>phương thức</w:t>
            </w:r>
          </w:p>
        </w:tc>
        <w:tc>
          <w:tcPr>
            <w:tcW w:w="1501" w:type="dxa"/>
          </w:tcPr>
          <w:p w14:paraId="7C482309" w14:textId="1A502861" w:rsidR="001813D1" w:rsidRPr="00982449" w:rsidRDefault="001813D1" w:rsidP="00EA542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Loại</w:t>
            </w:r>
          </w:p>
        </w:tc>
        <w:tc>
          <w:tcPr>
            <w:tcW w:w="1620" w:type="dxa"/>
          </w:tcPr>
          <w:p w14:paraId="6D941264" w14:textId="76D2788A" w:rsidR="001813D1" w:rsidRPr="001813D1" w:rsidRDefault="001813D1" w:rsidP="00EA542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Ràng buộc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70" w:type="dxa"/>
          </w:tcPr>
          <w:p w14:paraId="047B9E55" w14:textId="44F45CAC" w:rsidR="001813D1" w:rsidRPr="00F44EE4" w:rsidRDefault="001813D1" w:rsidP="00EA5426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1813D1" w14:paraId="7696C662" w14:textId="77777777" w:rsidTr="001813D1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14:paraId="624BCE25" w14:textId="77777777" w:rsidR="001813D1" w:rsidRDefault="001813D1" w:rsidP="00EA5426">
            <w:pPr>
              <w:pStyle w:val="BodyText"/>
              <w:spacing w:after="0"/>
            </w:pPr>
            <w:r>
              <w:t>01</w:t>
            </w:r>
          </w:p>
        </w:tc>
        <w:tc>
          <w:tcPr>
            <w:tcW w:w="2373" w:type="dxa"/>
          </w:tcPr>
          <w:p w14:paraId="11305881" w14:textId="0CDF203A" w:rsidR="001813D1" w:rsidRDefault="001813D1" w:rsidP="00EA5426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1501" w:type="dxa"/>
          </w:tcPr>
          <w:p w14:paraId="06C01865" w14:textId="543724B6" w:rsidR="001813D1" w:rsidRPr="00982449" w:rsidRDefault="001813D1" w:rsidP="00EA5426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1620" w:type="dxa"/>
          </w:tcPr>
          <w:p w14:paraId="61600242" w14:textId="77777777" w:rsidR="001813D1" w:rsidRDefault="001813D1" w:rsidP="00EA5426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70" w:type="dxa"/>
          </w:tcPr>
          <w:p w14:paraId="1D08D316" w14:textId="64927359" w:rsidR="001813D1" w:rsidRDefault="001813D1" w:rsidP="00EA5426">
            <w:pPr>
              <w:pStyle w:val="BodyText"/>
              <w:spacing w:after="0"/>
            </w:pPr>
            <w:r>
              <w:t>Phương thức đăng nhập vào hệ thống</w:t>
            </w:r>
          </w:p>
        </w:tc>
      </w:tr>
      <w:tr w:rsidR="001813D1" w14:paraId="36FD9C5E" w14:textId="77777777" w:rsidTr="001813D1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14:paraId="7142FFA3" w14:textId="431AFC8D" w:rsidR="001813D1" w:rsidRDefault="001813D1" w:rsidP="00EA5426">
            <w:pPr>
              <w:pStyle w:val="BodyText"/>
              <w:spacing w:after="0"/>
            </w:pPr>
            <w:r>
              <w:t>02</w:t>
            </w:r>
          </w:p>
        </w:tc>
        <w:tc>
          <w:tcPr>
            <w:tcW w:w="2373" w:type="dxa"/>
          </w:tcPr>
          <w:p w14:paraId="3255FC56" w14:textId="54CA70E9" w:rsidR="001813D1" w:rsidRDefault="001813D1" w:rsidP="00EA5426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LayDanhSachGiaoVu</w:t>
            </w:r>
          </w:p>
        </w:tc>
        <w:tc>
          <w:tcPr>
            <w:tcW w:w="1501" w:type="dxa"/>
          </w:tcPr>
          <w:p w14:paraId="27BE4D47" w14:textId="667D2380" w:rsidR="001813D1" w:rsidRPr="00982449" w:rsidRDefault="001813D1" w:rsidP="00EA5426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static</w:t>
            </w:r>
          </w:p>
        </w:tc>
        <w:tc>
          <w:tcPr>
            <w:tcW w:w="1620" w:type="dxa"/>
          </w:tcPr>
          <w:p w14:paraId="2A32523E" w14:textId="77777777" w:rsidR="001813D1" w:rsidRDefault="001813D1" w:rsidP="00EA5426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70" w:type="dxa"/>
          </w:tcPr>
          <w:p w14:paraId="1542993E" w14:textId="3B439184" w:rsidR="001813D1" w:rsidRDefault="001813D1" w:rsidP="00EA5426">
            <w:pPr>
              <w:pStyle w:val="BodyText"/>
              <w:spacing w:after="0"/>
            </w:pPr>
            <w:r>
              <w:t>Lấy danh sách giáo vụ</w:t>
            </w:r>
          </w:p>
        </w:tc>
      </w:tr>
      <w:tr w:rsidR="001813D1" w14:paraId="0A28368E" w14:textId="77777777" w:rsidTr="001813D1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14:paraId="3A648882" w14:textId="009CBEB5" w:rsidR="001813D1" w:rsidRDefault="001813D1" w:rsidP="00EA5426">
            <w:pPr>
              <w:pStyle w:val="BodyText"/>
              <w:spacing w:after="0"/>
            </w:pPr>
            <w:r>
              <w:t>03</w:t>
            </w:r>
          </w:p>
        </w:tc>
        <w:tc>
          <w:tcPr>
            <w:tcW w:w="2373" w:type="dxa"/>
          </w:tcPr>
          <w:p w14:paraId="3DD5AC35" w14:textId="7281DDF1" w:rsidR="001813D1" w:rsidRDefault="001813D1" w:rsidP="00EA5426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LayThongTinGiaoVu</w:t>
            </w:r>
          </w:p>
        </w:tc>
        <w:tc>
          <w:tcPr>
            <w:tcW w:w="1501" w:type="dxa"/>
          </w:tcPr>
          <w:p w14:paraId="493C43F2" w14:textId="0186DF7F" w:rsidR="001813D1" w:rsidRPr="00982449" w:rsidRDefault="001813D1" w:rsidP="00EA5426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1620" w:type="dxa"/>
          </w:tcPr>
          <w:p w14:paraId="2C9C503C" w14:textId="77777777" w:rsidR="001813D1" w:rsidRDefault="001813D1" w:rsidP="00EA5426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70" w:type="dxa"/>
          </w:tcPr>
          <w:p w14:paraId="41FFB74F" w14:textId="6789CD78" w:rsidR="001813D1" w:rsidRDefault="001813D1" w:rsidP="00EA5426">
            <w:pPr>
              <w:pStyle w:val="BodyText"/>
              <w:spacing w:after="0"/>
            </w:pPr>
            <w:r>
              <w:t>Lấy thông tin của một giáo vụ</w:t>
            </w:r>
          </w:p>
        </w:tc>
      </w:tr>
      <w:tr w:rsidR="001813D1" w14:paraId="59F7026E" w14:textId="77777777" w:rsidTr="001813D1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14:paraId="7F022951" w14:textId="7C1BA0BC" w:rsidR="001813D1" w:rsidRDefault="001813D1" w:rsidP="00EA5426">
            <w:pPr>
              <w:pStyle w:val="BodyText"/>
              <w:spacing w:after="0"/>
            </w:pPr>
            <w:r>
              <w:t>04</w:t>
            </w:r>
          </w:p>
        </w:tc>
        <w:tc>
          <w:tcPr>
            <w:tcW w:w="2373" w:type="dxa"/>
          </w:tcPr>
          <w:p w14:paraId="10F7F1B4" w14:textId="7B522A53" w:rsidR="001813D1" w:rsidRDefault="001813D1" w:rsidP="00EA5426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UpdateGiaoVu</w:t>
            </w:r>
          </w:p>
        </w:tc>
        <w:tc>
          <w:tcPr>
            <w:tcW w:w="1501" w:type="dxa"/>
          </w:tcPr>
          <w:p w14:paraId="130041D0" w14:textId="2BEF6D1A" w:rsidR="001813D1" w:rsidRPr="00982449" w:rsidRDefault="001813D1" w:rsidP="00EA5426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1620" w:type="dxa"/>
          </w:tcPr>
          <w:p w14:paraId="48E10267" w14:textId="77777777" w:rsidR="001813D1" w:rsidRDefault="001813D1" w:rsidP="00EA5426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70" w:type="dxa"/>
          </w:tcPr>
          <w:p w14:paraId="1784BA97" w14:textId="03BEC6E5" w:rsidR="001813D1" w:rsidRDefault="001813D1" w:rsidP="00EA5426">
            <w:pPr>
              <w:pStyle w:val="BodyText"/>
              <w:spacing w:after="0"/>
            </w:pPr>
            <w:r>
              <w:t>Cập nhật thông tin giáo vụ</w:t>
            </w:r>
          </w:p>
        </w:tc>
      </w:tr>
      <w:tr w:rsidR="001813D1" w14:paraId="41A31078" w14:textId="77777777" w:rsidTr="001813D1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14:paraId="74250C0D" w14:textId="5DE1B22A" w:rsidR="001813D1" w:rsidRDefault="001813D1" w:rsidP="00EA5426">
            <w:pPr>
              <w:pStyle w:val="BodyText"/>
              <w:spacing w:after="0"/>
            </w:pPr>
            <w:r>
              <w:t>05</w:t>
            </w:r>
          </w:p>
        </w:tc>
        <w:tc>
          <w:tcPr>
            <w:tcW w:w="2373" w:type="dxa"/>
          </w:tcPr>
          <w:p w14:paraId="4C4C439C" w14:textId="6697E2D0" w:rsidR="001813D1" w:rsidRDefault="001813D1" w:rsidP="00EA5426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XoaGiaoVu</w:t>
            </w:r>
          </w:p>
        </w:tc>
        <w:tc>
          <w:tcPr>
            <w:tcW w:w="1501" w:type="dxa"/>
          </w:tcPr>
          <w:p w14:paraId="24CA9F4D" w14:textId="31A27211" w:rsidR="001813D1" w:rsidRPr="00982449" w:rsidRDefault="001813D1" w:rsidP="00EA5426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1620" w:type="dxa"/>
          </w:tcPr>
          <w:p w14:paraId="7BF3312C" w14:textId="77777777" w:rsidR="001813D1" w:rsidRDefault="001813D1" w:rsidP="00EA5426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70" w:type="dxa"/>
          </w:tcPr>
          <w:p w14:paraId="28A79F9D" w14:textId="7B2600A2" w:rsidR="001813D1" w:rsidRDefault="001813D1" w:rsidP="00EA5426">
            <w:pPr>
              <w:pStyle w:val="BodyText"/>
              <w:spacing w:after="0"/>
            </w:pPr>
            <w:r>
              <w:t>Xóa một giáo vụ</w:t>
            </w:r>
          </w:p>
        </w:tc>
      </w:tr>
      <w:tr w:rsidR="001813D1" w14:paraId="3F49211E" w14:textId="77777777" w:rsidTr="001813D1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14:paraId="27BB9B8B" w14:textId="6976FFB2" w:rsidR="001813D1" w:rsidRDefault="001813D1" w:rsidP="00EA5426">
            <w:pPr>
              <w:pStyle w:val="BodyText"/>
              <w:spacing w:after="0"/>
            </w:pPr>
            <w:r>
              <w:t>06</w:t>
            </w:r>
          </w:p>
        </w:tc>
        <w:tc>
          <w:tcPr>
            <w:tcW w:w="2373" w:type="dxa"/>
          </w:tcPr>
          <w:p w14:paraId="634AF611" w14:textId="25F400FE" w:rsidR="001813D1" w:rsidRDefault="001813D1" w:rsidP="00EA5426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ThemGiaoVu</w:t>
            </w:r>
          </w:p>
        </w:tc>
        <w:tc>
          <w:tcPr>
            <w:tcW w:w="1501" w:type="dxa"/>
          </w:tcPr>
          <w:p w14:paraId="4DCECA75" w14:textId="17CD578D" w:rsidR="001813D1" w:rsidRPr="00982449" w:rsidRDefault="001813D1" w:rsidP="00EA5426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1620" w:type="dxa"/>
          </w:tcPr>
          <w:p w14:paraId="4470C4BD" w14:textId="77777777" w:rsidR="001813D1" w:rsidRDefault="001813D1" w:rsidP="00EA5426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70" w:type="dxa"/>
          </w:tcPr>
          <w:p w14:paraId="7286FA9C" w14:textId="3BB25B99" w:rsidR="001813D1" w:rsidRDefault="001813D1" w:rsidP="00EA5426">
            <w:pPr>
              <w:pStyle w:val="BodyText"/>
              <w:spacing w:after="0"/>
            </w:pPr>
            <w:r>
              <w:t>Thêm một giáo vụ</w:t>
            </w:r>
          </w:p>
        </w:tc>
      </w:tr>
      <w:tr w:rsidR="001813D1" w14:paraId="0C3090F8" w14:textId="77777777" w:rsidTr="001813D1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14:paraId="5A2C52EE" w14:textId="03AF38DF" w:rsidR="001813D1" w:rsidRDefault="001813D1" w:rsidP="00982449">
            <w:pPr>
              <w:pStyle w:val="BodyText"/>
              <w:spacing w:after="0"/>
            </w:pPr>
            <w:r>
              <w:t>07</w:t>
            </w:r>
          </w:p>
        </w:tc>
        <w:tc>
          <w:tcPr>
            <w:tcW w:w="2373" w:type="dxa"/>
          </w:tcPr>
          <w:p w14:paraId="71765C62" w14:textId="7A2B86F4" w:rsidR="001813D1" w:rsidRDefault="001813D1" w:rsidP="00982449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TimKiemGiaoVu</w:t>
            </w:r>
          </w:p>
        </w:tc>
        <w:tc>
          <w:tcPr>
            <w:tcW w:w="1501" w:type="dxa"/>
          </w:tcPr>
          <w:p w14:paraId="64C31954" w14:textId="2D5B04A1" w:rsidR="001813D1" w:rsidRDefault="001813D1" w:rsidP="00982449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1620" w:type="dxa"/>
          </w:tcPr>
          <w:p w14:paraId="4E650579" w14:textId="77777777" w:rsidR="001813D1" w:rsidRDefault="001813D1" w:rsidP="00982449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70" w:type="dxa"/>
          </w:tcPr>
          <w:p w14:paraId="2BAFA3ED" w14:textId="35385D6E" w:rsidR="001813D1" w:rsidRDefault="001813D1" w:rsidP="00982449">
            <w:pPr>
              <w:pStyle w:val="BodyText"/>
              <w:spacing w:after="0"/>
            </w:pPr>
            <w:r>
              <w:t xml:space="preserve">Tìm kiếm giáo vụ theo tên, địa chỉ </w:t>
            </w:r>
          </w:p>
        </w:tc>
      </w:tr>
      <w:tr w:rsidR="001813D1" w14:paraId="7301AE2D" w14:textId="77777777" w:rsidTr="001813D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14:paraId="0AD120F6" w14:textId="595F8C30" w:rsidR="001813D1" w:rsidRDefault="001813D1" w:rsidP="00982449">
            <w:pPr>
              <w:pStyle w:val="BodyText"/>
              <w:spacing w:after="0"/>
            </w:pPr>
            <w:r>
              <w:t>08</w:t>
            </w:r>
          </w:p>
        </w:tc>
        <w:tc>
          <w:tcPr>
            <w:tcW w:w="2373" w:type="dxa"/>
          </w:tcPr>
          <w:p w14:paraId="13EA2A54" w14:textId="035726E4" w:rsidR="001813D1" w:rsidRDefault="001813D1" w:rsidP="00982449">
            <w:pPr>
              <w:pStyle w:val="BodyText"/>
              <w:spacing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ResetMatKhau</w:t>
            </w:r>
          </w:p>
        </w:tc>
        <w:tc>
          <w:tcPr>
            <w:tcW w:w="1501" w:type="dxa"/>
          </w:tcPr>
          <w:p w14:paraId="19668B65" w14:textId="7550F57E" w:rsidR="001813D1" w:rsidRDefault="001813D1" w:rsidP="00982449">
            <w:pPr>
              <w:pStyle w:val="BodyText"/>
              <w:spacing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1620" w:type="dxa"/>
          </w:tcPr>
          <w:p w14:paraId="6DF245C9" w14:textId="77777777" w:rsidR="001813D1" w:rsidRDefault="001813D1" w:rsidP="00982449">
            <w:pPr>
              <w:pStyle w:val="BodyText"/>
              <w:spacing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70" w:type="dxa"/>
          </w:tcPr>
          <w:p w14:paraId="0DFE61FC" w14:textId="148FDBDC" w:rsidR="001813D1" w:rsidRDefault="001813D1" w:rsidP="00982449">
            <w:pPr>
              <w:pStyle w:val="BodyText"/>
              <w:spacing w:after="0"/>
            </w:pPr>
            <w:r>
              <w:t>Reset mật khẩu giáo vụ về “123”</w:t>
            </w:r>
          </w:p>
        </w:tc>
      </w:tr>
    </w:tbl>
    <w:p w14:paraId="41031309" w14:textId="2DFE2A98" w:rsidR="004A7F27" w:rsidRDefault="004A7F27" w:rsidP="004A7F27">
      <w:pPr>
        <w:pStyle w:val="Heading3"/>
        <w:numPr>
          <w:ilvl w:val="0"/>
          <w:numId w:val="0"/>
        </w:numPr>
      </w:pPr>
    </w:p>
    <w:p w14:paraId="0AB4D965" w14:textId="5704B8CE" w:rsidR="004A7F27" w:rsidRDefault="004A7F27" w:rsidP="004A7F27"/>
    <w:p w14:paraId="6B328AC1" w14:textId="0D01F8BD" w:rsidR="004A7F27" w:rsidRDefault="004A7F27" w:rsidP="004A7F27"/>
    <w:p w14:paraId="1FB0306C" w14:textId="453E56D5" w:rsidR="004A7F27" w:rsidRDefault="004A7F27" w:rsidP="004A7F27"/>
    <w:p w14:paraId="0395FAAE" w14:textId="2BBE9BC3" w:rsidR="004A7F27" w:rsidRDefault="004A7F27" w:rsidP="004A7F27"/>
    <w:p w14:paraId="4A6A444F" w14:textId="69CB5494" w:rsidR="004A7F27" w:rsidRDefault="004A7F27" w:rsidP="004A7F27"/>
    <w:p w14:paraId="38788F5A" w14:textId="297E6EB3" w:rsidR="004A7F27" w:rsidRDefault="004A7F27" w:rsidP="004A7F27"/>
    <w:p w14:paraId="72698C16" w14:textId="563017A2" w:rsidR="00724CBA" w:rsidRDefault="00724CBA" w:rsidP="004A7F27"/>
    <w:p w14:paraId="0E079492" w14:textId="7ACFF15F" w:rsidR="00724CBA" w:rsidRDefault="00724CBA" w:rsidP="004A7F27"/>
    <w:p w14:paraId="166BCFB6" w14:textId="47D39E49" w:rsidR="00724CBA" w:rsidRDefault="00724CBA" w:rsidP="004A7F27"/>
    <w:p w14:paraId="1C6C3BD3" w14:textId="0E81FC93" w:rsidR="00724CBA" w:rsidRDefault="00724CBA" w:rsidP="004A7F27"/>
    <w:p w14:paraId="2BC34502" w14:textId="655C90EC" w:rsidR="00724CBA" w:rsidRDefault="00724CBA" w:rsidP="004A7F27"/>
    <w:p w14:paraId="2B30AB2A" w14:textId="77777777" w:rsidR="00724CBA" w:rsidRPr="004A7F27" w:rsidRDefault="00724CBA" w:rsidP="004A7F27"/>
    <w:p w14:paraId="6144B150" w14:textId="0FDD89FB" w:rsidR="00571BC7" w:rsidRPr="00571BC7" w:rsidRDefault="00571BC7" w:rsidP="00571BC7">
      <w:pPr>
        <w:pStyle w:val="Heading3"/>
      </w:pPr>
      <w:bookmarkStart w:id="15" w:name="_Toc73780473"/>
      <w:bookmarkStart w:id="16" w:name="_Toc73780586"/>
      <w:r>
        <w:lastRenderedPageBreak/>
        <w:t>Lớp Sinh</w:t>
      </w:r>
      <w:r w:rsidR="008A2265">
        <w:t>Vien</w:t>
      </w:r>
      <w:bookmarkEnd w:id="15"/>
      <w:bookmarkEnd w:id="16"/>
    </w:p>
    <w:tbl>
      <w:tblPr>
        <w:tblStyle w:val="GridTable1Light-Accent5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074"/>
        <w:gridCol w:w="2880"/>
        <w:gridCol w:w="2898"/>
      </w:tblGrid>
      <w:tr w:rsidR="00571BC7" w14:paraId="3273E141" w14:textId="77777777" w:rsidTr="00724C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</w:tcPr>
          <w:p w14:paraId="23532ACC" w14:textId="77777777" w:rsidR="00571BC7" w:rsidRPr="00F44EE4" w:rsidRDefault="00571BC7" w:rsidP="00EA5426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489D9AB1" w14:textId="77777777" w:rsidR="00571BC7" w:rsidRPr="00F44EE4" w:rsidRDefault="00571BC7" w:rsidP="00EA542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074" w:type="dxa"/>
          </w:tcPr>
          <w:p w14:paraId="6144562F" w14:textId="77777777" w:rsidR="00571BC7" w:rsidRPr="00DE7C9E" w:rsidRDefault="00571BC7" w:rsidP="00EA542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 Loại</w:t>
            </w:r>
          </w:p>
        </w:tc>
        <w:tc>
          <w:tcPr>
            <w:tcW w:w="2880" w:type="dxa"/>
          </w:tcPr>
          <w:p w14:paraId="15AB39C5" w14:textId="77777777" w:rsidR="00571BC7" w:rsidRPr="00F44EE4" w:rsidRDefault="00571BC7" w:rsidP="00EA542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98" w:type="dxa"/>
          </w:tcPr>
          <w:p w14:paraId="64D3F53C" w14:textId="77777777" w:rsidR="00571BC7" w:rsidRPr="00F44EE4" w:rsidRDefault="00571BC7" w:rsidP="00EA5426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571BC7" w14:paraId="7428FD6D" w14:textId="77777777" w:rsidTr="00724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</w:tcPr>
          <w:p w14:paraId="22954804" w14:textId="77777777" w:rsidR="00571BC7" w:rsidRDefault="00571BC7" w:rsidP="00FE41C6">
            <w:pPr>
              <w:pStyle w:val="BodyText"/>
              <w:spacing w:after="0"/>
              <w:jc w:val="center"/>
            </w:pPr>
            <w:r>
              <w:t>01</w:t>
            </w:r>
          </w:p>
        </w:tc>
        <w:tc>
          <w:tcPr>
            <w:tcW w:w="1966" w:type="dxa"/>
          </w:tcPr>
          <w:p w14:paraId="53F88D48" w14:textId="43D49E0E" w:rsidR="00571BC7" w:rsidRDefault="00FE41C6" w:rsidP="00FE41C6">
            <w:pPr>
              <w:pStyle w:val="Body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MASV</w:t>
            </w:r>
          </w:p>
        </w:tc>
        <w:tc>
          <w:tcPr>
            <w:tcW w:w="1074" w:type="dxa"/>
          </w:tcPr>
          <w:p w14:paraId="0150D61B" w14:textId="77777777" w:rsidR="00571BC7" w:rsidRPr="00363B6E" w:rsidRDefault="00571BC7" w:rsidP="00FE41C6">
            <w:pPr>
              <w:pStyle w:val="Body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private</w:t>
            </w:r>
          </w:p>
        </w:tc>
        <w:tc>
          <w:tcPr>
            <w:tcW w:w="2880" w:type="dxa"/>
          </w:tcPr>
          <w:p w14:paraId="15328036" w14:textId="45A96D93" w:rsidR="00571BC7" w:rsidRDefault="00C7357D" w:rsidP="00FE41C6">
            <w:pPr>
              <w:pStyle w:val="Body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Là chuỗi có 7 or 8 ký tự</w:t>
            </w:r>
            <w:r w:rsidR="004A7F27">
              <w:t>, Khóa chính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98" w:type="dxa"/>
          </w:tcPr>
          <w:p w14:paraId="4D6D4626" w14:textId="41143EA1" w:rsidR="00571BC7" w:rsidRDefault="00C7357D" w:rsidP="00FE41C6">
            <w:pPr>
              <w:pStyle w:val="BodyText"/>
              <w:spacing w:after="0"/>
              <w:jc w:val="center"/>
            </w:pPr>
            <w:r>
              <w:t>Mã số sinh viên</w:t>
            </w:r>
          </w:p>
        </w:tc>
      </w:tr>
      <w:tr w:rsidR="00571BC7" w14:paraId="2E08EE72" w14:textId="77777777" w:rsidTr="00724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</w:tcPr>
          <w:p w14:paraId="638F2A0B" w14:textId="77777777" w:rsidR="00571BC7" w:rsidRDefault="00571BC7" w:rsidP="00FE41C6">
            <w:pPr>
              <w:pStyle w:val="BodyText"/>
              <w:spacing w:after="0"/>
              <w:jc w:val="center"/>
            </w:pPr>
            <w:r>
              <w:t>02</w:t>
            </w:r>
          </w:p>
        </w:tc>
        <w:tc>
          <w:tcPr>
            <w:tcW w:w="1966" w:type="dxa"/>
          </w:tcPr>
          <w:p w14:paraId="064CD41F" w14:textId="6C1594F8" w:rsidR="00571BC7" w:rsidRDefault="00571BC7" w:rsidP="00FE41C6">
            <w:pPr>
              <w:pStyle w:val="Body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="00FE41C6">
              <w:t>aLop</w:t>
            </w:r>
          </w:p>
        </w:tc>
        <w:tc>
          <w:tcPr>
            <w:tcW w:w="1074" w:type="dxa"/>
          </w:tcPr>
          <w:p w14:paraId="4C7260DC" w14:textId="77777777" w:rsidR="00571BC7" w:rsidRDefault="00571BC7" w:rsidP="00FE41C6">
            <w:pPr>
              <w:pStyle w:val="Body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private</w:t>
            </w:r>
          </w:p>
        </w:tc>
        <w:tc>
          <w:tcPr>
            <w:tcW w:w="2880" w:type="dxa"/>
          </w:tcPr>
          <w:p w14:paraId="5AFAA938" w14:textId="77210DB5" w:rsidR="00571BC7" w:rsidRDefault="00C7357D" w:rsidP="00FE41C6">
            <w:pPr>
              <w:pStyle w:val="Body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Không có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98" w:type="dxa"/>
          </w:tcPr>
          <w:p w14:paraId="5D3AA641" w14:textId="2C1E0186" w:rsidR="00571BC7" w:rsidRDefault="00C7357D" w:rsidP="00FE41C6">
            <w:pPr>
              <w:pStyle w:val="BodyText"/>
              <w:spacing w:after="0"/>
              <w:jc w:val="center"/>
            </w:pPr>
            <w:r>
              <w:t>Mã lớp sinh viên đang học</w:t>
            </w:r>
          </w:p>
        </w:tc>
      </w:tr>
      <w:tr w:rsidR="00571BC7" w14:paraId="3C1DC31C" w14:textId="77777777" w:rsidTr="00724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</w:tcPr>
          <w:p w14:paraId="27B0554C" w14:textId="77777777" w:rsidR="00571BC7" w:rsidRDefault="00571BC7" w:rsidP="00FE41C6">
            <w:pPr>
              <w:pStyle w:val="BodyText"/>
              <w:spacing w:after="0"/>
              <w:jc w:val="center"/>
            </w:pPr>
            <w:r>
              <w:t>03</w:t>
            </w:r>
          </w:p>
        </w:tc>
        <w:tc>
          <w:tcPr>
            <w:tcW w:w="1966" w:type="dxa"/>
          </w:tcPr>
          <w:p w14:paraId="32C4FBD5" w14:textId="64BEDA33" w:rsidR="00571BC7" w:rsidRDefault="00FE41C6" w:rsidP="00FE41C6">
            <w:pPr>
              <w:pStyle w:val="Body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TenSV</w:t>
            </w:r>
          </w:p>
        </w:tc>
        <w:tc>
          <w:tcPr>
            <w:tcW w:w="1074" w:type="dxa"/>
          </w:tcPr>
          <w:p w14:paraId="49FDEF33" w14:textId="77777777" w:rsidR="00571BC7" w:rsidRDefault="00571BC7" w:rsidP="00FE41C6">
            <w:pPr>
              <w:pStyle w:val="Body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private</w:t>
            </w:r>
          </w:p>
        </w:tc>
        <w:tc>
          <w:tcPr>
            <w:tcW w:w="2880" w:type="dxa"/>
          </w:tcPr>
          <w:p w14:paraId="2DCE42AF" w14:textId="77777777" w:rsidR="00571BC7" w:rsidRDefault="00571BC7" w:rsidP="00FE41C6">
            <w:pPr>
              <w:pStyle w:val="Body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Không có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98" w:type="dxa"/>
          </w:tcPr>
          <w:p w14:paraId="5CE0EE2B" w14:textId="59B0AE70" w:rsidR="00571BC7" w:rsidRDefault="00C7357D" w:rsidP="00FE41C6">
            <w:pPr>
              <w:pStyle w:val="BodyText"/>
              <w:spacing w:after="0"/>
              <w:jc w:val="center"/>
            </w:pPr>
            <w:r>
              <w:t>Tên Sinh Viên</w:t>
            </w:r>
          </w:p>
        </w:tc>
      </w:tr>
      <w:tr w:rsidR="00571BC7" w:rsidRPr="00820DDB" w14:paraId="5601502B" w14:textId="77777777" w:rsidTr="00724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</w:tcPr>
          <w:p w14:paraId="5CD2DAB1" w14:textId="77777777" w:rsidR="00571BC7" w:rsidRPr="00820DDB" w:rsidRDefault="00571BC7" w:rsidP="00FE41C6">
            <w:pPr>
              <w:pStyle w:val="BodyText"/>
              <w:spacing w:after="0"/>
              <w:jc w:val="center"/>
              <w:rPr>
                <w:b w:val="0"/>
                <w:bCs w:val="0"/>
              </w:rPr>
            </w:pPr>
            <w:r w:rsidRPr="00820DDB">
              <w:rPr>
                <w:b w:val="0"/>
                <w:bCs w:val="0"/>
              </w:rPr>
              <w:t>04</w:t>
            </w:r>
          </w:p>
        </w:tc>
        <w:tc>
          <w:tcPr>
            <w:tcW w:w="1966" w:type="dxa"/>
          </w:tcPr>
          <w:p w14:paraId="201CAA1E" w14:textId="29B98AEA" w:rsidR="00571BC7" w:rsidRPr="00820DDB" w:rsidRDefault="00FE41C6" w:rsidP="00FE41C6">
            <w:pPr>
              <w:pStyle w:val="Body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0DDB">
              <w:t>SDT</w:t>
            </w:r>
          </w:p>
        </w:tc>
        <w:tc>
          <w:tcPr>
            <w:tcW w:w="1074" w:type="dxa"/>
          </w:tcPr>
          <w:p w14:paraId="06B7175F" w14:textId="77777777" w:rsidR="00571BC7" w:rsidRPr="00820DDB" w:rsidRDefault="00571BC7" w:rsidP="00FE41C6">
            <w:pPr>
              <w:pStyle w:val="Body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0DDB">
              <w:t>private</w:t>
            </w:r>
          </w:p>
        </w:tc>
        <w:tc>
          <w:tcPr>
            <w:tcW w:w="2880" w:type="dxa"/>
          </w:tcPr>
          <w:p w14:paraId="39083C27" w14:textId="44AF7133" w:rsidR="00571BC7" w:rsidRPr="00820DDB" w:rsidRDefault="00C7357D" w:rsidP="00FE41C6">
            <w:pPr>
              <w:pStyle w:val="Body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0DDB">
              <w:t>Không có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98" w:type="dxa"/>
          </w:tcPr>
          <w:p w14:paraId="0BF87731" w14:textId="0B01F204" w:rsidR="00571BC7" w:rsidRPr="00820DDB" w:rsidRDefault="00C7357D" w:rsidP="00FE41C6">
            <w:pPr>
              <w:pStyle w:val="BodyText"/>
              <w:spacing w:after="0"/>
              <w:jc w:val="center"/>
              <w:rPr>
                <w:b w:val="0"/>
                <w:bCs w:val="0"/>
              </w:rPr>
            </w:pPr>
            <w:r w:rsidRPr="00820DDB">
              <w:rPr>
                <w:b w:val="0"/>
                <w:bCs w:val="0"/>
              </w:rPr>
              <w:t>SDT của sinh viên</w:t>
            </w:r>
          </w:p>
        </w:tc>
      </w:tr>
      <w:tr w:rsidR="00571BC7" w:rsidRPr="00820DDB" w14:paraId="28A58971" w14:textId="77777777" w:rsidTr="00724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</w:tcPr>
          <w:p w14:paraId="0B6D5266" w14:textId="77777777" w:rsidR="00571BC7" w:rsidRPr="00820DDB" w:rsidRDefault="00571BC7" w:rsidP="00FE41C6">
            <w:pPr>
              <w:pStyle w:val="BodyText"/>
              <w:spacing w:after="0"/>
              <w:jc w:val="center"/>
              <w:rPr>
                <w:b w:val="0"/>
                <w:bCs w:val="0"/>
              </w:rPr>
            </w:pPr>
            <w:r w:rsidRPr="00820DDB">
              <w:rPr>
                <w:b w:val="0"/>
                <w:bCs w:val="0"/>
              </w:rPr>
              <w:t>05</w:t>
            </w:r>
          </w:p>
        </w:tc>
        <w:tc>
          <w:tcPr>
            <w:tcW w:w="1966" w:type="dxa"/>
          </w:tcPr>
          <w:p w14:paraId="7BFEBF2F" w14:textId="11EA7997" w:rsidR="00571BC7" w:rsidRPr="00820DDB" w:rsidRDefault="00FE41C6" w:rsidP="00FE41C6">
            <w:pPr>
              <w:pStyle w:val="Body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0DDB">
              <w:t>MatKhauSV</w:t>
            </w:r>
          </w:p>
        </w:tc>
        <w:tc>
          <w:tcPr>
            <w:tcW w:w="1074" w:type="dxa"/>
          </w:tcPr>
          <w:p w14:paraId="76F96DC0" w14:textId="77777777" w:rsidR="00571BC7" w:rsidRPr="00820DDB" w:rsidRDefault="00571BC7" w:rsidP="00FE41C6">
            <w:pPr>
              <w:pStyle w:val="Body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0DDB">
              <w:t>private</w:t>
            </w:r>
          </w:p>
        </w:tc>
        <w:tc>
          <w:tcPr>
            <w:tcW w:w="2880" w:type="dxa"/>
          </w:tcPr>
          <w:p w14:paraId="59F44C5E" w14:textId="77777777" w:rsidR="00571BC7" w:rsidRPr="00820DDB" w:rsidRDefault="00571BC7" w:rsidP="00FE41C6">
            <w:pPr>
              <w:pStyle w:val="Body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0DDB">
              <w:t>Không có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98" w:type="dxa"/>
          </w:tcPr>
          <w:p w14:paraId="0C22A877" w14:textId="760EABED" w:rsidR="00571BC7" w:rsidRPr="00820DDB" w:rsidRDefault="00C7357D" w:rsidP="00FE41C6">
            <w:pPr>
              <w:pStyle w:val="BodyText"/>
              <w:spacing w:after="0"/>
              <w:jc w:val="center"/>
              <w:rPr>
                <w:b w:val="0"/>
                <w:bCs w:val="0"/>
              </w:rPr>
            </w:pPr>
            <w:r w:rsidRPr="00820DDB">
              <w:rPr>
                <w:b w:val="0"/>
                <w:bCs w:val="0"/>
              </w:rPr>
              <w:t>Mật khẩu sinh viên</w:t>
            </w:r>
          </w:p>
        </w:tc>
      </w:tr>
      <w:tr w:rsidR="00FE41C6" w:rsidRPr="00820DDB" w14:paraId="3F77E350" w14:textId="77777777" w:rsidTr="00724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</w:tcPr>
          <w:p w14:paraId="3E999E6A" w14:textId="60E296BC" w:rsidR="00FE41C6" w:rsidRPr="00820DDB" w:rsidRDefault="00FE41C6" w:rsidP="00FE41C6">
            <w:pPr>
              <w:pStyle w:val="BodyText"/>
              <w:spacing w:after="0"/>
              <w:jc w:val="center"/>
              <w:rPr>
                <w:b w:val="0"/>
                <w:bCs w:val="0"/>
              </w:rPr>
            </w:pPr>
            <w:r w:rsidRPr="00820DDB">
              <w:rPr>
                <w:b w:val="0"/>
                <w:bCs w:val="0"/>
              </w:rPr>
              <w:t>06</w:t>
            </w:r>
          </w:p>
        </w:tc>
        <w:tc>
          <w:tcPr>
            <w:tcW w:w="1966" w:type="dxa"/>
          </w:tcPr>
          <w:p w14:paraId="265F22F3" w14:textId="4A448223" w:rsidR="00FE41C6" w:rsidRPr="00820DDB" w:rsidRDefault="00FE41C6" w:rsidP="00FE41C6">
            <w:pPr>
              <w:pStyle w:val="Body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0DDB">
              <w:t>DiaChiSV</w:t>
            </w:r>
          </w:p>
        </w:tc>
        <w:tc>
          <w:tcPr>
            <w:tcW w:w="1074" w:type="dxa"/>
          </w:tcPr>
          <w:p w14:paraId="2ACC80F9" w14:textId="4EC11DC4" w:rsidR="00FE41C6" w:rsidRPr="00820DDB" w:rsidRDefault="00FE41C6" w:rsidP="00FE41C6">
            <w:pPr>
              <w:pStyle w:val="Body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0DDB">
              <w:t>private</w:t>
            </w:r>
          </w:p>
        </w:tc>
        <w:tc>
          <w:tcPr>
            <w:tcW w:w="2880" w:type="dxa"/>
          </w:tcPr>
          <w:p w14:paraId="027C88E2" w14:textId="66E35A76" w:rsidR="00FE41C6" w:rsidRPr="00820DDB" w:rsidRDefault="00C7357D" w:rsidP="00FE41C6">
            <w:pPr>
              <w:pStyle w:val="Body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0DDB">
              <w:t>Không có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98" w:type="dxa"/>
          </w:tcPr>
          <w:p w14:paraId="7E9BF0F5" w14:textId="39548E89" w:rsidR="00FE41C6" w:rsidRPr="00820DDB" w:rsidRDefault="00C7357D" w:rsidP="00FE41C6">
            <w:pPr>
              <w:pStyle w:val="BodyText"/>
              <w:spacing w:after="0"/>
              <w:jc w:val="center"/>
              <w:rPr>
                <w:b w:val="0"/>
                <w:bCs w:val="0"/>
              </w:rPr>
            </w:pPr>
            <w:r w:rsidRPr="00820DDB">
              <w:rPr>
                <w:b w:val="0"/>
                <w:bCs w:val="0"/>
              </w:rPr>
              <w:t>Địa Chỉ của Sinh Viên</w:t>
            </w:r>
          </w:p>
        </w:tc>
      </w:tr>
      <w:tr w:rsidR="00FE41C6" w:rsidRPr="00820DDB" w14:paraId="7757E0AA" w14:textId="77777777" w:rsidTr="00724CB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</w:tcPr>
          <w:p w14:paraId="75584BA7" w14:textId="582F058F" w:rsidR="00FE41C6" w:rsidRPr="00820DDB" w:rsidRDefault="00FE41C6" w:rsidP="00FE41C6">
            <w:pPr>
              <w:pStyle w:val="BodyText"/>
              <w:spacing w:after="0"/>
              <w:jc w:val="center"/>
              <w:rPr>
                <w:b w:val="0"/>
                <w:bCs w:val="0"/>
              </w:rPr>
            </w:pPr>
            <w:r w:rsidRPr="00820DDB">
              <w:rPr>
                <w:b w:val="0"/>
                <w:bCs w:val="0"/>
              </w:rPr>
              <w:t>07</w:t>
            </w:r>
          </w:p>
        </w:tc>
        <w:tc>
          <w:tcPr>
            <w:tcW w:w="1966" w:type="dxa"/>
          </w:tcPr>
          <w:p w14:paraId="575B2C78" w14:textId="575F2865" w:rsidR="00FE41C6" w:rsidRPr="00820DDB" w:rsidRDefault="00FE41C6" w:rsidP="00FE41C6">
            <w:pPr>
              <w:pStyle w:val="BodyText"/>
              <w:spacing w:after="0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20DDB">
              <w:rPr>
                <w:b w:val="0"/>
                <w:bCs w:val="0"/>
              </w:rPr>
              <w:t>EmailSV</w:t>
            </w:r>
          </w:p>
        </w:tc>
        <w:tc>
          <w:tcPr>
            <w:tcW w:w="1074" w:type="dxa"/>
          </w:tcPr>
          <w:p w14:paraId="5FC5D986" w14:textId="619FCBEE" w:rsidR="00FE41C6" w:rsidRPr="00820DDB" w:rsidRDefault="00FE41C6" w:rsidP="00FE41C6">
            <w:pPr>
              <w:pStyle w:val="BodyText"/>
              <w:spacing w:after="0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20DDB">
              <w:rPr>
                <w:b w:val="0"/>
                <w:bCs w:val="0"/>
              </w:rPr>
              <w:t>private</w:t>
            </w:r>
          </w:p>
        </w:tc>
        <w:tc>
          <w:tcPr>
            <w:tcW w:w="2880" w:type="dxa"/>
          </w:tcPr>
          <w:p w14:paraId="4436D307" w14:textId="32874948" w:rsidR="00FE41C6" w:rsidRPr="00820DDB" w:rsidRDefault="00C7357D" w:rsidP="00FE41C6">
            <w:pPr>
              <w:pStyle w:val="BodyText"/>
              <w:spacing w:after="0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20DDB">
              <w:rPr>
                <w:b w:val="0"/>
                <w:bCs w:val="0"/>
              </w:rPr>
              <w:t>Không có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98" w:type="dxa"/>
          </w:tcPr>
          <w:p w14:paraId="064A9C39" w14:textId="51D7E642" w:rsidR="00FE41C6" w:rsidRPr="00820DDB" w:rsidRDefault="00C7357D" w:rsidP="00FE41C6">
            <w:pPr>
              <w:pStyle w:val="BodyText"/>
              <w:spacing w:after="0"/>
              <w:jc w:val="center"/>
              <w:rPr>
                <w:b w:val="0"/>
                <w:bCs w:val="0"/>
              </w:rPr>
            </w:pPr>
            <w:r w:rsidRPr="00820DDB">
              <w:rPr>
                <w:b w:val="0"/>
                <w:bCs w:val="0"/>
              </w:rPr>
              <w:t>Email của sinh viên</w:t>
            </w:r>
          </w:p>
        </w:tc>
      </w:tr>
    </w:tbl>
    <w:p w14:paraId="71966DF8" w14:textId="51160FC9" w:rsidR="00571BC7" w:rsidRPr="00820DDB" w:rsidRDefault="00571BC7" w:rsidP="00571BC7">
      <w:pPr>
        <w:pStyle w:val="BodyText"/>
        <w:keepLines w:val="0"/>
        <w:widowControl/>
        <w:spacing w:before="120"/>
        <w:jc w:val="both"/>
        <w:rPr>
          <w:i/>
          <w:color w:val="0000FF"/>
        </w:rPr>
      </w:pPr>
    </w:p>
    <w:tbl>
      <w:tblPr>
        <w:tblStyle w:val="GridTable1Light-Accent5"/>
        <w:tblW w:w="14636" w:type="dxa"/>
        <w:tblLook w:val="01E0" w:firstRow="1" w:lastRow="1" w:firstColumn="1" w:lastColumn="1" w:noHBand="0" w:noVBand="0"/>
      </w:tblPr>
      <w:tblGrid>
        <w:gridCol w:w="908"/>
        <w:gridCol w:w="2483"/>
        <w:gridCol w:w="1127"/>
        <w:gridCol w:w="1440"/>
        <w:gridCol w:w="8678"/>
      </w:tblGrid>
      <w:tr w:rsidR="001813D1" w:rsidRPr="00820DDB" w14:paraId="70C32AAD" w14:textId="77777777" w:rsidTr="00724C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14:paraId="3305AC98" w14:textId="77777777" w:rsidR="001813D1" w:rsidRPr="00820DDB" w:rsidRDefault="001813D1" w:rsidP="00EA5426">
            <w:pPr>
              <w:spacing w:line="360" w:lineRule="auto"/>
              <w:rPr>
                <w:b w:val="0"/>
                <w:bCs w:val="0"/>
              </w:rPr>
            </w:pPr>
            <w:r w:rsidRPr="00820DDB">
              <w:rPr>
                <w:b w:val="0"/>
                <w:bCs w:val="0"/>
                <w:color w:val="000000"/>
              </w:rPr>
              <w:t>STT</w:t>
            </w:r>
          </w:p>
        </w:tc>
        <w:tc>
          <w:tcPr>
            <w:tcW w:w="2483" w:type="dxa"/>
          </w:tcPr>
          <w:p w14:paraId="7BBB1377" w14:textId="77777777" w:rsidR="001813D1" w:rsidRPr="00820DDB" w:rsidRDefault="001813D1" w:rsidP="00EA542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20DDB">
              <w:rPr>
                <w:b w:val="0"/>
                <w:bCs w:val="0"/>
                <w:color w:val="000000"/>
              </w:rPr>
              <w:t>Tên phương thức</w:t>
            </w:r>
          </w:p>
        </w:tc>
        <w:tc>
          <w:tcPr>
            <w:tcW w:w="1127" w:type="dxa"/>
          </w:tcPr>
          <w:p w14:paraId="52E6AAAD" w14:textId="77777777" w:rsidR="001813D1" w:rsidRPr="00820DDB" w:rsidRDefault="001813D1" w:rsidP="00EA542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</w:rPr>
            </w:pPr>
            <w:r w:rsidRPr="00820DDB">
              <w:rPr>
                <w:b w:val="0"/>
                <w:bCs w:val="0"/>
                <w:color w:val="000000"/>
              </w:rPr>
              <w:t>Loại</w:t>
            </w:r>
          </w:p>
        </w:tc>
        <w:tc>
          <w:tcPr>
            <w:tcW w:w="1440" w:type="dxa"/>
          </w:tcPr>
          <w:p w14:paraId="163C4AB0" w14:textId="0AB416F7" w:rsidR="001813D1" w:rsidRPr="00820DDB" w:rsidRDefault="001813D1" w:rsidP="00EA542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</w:rPr>
            </w:pPr>
            <w:r w:rsidRPr="00820DDB">
              <w:rPr>
                <w:b w:val="0"/>
                <w:bCs w:val="0"/>
                <w:color w:val="000000"/>
              </w:rPr>
              <w:t>Ràng buộc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78" w:type="dxa"/>
          </w:tcPr>
          <w:p w14:paraId="762E7ECB" w14:textId="14157528" w:rsidR="001813D1" w:rsidRPr="00820DDB" w:rsidRDefault="001813D1" w:rsidP="00EA5426">
            <w:pPr>
              <w:spacing w:line="360" w:lineRule="auto"/>
              <w:rPr>
                <w:b w:val="0"/>
                <w:bCs w:val="0"/>
              </w:rPr>
            </w:pPr>
            <w:r w:rsidRPr="00820DDB">
              <w:rPr>
                <w:b w:val="0"/>
                <w:bCs w:val="0"/>
                <w:color w:val="000000"/>
              </w:rPr>
              <w:t>Ý nghĩa/ghi chú</w:t>
            </w:r>
          </w:p>
        </w:tc>
      </w:tr>
      <w:tr w:rsidR="001813D1" w:rsidRPr="00820DDB" w14:paraId="62B84BFC" w14:textId="77777777" w:rsidTr="00724CBA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14:paraId="0A4935A6" w14:textId="77777777" w:rsidR="001813D1" w:rsidRPr="00820DDB" w:rsidRDefault="001813D1" w:rsidP="00EA5426">
            <w:pPr>
              <w:pStyle w:val="BodyText"/>
              <w:spacing w:after="0"/>
              <w:rPr>
                <w:b w:val="0"/>
                <w:bCs w:val="0"/>
              </w:rPr>
            </w:pPr>
            <w:r w:rsidRPr="00820DDB">
              <w:rPr>
                <w:b w:val="0"/>
                <w:bCs w:val="0"/>
              </w:rPr>
              <w:t>01</w:t>
            </w:r>
          </w:p>
        </w:tc>
        <w:tc>
          <w:tcPr>
            <w:tcW w:w="2483" w:type="dxa"/>
          </w:tcPr>
          <w:p w14:paraId="359BCC17" w14:textId="77777777" w:rsidR="001813D1" w:rsidRPr="00820DDB" w:rsidRDefault="001813D1" w:rsidP="00EA5426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0DDB">
              <w:t>Login</w:t>
            </w:r>
          </w:p>
        </w:tc>
        <w:tc>
          <w:tcPr>
            <w:tcW w:w="1127" w:type="dxa"/>
          </w:tcPr>
          <w:p w14:paraId="34F15D55" w14:textId="77777777" w:rsidR="001813D1" w:rsidRPr="00820DDB" w:rsidRDefault="001813D1" w:rsidP="00EA5426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0DDB">
              <w:t>Public</w:t>
            </w:r>
          </w:p>
        </w:tc>
        <w:tc>
          <w:tcPr>
            <w:tcW w:w="1440" w:type="dxa"/>
          </w:tcPr>
          <w:p w14:paraId="7429C8E4" w14:textId="77777777" w:rsidR="001813D1" w:rsidRPr="00820DDB" w:rsidRDefault="001813D1" w:rsidP="00EA5426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78" w:type="dxa"/>
          </w:tcPr>
          <w:p w14:paraId="2A964A97" w14:textId="2209FC89" w:rsidR="001813D1" w:rsidRPr="00820DDB" w:rsidRDefault="001813D1" w:rsidP="00EA5426">
            <w:pPr>
              <w:pStyle w:val="BodyText"/>
              <w:spacing w:after="0"/>
              <w:rPr>
                <w:b w:val="0"/>
                <w:bCs w:val="0"/>
              </w:rPr>
            </w:pPr>
            <w:r w:rsidRPr="00820DDB">
              <w:rPr>
                <w:b w:val="0"/>
                <w:bCs w:val="0"/>
              </w:rPr>
              <w:t>Phương thức đăng nhập vào hệ thống</w:t>
            </w:r>
          </w:p>
        </w:tc>
      </w:tr>
      <w:tr w:rsidR="001813D1" w:rsidRPr="00820DDB" w14:paraId="480435A8" w14:textId="77777777" w:rsidTr="00724CBA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14:paraId="5347E72D" w14:textId="77777777" w:rsidR="001813D1" w:rsidRPr="00820DDB" w:rsidRDefault="001813D1" w:rsidP="00EA5426">
            <w:pPr>
              <w:pStyle w:val="BodyText"/>
              <w:spacing w:after="0"/>
              <w:rPr>
                <w:b w:val="0"/>
                <w:bCs w:val="0"/>
              </w:rPr>
            </w:pPr>
            <w:r w:rsidRPr="00820DDB">
              <w:rPr>
                <w:b w:val="0"/>
                <w:bCs w:val="0"/>
              </w:rPr>
              <w:t>02</w:t>
            </w:r>
          </w:p>
        </w:tc>
        <w:tc>
          <w:tcPr>
            <w:tcW w:w="2483" w:type="dxa"/>
          </w:tcPr>
          <w:p w14:paraId="087C8104" w14:textId="741114FA" w:rsidR="001813D1" w:rsidRPr="00820DDB" w:rsidRDefault="001813D1" w:rsidP="00EA5426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0DDB">
              <w:t>LayDanhSachSinhVien</w:t>
            </w:r>
          </w:p>
        </w:tc>
        <w:tc>
          <w:tcPr>
            <w:tcW w:w="1127" w:type="dxa"/>
          </w:tcPr>
          <w:p w14:paraId="2B6E3DDD" w14:textId="77777777" w:rsidR="001813D1" w:rsidRPr="00820DDB" w:rsidRDefault="001813D1" w:rsidP="00EA5426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0DDB">
              <w:t>Public static</w:t>
            </w:r>
          </w:p>
        </w:tc>
        <w:tc>
          <w:tcPr>
            <w:tcW w:w="1440" w:type="dxa"/>
          </w:tcPr>
          <w:p w14:paraId="3FC999EF" w14:textId="77777777" w:rsidR="001813D1" w:rsidRPr="00820DDB" w:rsidRDefault="001813D1" w:rsidP="00EA5426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78" w:type="dxa"/>
          </w:tcPr>
          <w:p w14:paraId="3F47FEBC" w14:textId="020CCAB8" w:rsidR="001813D1" w:rsidRPr="00820DDB" w:rsidRDefault="001813D1" w:rsidP="00EA5426">
            <w:pPr>
              <w:pStyle w:val="BodyText"/>
              <w:spacing w:after="0"/>
              <w:rPr>
                <w:b w:val="0"/>
                <w:bCs w:val="0"/>
              </w:rPr>
            </w:pPr>
            <w:r w:rsidRPr="00820DDB">
              <w:rPr>
                <w:b w:val="0"/>
                <w:bCs w:val="0"/>
              </w:rPr>
              <w:t>Lấy danh sách Sinh Viên</w:t>
            </w:r>
          </w:p>
        </w:tc>
      </w:tr>
      <w:tr w:rsidR="001813D1" w:rsidRPr="00820DDB" w14:paraId="7C33BD79" w14:textId="77777777" w:rsidTr="00724CBA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14:paraId="648B532F" w14:textId="77777777" w:rsidR="001813D1" w:rsidRPr="00820DDB" w:rsidRDefault="001813D1" w:rsidP="00EA5426">
            <w:pPr>
              <w:pStyle w:val="BodyText"/>
              <w:spacing w:after="0"/>
              <w:rPr>
                <w:b w:val="0"/>
                <w:bCs w:val="0"/>
              </w:rPr>
            </w:pPr>
            <w:r w:rsidRPr="00820DDB">
              <w:rPr>
                <w:b w:val="0"/>
                <w:bCs w:val="0"/>
              </w:rPr>
              <w:t>03</w:t>
            </w:r>
          </w:p>
        </w:tc>
        <w:tc>
          <w:tcPr>
            <w:tcW w:w="2483" w:type="dxa"/>
          </w:tcPr>
          <w:p w14:paraId="50031428" w14:textId="2A9E8092" w:rsidR="001813D1" w:rsidRPr="00820DDB" w:rsidRDefault="001813D1" w:rsidP="00EA5426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0DDB">
              <w:t>LayThongTinSinhVien</w:t>
            </w:r>
          </w:p>
        </w:tc>
        <w:tc>
          <w:tcPr>
            <w:tcW w:w="1127" w:type="dxa"/>
          </w:tcPr>
          <w:p w14:paraId="21291375" w14:textId="77777777" w:rsidR="001813D1" w:rsidRPr="00820DDB" w:rsidRDefault="001813D1" w:rsidP="00EA5426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0DDB">
              <w:t>Public</w:t>
            </w:r>
          </w:p>
        </w:tc>
        <w:tc>
          <w:tcPr>
            <w:tcW w:w="1440" w:type="dxa"/>
          </w:tcPr>
          <w:p w14:paraId="46CCEB41" w14:textId="77777777" w:rsidR="001813D1" w:rsidRPr="00820DDB" w:rsidRDefault="001813D1" w:rsidP="00EA5426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78" w:type="dxa"/>
          </w:tcPr>
          <w:p w14:paraId="3FDC2993" w14:textId="34233C4B" w:rsidR="001813D1" w:rsidRPr="00820DDB" w:rsidRDefault="001813D1" w:rsidP="00EA5426">
            <w:pPr>
              <w:pStyle w:val="BodyText"/>
              <w:spacing w:after="0"/>
              <w:rPr>
                <w:b w:val="0"/>
                <w:bCs w:val="0"/>
              </w:rPr>
            </w:pPr>
            <w:r w:rsidRPr="00820DDB">
              <w:rPr>
                <w:b w:val="0"/>
                <w:bCs w:val="0"/>
              </w:rPr>
              <w:t>Lấy thông tin của một Sinh Viên</w:t>
            </w:r>
          </w:p>
        </w:tc>
      </w:tr>
      <w:tr w:rsidR="001813D1" w:rsidRPr="00820DDB" w14:paraId="4793C08E" w14:textId="77777777" w:rsidTr="00724CBA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14:paraId="67F8B953" w14:textId="77777777" w:rsidR="001813D1" w:rsidRPr="00820DDB" w:rsidRDefault="001813D1" w:rsidP="00EA5426">
            <w:pPr>
              <w:pStyle w:val="BodyText"/>
              <w:spacing w:after="0"/>
              <w:rPr>
                <w:b w:val="0"/>
                <w:bCs w:val="0"/>
              </w:rPr>
            </w:pPr>
            <w:r w:rsidRPr="00820DDB">
              <w:rPr>
                <w:b w:val="0"/>
                <w:bCs w:val="0"/>
              </w:rPr>
              <w:t>04</w:t>
            </w:r>
          </w:p>
        </w:tc>
        <w:tc>
          <w:tcPr>
            <w:tcW w:w="2483" w:type="dxa"/>
          </w:tcPr>
          <w:p w14:paraId="4BEA946C" w14:textId="7E437B05" w:rsidR="001813D1" w:rsidRPr="00820DDB" w:rsidRDefault="001813D1" w:rsidP="00EA5426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0DDB">
              <w:t>UpdateSinhVien</w:t>
            </w:r>
          </w:p>
        </w:tc>
        <w:tc>
          <w:tcPr>
            <w:tcW w:w="1127" w:type="dxa"/>
          </w:tcPr>
          <w:p w14:paraId="014CC2F6" w14:textId="77777777" w:rsidR="001813D1" w:rsidRPr="00820DDB" w:rsidRDefault="001813D1" w:rsidP="00EA5426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0DDB">
              <w:t>Public</w:t>
            </w:r>
          </w:p>
        </w:tc>
        <w:tc>
          <w:tcPr>
            <w:tcW w:w="1440" w:type="dxa"/>
          </w:tcPr>
          <w:p w14:paraId="7FBF2D3A" w14:textId="77777777" w:rsidR="001813D1" w:rsidRPr="00820DDB" w:rsidRDefault="001813D1" w:rsidP="00EA5426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78" w:type="dxa"/>
          </w:tcPr>
          <w:p w14:paraId="78E01508" w14:textId="3E69E691" w:rsidR="001813D1" w:rsidRPr="00820DDB" w:rsidRDefault="001813D1" w:rsidP="00EA5426">
            <w:pPr>
              <w:pStyle w:val="BodyText"/>
              <w:spacing w:after="0"/>
              <w:rPr>
                <w:b w:val="0"/>
                <w:bCs w:val="0"/>
              </w:rPr>
            </w:pPr>
            <w:r w:rsidRPr="00820DDB">
              <w:rPr>
                <w:b w:val="0"/>
                <w:bCs w:val="0"/>
              </w:rPr>
              <w:t>Cập nhật thông tin Sinh Viên</w:t>
            </w:r>
          </w:p>
        </w:tc>
      </w:tr>
      <w:tr w:rsidR="001813D1" w:rsidRPr="00820DDB" w14:paraId="24833B2C" w14:textId="77777777" w:rsidTr="00724CBA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14:paraId="0A4ED524" w14:textId="77777777" w:rsidR="001813D1" w:rsidRPr="00820DDB" w:rsidRDefault="001813D1" w:rsidP="00EA5426">
            <w:pPr>
              <w:pStyle w:val="BodyText"/>
              <w:spacing w:after="0"/>
              <w:rPr>
                <w:b w:val="0"/>
                <w:bCs w:val="0"/>
              </w:rPr>
            </w:pPr>
            <w:r w:rsidRPr="00820DDB">
              <w:rPr>
                <w:b w:val="0"/>
                <w:bCs w:val="0"/>
              </w:rPr>
              <w:t>05</w:t>
            </w:r>
          </w:p>
        </w:tc>
        <w:tc>
          <w:tcPr>
            <w:tcW w:w="2483" w:type="dxa"/>
          </w:tcPr>
          <w:p w14:paraId="0D53797B" w14:textId="2F4D8A1D" w:rsidR="001813D1" w:rsidRPr="00820DDB" w:rsidRDefault="001813D1" w:rsidP="00EA5426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0DDB">
              <w:t>XoaSinhVien</w:t>
            </w:r>
          </w:p>
        </w:tc>
        <w:tc>
          <w:tcPr>
            <w:tcW w:w="1127" w:type="dxa"/>
          </w:tcPr>
          <w:p w14:paraId="56682E63" w14:textId="77777777" w:rsidR="001813D1" w:rsidRPr="00820DDB" w:rsidRDefault="001813D1" w:rsidP="00EA5426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0DDB">
              <w:t>Public</w:t>
            </w:r>
          </w:p>
        </w:tc>
        <w:tc>
          <w:tcPr>
            <w:tcW w:w="1440" w:type="dxa"/>
          </w:tcPr>
          <w:p w14:paraId="2D3340F5" w14:textId="77777777" w:rsidR="001813D1" w:rsidRPr="00820DDB" w:rsidRDefault="001813D1" w:rsidP="00EA5426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78" w:type="dxa"/>
          </w:tcPr>
          <w:p w14:paraId="75C86979" w14:textId="64370121" w:rsidR="001813D1" w:rsidRPr="00820DDB" w:rsidRDefault="001813D1" w:rsidP="00EA5426">
            <w:pPr>
              <w:pStyle w:val="BodyText"/>
              <w:spacing w:after="0"/>
              <w:rPr>
                <w:b w:val="0"/>
                <w:bCs w:val="0"/>
              </w:rPr>
            </w:pPr>
            <w:r w:rsidRPr="00820DDB">
              <w:rPr>
                <w:b w:val="0"/>
                <w:bCs w:val="0"/>
              </w:rPr>
              <w:t>Xóa một Sinh Viên</w:t>
            </w:r>
          </w:p>
        </w:tc>
      </w:tr>
      <w:tr w:rsidR="001813D1" w:rsidRPr="00820DDB" w14:paraId="20BBF84D" w14:textId="77777777" w:rsidTr="00724CBA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14:paraId="5981D655" w14:textId="77777777" w:rsidR="001813D1" w:rsidRPr="00820DDB" w:rsidRDefault="001813D1" w:rsidP="00EA5426">
            <w:pPr>
              <w:pStyle w:val="BodyText"/>
              <w:spacing w:after="0"/>
              <w:rPr>
                <w:b w:val="0"/>
                <w:bCs w:val="0"/>
              </w:rPr>
            </w:pPr>
            <w:r w:rsidRPr="00820DDB">
              <w:rPr>
                <w:b w:val="0"/>
                <w:bCs w:val="0"/>
              </w:rPr>
              <w:t>06</w:t>
            </w:r>
          </w:p>
        </w:tc>
        <w:tc>
          <w:tcPr>
            <w:tcW w:w="2483" w:type="dxa"/>
          </w:tcPr>
          <w:p w14:paraId="6508626E" w14:textId="5AE414D0" w:rsidR="001813D1" w:rsidRPr="00820DDB" w:rsidRDefault="001813D1" w:rsidP="00EA5426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0DDB">
              <w:t>ThemSinhVien</w:t>
            </w:r>
          </w:p>
        </w:tc>
        <w:tc>
          <w:tcPr>
            <w:tcW w:w="1127" w:type="dxa"/>
          </w:tcPr>
          <w:p w14:paraId="0DB4F0DA" w14:textId="77777777" w:rsidR="001813D1" w:rsidRPr="00820DDB" w:rsidRDefault="001813D1" w:rsidP="00EA5426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0DDB">
              <w:t>Public</w:t>
            </w:r>
          </w:p>
        </w:tc>
        <w:tc>
          <w:tcPr>
            <w:tcW w:w="1440" w:type="dxa"/>
          </w:tcPr>
          <w:p w14:paraId="66E1501E" w14:textId="77777777" w:rsidR="001813D1" w:rsidRPr="00820DDB" w:rsidRDefault="001813D1" w:rsidP="00EA5426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78" w:type="dxa"/>
          </w:tcPr>
          <w:p w14:paraId="71889B55" w14:textId="224FB50C" w:rsidR="001813D1" w:rsidRPr="00820DDB" w:rsidRDefault="001813D1" w:rsidP="00EA5426">
            <w:pPr>
              <w:pStyle w:val="BodyText"/>
              <w:spacing w:after="0"/>
              <w:rPr>
                <w:b w:val="0"/>
                <w:bCs w:val="0"/>
              </w:rPr>
            </w:pPr>
            <w:r w:rsidRPr="00820DDB">
              <w:rPr>
                <w:b w:val="0"/>
                <w:bCs w:val="0"/>
              </w:rPr>
              <w:t>Thêm một Sinh Viên</w:t>
            </w:r>
          </w:p>
        </w:tc>
      </w:tr>
      <w:tr w:rsidR="001813D1" w:rsidRPr="00820DDB" w14:paraId="2CC46884" w14:textId="77777777" w:rsidTr="00724CBA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14:paraId="66317584" w14:textId="77777777" w:rsidR="001813D1" w:rsidRPr="00820DDB" w:rsidRDefault="001813D1" w:rsidP="00EA5426">
            <w:pPr>
              <w:pStyle w:val="BodyText"/>
              <w:spacing w:after="0"/>
              <w:rPr>
                <w:b w:val="0"/>
                <w:bCs w:val="0"/>
              </w:rPr>
            </w:pPr>
            <w:r w:rsidRPr="00820DDB">
              <w:rPr>
                <w:b w:val="0"/>
                <w:bCs w:val="0"/>
              </w:rPr>
              <w:t>07</w:t>
            </w:r>
          </w:p>
        </w:tc>
        <w:tc>
          <w:tcPr>
            <w:tcW w:w="2483" w:type="dxa"/>
          </w:tcPr>
          <w:p w14:paraId="1276371A" w14:textId="5F32BB0F" w:rsidR="001813D1" w:rsidRPr="00820DDB" w:rsidRDefault="001813D1" w:rsidP="00EA5426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0DDB">
              <w:t>TimKiemSinhVien</w:t>
            </w:r>
          </w:p>
        </w:tc>
        <w:tc>
          <w:tcPr>
            <w:tcW w:w="1127" w:type="dxa"/>
          </w:tcPr>
          <w:p w14:paraId="5C2C945F" w14:textId="77777777" w:rsidR="001813D1" w:rsidRPr="00820DDB" w:rsidRDefault="001813D1" w:rsidP="00EA5426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0DDB">
              <w:t>Public</w:t>
            </w:r>
          </w:p>
        </w:tc>
        <w:tc>
          <w:tcPr>
            <w:tcW w:w="1440" w:type="dxa"/>
          </w:tcPr>
          <w:p w14:paraId="5754D497" w14:textId="77777777" w:rsidR="001813D1" w:rsidRPr="00820DDB" w:rsidRDefault="001813D1" w:rsidP="00EA5426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78" w:type="dxa"/>
          </w:tcPr>
          <w:p w14:paraId="3544D5A2" w14:textId="6CCB8907" w:rsidR="001813D1" w:rsidRPr="00820DDB" w:rsidRDefault="001813D1" w:rsidP="00EA5426">
            <w:pPr>
              <w:pStyle w:val="BodyText"/>
              <w:spacing w:after="0"/>
              <w:rPr>
                <w:b w:val="0"/>
                <w:bCs w:val="0"/>
              </w:rPr>
            </w:pPr>
            <w:r w:rsidRPr="00820DDB">
              <w:rPr>
                <w:b w:val="0"/>
                <w:bCs w:val="0"/>
              </w:rPr>
              <w:t xml:space="preserve">Tìm kiếm Sinh Viên theo tên, địa chỉ </w:t>
            </w:r>
          </w:p>
        </w:tc>
      </w:tr>
      <w:tr w:rsidR="001813D1" w:rsidRPr="00820DDB" w14:paraId="2F9C314E" w14:textId="77777777" w:rsidTr="00724CB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14:paraId="05EA606E" w14:textId="77777777" w:rsidR="001813D1" w:rsidRPr="00820DDB" w:rsidRDefault="001813D1" w:rsidP="00EA5426">
            <w:pPr>
              <w:pStyle w:val="BodyText"/>
              <w:spacing w:after="0"/>
              <w:rPr>
                <w:b w:val="0"/>
                <w:bCs w:val="0"/>
              </w:rPr>
            </w:pPr>
            <w:r w:rsidRPr="00820DDB">
              <w:rPr>
                <w:b w:val="0"/>
                <w:bCs w:val="0"/>
              </w:rPr>
              <w:t>08</w:t>
            </w:r>
          </w:p>
        </w:tc>
        <w:tc>
          <w:tcPr>
            <w:tcW w:w="2483" w:type="dxa"/>
          </w:tcPr>
          <w:p w14:paraId="0B821296" w14:textId="2175A8DB" w:rsidR="001813D1" w:rsidRPr="00820DDB" w:rsidRDefault="001813D1" w:rsidP="00EA5426">
            <w:pPr>
              <w:pStyle w:val="BodyText"/>
              <w:spacing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20DDB">
              <w:rPr>
                <w:b w:val="0"/>
                <w:bCs w:val="0"/>
              </w:rPr>
              <w:t>ResetMatKhau</w:t>
            </w:r>
          </w:p>
        </w:tc>
        <w:tc>
          <w:tcPr>
            <w:tcW w:w="1127" w:type="dxa"/>
          </w:tcPr>
          <w:p w14:paraId="180FC7EE" w14:textId="77777777" w:rsidR="001813D1" w:rsidRPr="00820DDB" w:rsidRDefault="001813D1" w:rsidP="00EA5426">
            <w:pPr>
              <w:pStyle w:val="BodyText"/>
              <w:spacing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20DDB">
              <w:rPr>
                <w:b w:val="0"/>
                <w:bCs w:val="0"/>
              </w:rPr>
              <w:t>Public</w:t>
            </w:r>
          </w:p>
        </w:tc>
        <w:tc>
          <w:tcPr>
            <w:tcW w:w="1440" w:type="dxa"/>
          </w:tcPr>
          <w:p w14:paraId="1D3ED68F" w14:textId="77777777" w:rsidR="001813D1" w:rsidRPr="00820DDB" w:rsidRDefault="001813D1" w:rsidP="00EA5426">
            <w:pPr>
              <w:pStyle w:val="BodyText"/>
              <w:spacing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78" w:type="dxa"/>
          </w:tcPr>
          <w:p w14:paraId="3075BB38" w14:textId="6C6C9937" w:rsidR="001813D1" w:rsidRPr="00820DDB" w:rsidRDefault="001813D1" w:rsidP="00EA5426">
            <w:pPr>
              <w:pStyle w:val="BodyText"/>
              <w:spacing w:after="0"/>
              <w:rPr>
                <w:b w:val="0"/>
                <w:bCs w:val="0"/>
              </w:rPr>
            </w:pPr>
            <w:r w:rsidRPr="00820DDB">
              <w:rPr>
                <w:b w:val="0"/>
                <w:bCs w:val="0"/>
              </w:rPr>
              <w:t>Reset mật khẩu Sinh Viên về “123”</w:t>
            </w:r>
          </w:p>
        </w:tc>
      </w:tr>
    </w:tbl>
    <w:p w14:paraId="2B9B5255" w14:textId="2D5B43EF" w:rsidR="00820DDB" w:rsidRDefault="00820DDB" w:rsidP="00820DDB">
      <w:pPr>
        <w:pStyle w:val="Heading3"/>
        <w:numPr>
          <w:ilvl w:val="0"/>
          <w:numId w:val="0"/>
        </w:numPr>
      </w:pPr>
    </w:p>
    <w:p w14:paraId="2149F7DA" w14:textId="2DB6195F" w:rsidR="00724CBA" w:rsidRDefault="00724CBA" w:rsidP="00724CBA"/>
    <w:p w14:paraId="3DF82DAD" w14:textId="74FD095B" w:rsidR="00724CBA" w:rsidRDefault="00724CBA" w:rsidP="00724CBA"/>
    <w:p w14:paraId="2A5CDB26" w14:textId="77777777" w:rsidR="00724CBA" w:rsidRPr="00724CBA" w:rsidRDefault="00724CBA" w:rsidP="00724CBA"/>
    <w:p w14:paraId="5626E529" w14:textId="2D3243E4" w:rsidR="00820DDB" w:rsidRDefault="00820DDB" w:rsidP="00820DDB"/>
    <w:p w14:paraId="7C6359A4" w14:textId="0A72E44A" w:rsidR="00820DDB" w:rsidRDefault="00820DDB" w:rsidP="00820DDB"/>
    <w:p w14:paraId="74AC9A29" w14:textId="1CA30857" w:rsidR="00820DDB" w:rsidRDefault="00820DDB" w:rsidP="00820DDB"/>
    <w:p w14:paraId="3583A562" w14:textId="166C67C9" w:rsidR="00820DDB" w:rsidRDefault="00820DDB" w:rsidP="00820DDB"/>
    <w:p w14:paraId="57D652EC" w14:textId="54381DD2" w:rsidR="00820DDB" w:rsidRDefault="00820DDB" w:rsidP="00820DDB"/>
    <w:p w14:paraId="07DCE552" w14:textId="40564112" w:rsidR="00820DDB" w:rsidRDefault="00820DDB" w:rsidP="00820DDB"/>
    <w:p w14:paraId="480B37EA" w14:textId="716CE6D1" w:rsidR="00820DDB" w:rsidRDefault="00820DDB" w:rsidP="00820DDB"/>
    <w:p w14:paraId="79DFE5D2" w14:textId="1D8099E9" w:rsidR="00820DDB" w:rsidRDefault="00820DDB" w:rsidP="00820DDB"/>
    <w:p w14:paraId="0B0CC042" w14:textId="77777777" w:rsidR="00820DDB" w:rsidRPr="00820DDB" w:rsidRDefault="00820DDB" w:rsidP="00820DDB"/>
    <w:p w14:paraId="4B633674" w14:textId="0DF57168" w:rsidR="00820DDB" w:rsidRPr="00820DDB" w:rsidRDefault="00820DDB" w:rsidP="00820DDB">
      <w:pPr>
        <w:pStyle w:val="Heading3"/>
      </w:pPr>
      <w:bookmarkStart w:id="17" w:name="_Toc73780474"/>
      <w:bookmarkStart w:id="18" w:name="_Toc73780587"/>
      <w:r>
        <w:lastRenderedPageBreak/>
        <w:t xml:space="preserve">Lớp </w:t>
      </w:r>
      <w:r>
        <w:t>H</w:t>
      </w:r>
      <w:r w:rsidR="008A2265">
        <w:t>ocKi</w:t>
      </w:r>
      <w:bookmarkEnd w:id="17"/>
      <w:bookmarkEnd w:id="18"/>
    </w:p>
    <w:tbl>
      <w:tblPr>
        <w:tblStyle w:val="GridTable1Light-Accent4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074"/>
        <w:gridCol w:w="3060"/>
        <w:gridCol w:w="2718"/>
      </w:tblGrid>
      <w:tr w:rsidR="00820DDB" w14:paraId="4B64EDCD" w14:textId="77777777" w:rsidTr="00081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</w:tcPr>
          <w:p w14:paraId="382CD5A2" w14:textId="77777777" w:rsidR="00820DDB" w:rsidRPr="00F44EE4" w:rsidRDefault="00820DDB" w:rsidP="0008131C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2B0C8B5C" w14:textId="77777777" w:rsidR="00820DDB" w:rsidRPr="00F44EE4" w:rsidRDefault="00820DDB" w:rsidP="0008131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074" w:type="dxa"/>
          </w:tcPr>
          <w:p w14:paraId="1B4B044B" w14:textId="77777777" w:rsidR="00820DDB" w:rsidRPr="00DE7C9E" w:rsidRDefault="00820DDB" w:rsidP="0008131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 Loại</w:t>
            </w:r>
          </w:p>
        </w:tc>
        <w:tc>
          <w:tcPr>
            <w:tcW w:w="3060" w:type="dxa"/>
          </w:tcPr>
          <w:p w14:paraId="27F069BE" w14:textId="77777777" w:rsidR="00820DDB" w:rsidRPr="00F44EE4" w:rsidRDefault="00820DDB" w:rsidP="0008131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18" w:type="dxa"/>
          </w:tcPr>
          <w:p w14:paraId="4D157637" w14:textId="77777777" w:rsidR="00820DDB" w:rsidRPr="00F44EE4" w:rsidRDefault="00820DDB" w:rsidP="0008131C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820DDB" w14:paraId="21B66386" w14:textId="77777777" w:rsidTr="00081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</w:tcPr>
          <w:p w14:paraId="7A03B8CC" w14:textId="77777777" w:rsidR="00820DDB" w:rsidRDefault="00820DDB" w:rsidP="0008131C">
            <w:pPr>
              <w:pStyle w:val="BodyText"/>
              <w:spacing w:after="0"/>
            </w:pPr>
            <w:r>
              <w:t>01</w:t>
            </w:r>
          </w:p>
        </w:tc>
        <w:tc>
          <w:tcPr>
            <w:tcW w:w="1966" w:type="dxa"/>
          </w:tcPr>
          <w:p w14:paraId="7BD55674" w14:textId="390342CE" w:rsidR="00820DDB" w:rsidRDefault="00820DDB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MaHocKi</w:t>
            </w:r>
          </w:p>
        </w:tc>
        <w:tc>
          <w:tcPr>
            <w:tcW w:w="1074" w:type="dxa"/>
          </w:tcPr>
          <w:p w14:paraId="42629328" w14:textId="77777777" w:rsidR="00820DDB" w:rsidRPr="00363B6E" w:rsidRDefault="00820DDB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private</w:t>
            </w:r>
          </w:p>
        </w:tc>
        <w:tc>
          <w:tcPr>
            <w:tcW w:w="3060" w:type="dxa"/>
          </w:tcPr>
          <w:p w14:paraId="5AB4387A" w14:textId="1DD402ED" w:rsidR="00820DDB" w:rsidRDefault="004A7F27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Khóa chính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18" w:type="dxa"/>
          </w:tcPr>
          <w:p w14:paraId="4EE77D15" w14:textId="2B02CE32" w:rsidR="00820DDB" w:rsidRDefault="00820DDB" w:rsidP="0008131C">
            <w:pPr>
              <w:pStyle w:val="BodyText"/>
              <w:spacing w:after="0"/>
            </w:pPr>
            <w:r>
              <w:t>Mã học kì</w:t>
            </w:r>
          </w:p>
        </w:tc>
      </w:tr>
      <w:tr w:rsidR="00820DDB" w14:paraId="59CF81F9" w14:textId="77777777" w:rsidTr="00081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</w:tcPr>
          <w:p w14:paraId="6D14DDCC" w14:textId="77777777" w:rsidR="00820DDB" w:rsidRDefault="00820DDB" w:rsidP="0008131C">
            <w:pPr>
              <w:pStyle w:val="BodyText"/>
              <w:spacing w:after="0"/>
            </w:pPr>
            <w:r>
              <w:t>02</w:t>
            </w:r>
          </w:p>
        </w:tc>
        <w:tc>
          <w:tcPr>
            <w:tcW w:w="1966" w:type="dxa"/>
          </w:tcPr>
          <w:p w14:paraId="548DDE4F" w14:textId="5FB592DD" w:rsidR="00820DDB" w:rsidRDefault="00820DDB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</w:t>
            </w:r>
          </w:p>
        </w:tc>
        <w:tc>
          <w:tcPr>
            <w:tcW w:w="1074" w:type="dxa"/>
          </w:tcPr>
          <w:p w14:paraId="619658A2" w14:textId="77777777" w:rsidR="00820DDB" w:rsidRDefault="00820DDB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private</w:t>
            </w:r>
          </w:p>
        </w:tc>
        <w:tc>
          <w:tcPr>
            <w:tcW w:w="3060" w:type="dxa"/>
          </w:tcPr>
          <w:p w14:paraId="5FD33A2F" w14:textId="661BDC86" w:rsidR="00820DDB" w:rsidRDefault="00820DDB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18" w:type="dxa"/>
          </w:tcPr>
          <w:p w14:paraId="456BF62A" w14:textId="2D9C7406" w:rsidR="00820DDB" w:rsidRDefault="00820DDB" w:rsidP="0008131C">
            <w:pPr>
              <w:pStyle w:val="BodyText"/>
              <w:spacing w:after="0"/>
            </w:pPr>
            <w:r>
              <w:t>Tên của học kỳ</w:t>
            </w:r>
          </w:p>
        </w:tc>
      </w:tr>
      <w:tr w:rsidR="00820DDB" w14:paraId="5D60E35E" w14:textId="77777777" w:rsidTr="00081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</w:tcPr>
          <w:p w14:paraId="08BA09B3" w14:textId="77777777" w:rsidR="00820DDB" w:rsidRDefault="00820DDB" w:rsidP="0008131C">
            <w:pPr>
              <w:pStyle w:val="BodyText"/>
              <w:spacing w:after="0"/>
            </w:pPr>
            <w:r>
              <w:t>03</w:t>
            </w:r>
          </w:p>
        </w:tc>
        <w:tc>
          <w:tcPr>
            <w:tcW w:w="1966" w:type="dxa"/>
          </w:tcPr>
          <w:p w14:paraId="6412BC24" w14:textId="0B823445" w:rsidR="00820DDB" w:rsidRDefault="00820DDB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</w:t>
            </w:r>
          </w:p>
        </w:tc>
        <w:tc>
          <w:tcPr>
            <w:tcW w:w="1074" w:type="dxa"/>
          </w:tcPr>
          <w:p w14:paraId="3DC8A00C" w14:textId="77777777" w:rsidR="00820DDB" w:rsidRDefault="00820DDB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private</w:t>
            </w:r>
          </w:p>
        </w:tc>
        <w:tc>
          <w:tcPr>
            <w:tcW w:w="3060" w:type="dxa"/>
          </w:tcPr>
          <w:p w14:paraId="54B0C692" w14:textId="77777777" w:rsidR="00820DDB" w:rsidRDefault="00820DDB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18" w:type="dxa"/>
          </w:tcPr>
          <w:p w14:paraId="1CBEC38E" w14:textId="76308952" w:rsidR="00820DDB" w:rsidRDefault="00820DDB" w:rsidP="0008131C">
            <w:pPr>
              <w:pStyle w:val="BodyText"/>
              <w:spacing w:after="0"/>
            </w:pPr>
            <w:r>
              <w:t>Năm học của học kỳ</w:t>
            </w:r>
          </w:p>
        </w:tc>
      </w:tr>
      <w:tr w:rsidR="00820DDB" w14:paraId="66FDEF7C" w14:textId="77777777" w:rsidTr="00081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</w:tcPr>
          <w:p w14:paraId="68FF839C" w14:textId="77777777" w:rsidR="00820DDB" w:rsidRDefault="00820DDB" w:rsidP="0008131C">
            <w:pPr>
              <w:pStyle w:val="BodyText"/>
              <w:spacing w:after="0"/>
            </w:pPr>
            <w:r>
              <w:t>04</w:t>
            </w:r>
          </w:p>
        </w:tc>
        <w:tc>
          <w:tcPr>
            <w:tcW w:w="1966" w:type="dxa"/>
          </w:tcPr>
          <w:p w14:paraId="2D68D82E" w14:textId="0146BBA7" w:rsidR="00820DDB" w:rsidRDefault="00820DDB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4A7F27">
              <w:t>G</w:t>
            </w:r>
            <w:r>
              <w:t>BatDau</w:t>
            </w:r>
          </w:p>
        </w:tc>
        <w:tc>
          <w:tcPr>
            <w:tcW w:w="1074" w:type="dxa"/>
          </w:tcPr>
          <w:p w14:paraId="2A3A34C1" w14:textId="77777777" w:rsidR="00820DDB" w:rsidRDefault="00820DDB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private</w:t>
            </w:r>
          </w:p>
        </w:tc>
        <w:tc>
          <w:tcPr>
            <w:tcW w:w="3060" w:type="dxa"/>
          </w:tcPr>
          <w:p w14:paraId="16069400" w14:textId="3F1118F5" w:rsidR="00820DDB" w:rsidRDefault="00820DDB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18" w:type="dxa"/>
          </w:tcPr>
          <w:p w14:paraId="15688D35" w14:textId="62837FC0" w:rsidR="00820DDB" w:rsidRDefault="00820DDB" w:rsidP="0008131C">
            <w:pPr>
              <w:pStyle w:val="BodyText"/>
              <w:spacing w:after="0"/>
            </w:pPr>
            <w:r>
              <w:t>Thời gian bắt đầu học kỳ</w:t>
            </w:r>
          </w:p>
        </w:tc>
      </w:tr>
      <w:tr w:rsidR="00820DDB" w14:paraId="2722841E" w14:textId="77777777" w:rsidTr="0008131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</w:tcPr>
          <w:p w14:paraId="36D961F5" w14:textId="77777777" w:rsidR="00820DDB" w:rsidRDefault="00820DDB" w:rsidP="0008131C">
            <w:pPr>
              <w:pStyle w:val="BodyText"/>
              <w:spacing w:after="0"/>
            </w:pPr>
            <w:r>
              <w:t>05</w:t>
            </w:r>
          </w:p>
        </w:tc>
        <w:tc>
          <w:tcPr>
            <w:tcW w:w="1966" w:type="dxa"/>
          </w:tcPr>
          <w:p w14:paraId="4C8FBBC9" w14:textId="595883C5" w:rsidR="00820DDB" w:rsidRDefault="00820DDB" w:rsidP="0008131C">
            <w:pPr>
              <w:pStyle w:val="BodyText"/>
              <w:spacing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t>GKetThuc</w:t>
            </w:r>
          </w:p>
        </w:tc>
        <w:tc>
          <w:tcPr>
            <w:tcW w:w="1074" w:type="dxa"/>
          </w:tcPr>
          <w:p w14:paraId="4123E84F" w14:textId="77777777" w:rsidR="00820DDB" w:rsidRDefault="00820DDB" w:rsidP="0008131C">
            <w:pPr>
              <w:pStyle w:val="BodyText"/>
              <w:spacing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private</w:t>
            </w:r>
          </w:p>
        </w:tc>
        <w:tc>
          <w:tcPr>
            <w:tcW w:w="3060" w:type="dxa"/>
          </w:tcPr>
          <w:p w14:paraId="1993F3D2" w14:textId="77777777" w:rsidR="00820DDB" w:rsidRDefault="00820DDB" w:rsidP="0008131C">
            <w:pPr>
              <w:pStyle w:val="BodyText"/>
              <w:spacing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18" w:type="dxa"/>
          </w:tcPr>
          <w:p w14:paraId="5BFD7FF3" w14:textId="455B8928" w:rsidR="00820DDB" w:rsidRDefault="00820DDB" w:rsidP="0008131C">
            <w:pPr>
              <w:pStyle w:val="BodyText"/>
              <w:spacing w:after="0"/>
            </w:pPr>
            <w:r>
              <w:t>Thời gian kết thúc học kỳ</w:t>
            </w:r>
          </w:p>
        </w:tc>
      </w:tr>
    </w:tbl>
    <w:p w14:paraId="72332985" w14:textId="03384E17" w:rsidR="00820DDB" w:rsidRDefault="00820DDB" w:rsidP="00820DDB">
      <w:pPr>
        <w:pStyle w:val="BodyText"/>
        <w:keepLines w:val="0"/>
        <w:widowControl/>
        <w:spacing w:before="120"/>
        <w:ind w:left="1440"/>
        <w:jc w:val="both"/>
        <w:rPr>
          <w:i/>
          <w:color w:val="0000FF"/>
        </w:rPr>
      </w:pPr>
    </w:p>
    <w:tbl>
      <w:tblPr>
        <w:tblStyle w:val="GridTable1Light-Accent1"/>
        <w:tblW w:w="13978" w:type="dxa"/>
        <w:tblLook w:val="01E0" w:firstRow="1" w:lastRow="1" w:firstColumn="1" w:lastColumn="1" w:noHBand="0" w:noVBand="0"/>
      </w:tblPr>
      <w:tblGrid>
        <w:gridCol w:w="914"/>
        <w:gridCol w:w="2373"/>
        <w:gridCol w:w="1501"/>
        <w:gridCol w:w="1620"/>
        <w:gridCol w:w="7570"/>
      </w:tblGrid>
      <w:tr w:rsidR="00820DDB" w14:paraId="03474E1D" w14:textId="77777777" w:rsidTr="00081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14:paraId="2FCCBD1E" w14:textId="77777777" w:rsidR="00820DDB" w:rsidRPr="00F44EE4" w:rsidRDefault="00820DDB" w:rsidP="0008131C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2373" w:type="dxa"/>
          </w:tcPr>
          <w:p w14:paraId="5C7FEDA8" w14:textId="77777777" w:rsidR="00820DDB" w:rsidRPr="00F44EE4" w:rsidRDefault="00820DDB" w:rsidP="0008131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EE4">
              <w:rPr>
                <w:color w:val="000000"/>
              </w:rPr>
              <w:t xml:space="preserve">Tên </w:t>
            </w:r>
            <w:r>
              <w:rPr>
                <w:color w:val="000000"/>
              </w:rPr>
              <w:t>phương thức</w:t>
            </w:r>
          </w:p>
        </w:tc>
        <w:tc>
          <w:tcPr>
            <w:tcW w:w="1501" w:type="dxa"/>
          </w:tcPr>
          <w:p w14:paraId="32CD23FE" w14:textId="77777777" w:rsidR="00820DDB" w:rsidRPr="00982449" w:rsidRDefault="00820DDB" w:rsidP="000813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Loại</w:t>
            </w:r>
          </w:p>
        </w:tc>
        <w:tc>
          <w:tcPr>
            <w:tcW w:w="1620" w:type="dxa"/>
          </w:tcPr>
          <w:p w14:paraId="02EA9893" w14:textId="77777777" w:rsidR="00820DDB" w:rsidRPr="001813D1" w:rsidRDefault="00820DDB" w:rsidP="0008131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Ràng buộc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70" w:type="dxa"/>
          </w:tcPr>
          <w:p w14:paraId="7CEBF5F2" w14:textId="77777777" w:rsidR="00820DDB" w:rsidRPr="00F44EE4" w:rsidRDefault="00820DDB" w:rsidP="0008131C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820DDB" w14:paraId="2F67A53D" w14:textId="77777777" w:rsidTr="0008131C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14:paraId="618C690D" w14:textId="77777777" w:rsidR="00820DDB" w:rsidRDefault="00820DDB" w:rsidP="0008131C">
            <w:pPr>
              <w:pStyle w:val="BodyText"/>
              <w:spacing w:after="0"/>
            </w:pPr>
            <w:r>
              <w:t>01</w:t>
            </w:r>
          </w:p>
        </w:tc>
        <w:tc>
          <w:tcPr>
            <w:tcW w:w="2373" w:type="dxa"/>
          </w:tcPr>
          <w:p w14:paraId="62A7129B" w14:textId="34405672" w:rsidR="00820DDB" w:rsidRDefault="00820DDB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LayDanhSach</w:t>
            </w:r>
          </w:p>
        </w:tc>
        <w:tc>
          <w:tcPr>
            <w:tcW w:w="1501" w:type="dxa"/>
          </w:tcPr>
          <w:p w14:paraId="3E81B0F4" w14:textId="544F0C09" w:rsidR="00820DDB" w:rsidRPr="00982449" w:rsidRDefault="00820DDB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  <w:r w:rsidR="004E3197">
              <w:t xml:space="preserve"> </w:t>
            </w:r>
            <w:r w:rsidR="004E3197">
              <w:t>static</w:t>
            </w:r>
          </w:p>
        </w:tc>
        <w:tc>
          <w:tcPr>
            <w:tcW w:w="1620" w:type="dxa"/>
          </w:tcPr>
          <w:p w14:paraId="106E6905" w14:textId="77777777" w:rsidR="00820DDB" w:rsidRDefault="00820DDB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70" w:type="dxa"/>
          </w:tcPr>
          <w:p w14:paraId="76BF9943" w14:textId="44BA4A0D" w:rsidR="00820DDB" w:rsidRDefault="00820DDB" w:rsidP="0008131C">
            <w:pPr>
              <w:pStyle w:val="BodyText"/>
              <w:spacing w:after="0"/>
            </w:pPr>
            <w:r>
              <w:t>Lấy Danh sách học kỳ</w:t>
            </w:r>
          </w:p>
        </w:tc>
      </w:tr>
      <w:tr w:rsidR="00820DDB" w14:paraId="7858DB76" w14:textId="77777777" w:rsidTr="0008131C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14:paraId="363ADF6A" w14:textId="77777777" w:rsidR="00820DDB" w:rsidRDefault="00820DDB" w:rsidP="0008131C">
            <w:pPr>
              <w:pStyle w:val="BodyText"/>
              <w:spacing w:after="0"/>
            </w:pPr>
            <w:r>
              <w:t>02</w:t>
            </w:r>
          </w:p>
        </w:tc>
        <w:tc>
          <w:tcPr>
            <w:tcW w:w="2373" w:type="dxa"/>
          </w:tcPr>
          <w:p w14:paraId="0B99BF93" w14:textId="4F17030C" w:rsidR="00820DDB" w:rsidRDefault="00820DDB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LayThongTin</w:t>
            </w:r>
          </w:p>
        </w:tc>
        <w:tc>
          <w:tcPr>
            <w:tcW w:w="1501" w:type="dxa"/>
          </w:tcPr>
          <w:p w14:paraId="24572A9E" w14:textId="61D75C9D" w:rsidR="00820DDB" w:rsidRPr="00982449" w:rsidRDefault="00820DDB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</w:p>
        </w:tc>
        <w:tc>
          <w:tcPr>
            <w:tcW w:w="1620" w:type="dxa"/>
          </w:tcPr>
          <w:p w14:paraId="3F0ABC6D" w14:textId="77777777" w:rsidR="00820DDB" w:rsidRDefault="00820DDB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70" w:type="dxa"/>
          </w:tcPr>
          <w:p w14:paraId="19EB70F3" w14:textId="5FB8334F" w:rsidR="00820DDB" w:rsidRDefault="00820DDB" w:rsidP="0008131C">
            <w:pPr>
              <w:pStyle w:val="BodyText"/>
              <w:spacing w:after="0"/>
            </w:pPr>
            <w:r>
              <w:t xml:space="preserve">Lấy </w:t>
            </w:r>
            <w:r>
              <w:t>thông tin của một học kỳ</w:t>
            </w:r>
          </w:p>
        </w:tc>
      </w:tr>
      <w:tr w:rsidR="00820DDB" w14:paraId="476723E1" w14:textId="77777777" w:rsidTr="0008131C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14:paraId="03E83F1F" w14:textId="77777777" w:rsidR="00820DDB" w:rsidRDefault="00820DDB" w:rsidP="0008131C">
            <w:pPr>
              <w:pStyle w:val="BodyText"/>
              <w:spacing w:after="0"/>
            </w:pPr>
            <w:r>
              <w:t>03</w:t>
            </w:r>
          </w:p>
        </w:tc>
        <w:tc>
          <w:tcPr>
            <w:tcW w:w="2373" w:type="dxa"/>
          </w:tcPr>
          <w:p w14:paraId="7FCA4879" w14:textId="64BDE5A6" w:rsidR="00820DDB" w:rsidRDefault="00820DDB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Them</w:t>
            </w:r>
          </w:p>
        </w:tc>
        <w:tc>
          <w:tcPr>
            <w:tcW w:w="1501" w:type="dxa"/>
          </w:tcPr>
          <w:p w14:paraId="0E4B3D5A" w14:textId="77777777" w:rsidR="00820DDB" w:rsidRPr="00982449" w:rsidRDefault="00820DDB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1620" w:type="dxa"/>
          </w:tcPr>
          <w:p w14:paraId="777D4EAE" w14:textId="77777777" w:rsidR="00820DDB" w:rsidRDefault="00820DDB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70" w:type="dxa"/>
          </w:tcPr>
          <w:p w14:paraId="1D4050C4" w14:textId="231E0199" w:rsidR="00820DDB" w:rsidRDefault="00820DDB" w:rsidP="0008131C">
            <w:pPr>
              <w:pStyle w:val="BodyText"/>
              <w:spacing w:after="0"/>
            </w:pPr>
            <w:r>
              <w:t>Thêm học kỳ</w:t>
            </w:r>
          </w:p>
        </w:tc>
      </w:tr>
      <w:tr w:rsidR="00820DDB" w14:paraId="4EC4CDB5" w14:textId="77777777" w:rsidTr="0008131C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14:paraId="5AD83CD0" w14:textId="77777777" w:rsidR="00820DDB" w:rsidRDefault="00820DDB" w:rsidP="0008131C">
            <w:pPr>
              <w:pStyle w:val="BodyText"/>
              <w:spacing w:after="0"/>
            </w:pPr>
            <w:r>
              <w:t>04</w:t>
            </w:r>
          </w:p>
        </w:tc>
        <w:tc>
          <w:tcPr>
            <w:tcW w:w="2373" w:type="dxa"/>
          </w:tcPr>
          <w:p w14:paraId="34A1DBBE" w14:textId="19FC9194" w:rsidR="00820DDB" w:rsidRDefault="00820DDB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</w:t>
            </w:r>
          </w:p>
        </w:tc>
        <w:tc>
          <w:tcPr>
            <w:tcW w:w="1501" w:type="dxa"/>
          </w:tcPr>
          <w:p w14:paraId="4077DC3E" w14:textId="77777777" w:rsidR="00820DDB" w:rsidRPr="00982449" w:rsidRDefault="00820DDB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1620" w:type="dxa"/>
          </w:tcPr>
          <w:p w14:paraId="514916A8" w14:textId="77777777" w:rsidR="00820DDB" w:rsidRDefault="00820DDB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70" w:type="dxa"/>
          </w:tcPr>
          <w:p w14:paraId="7BF70697" w14:textId="77777777" w:rsidR="00820DDB" w:rsidRDefault="00820DDB" w:rsidP="0008131C">
            <w:pPr>
              <w:pStyle w:val="BodyText"/>
              <w:spacing w:after="0"/>
            </w:pPr>
            <w:r>
              <w:t>Cập nhật thông tin giáo vụ</w:t>
            </w:r>
          </w:p>
        </w:tc>
      </w:tr>
      <w:tr w:rsidR="00820DDB" w14:paraId="6EBC6D18" w14:textId="77777777" w:rsidTr="0008131C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14:paraId="6F148685" w14:textId="77777777" w:rsidR="00820DDB" w:rsidRDefault="00820DDB" w:rsidP="0008131C">
            <w:pPr>
              <w:pStyle w:val="BodyText"/>
              <w:spacing w:after="0"/>
            </w:pPr>
            <w:r>
              <w:t>05</w:t>
            </w:r>
          </w:p>
        </w:tc>
        <w:tc>
          <w:tcPr>
            <w:tcW w:w="2373" w:type="dxa"/>
          </w:tcPr>
          <w:p w14:paraId="0179A07E" w14:textId="4CD7227F" w:rsidR="00820DDB" w:rsidRDefault="00820DDB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Xo</w:t>
            </w:r>
            <w:r>
              <w:t>a</w:t>
            </w:r>
          </w:p>
        </w:tc>
        <w:tc>
          <w:tcPr>
            <w:tcW w:w="1501" w:type="dxa"/>
          </w:tcPr>
          <w:p w14:paraId="320EC523" w14:textId="77777777" w:rsidR="00820DDB" w:rsidRPr="00982449" w:rsidRDefault="00820DDB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1620" w:type="dxa"/>
          </w:tcPr>
          <w:p w14:paraId="7BAD8E81" w14:textId="77777777" w:rsidR="00820DDB" w:rsidRDefault="00820DDB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70" w:type="dxa"/>
          </w:tcPr>
          <w:p w14:paraId="4C40D872" w14:textId="77777777" w:rsidR="00820DDB" w:rsidRDefault="00820DDB" w:rsidP="0008131C">
            <w:pPr>
              <w:pStyle w:val="BodyText"/>
              <w:spacing w:after="0"/>
            </w:pPr>
            <w:r>
              <w:t>Xóa một giáo vụ</w:t>
            </w:r>
          </w:p>
        </w:tc>
      </w:tr>
      <w:tr w:rsidR="00820DDB" w14:paraId="013579A5" w14:textId="77777777" w:rsidTr="0008131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14:paraId="4DB23032" w14:textId="77777777" w:rsidR="00820DDB" w:rsidRDefault="00820DDB" w:rsidP="0008131C">
            <w:pPr>
              <w:pStyle w:val="BodyText"/>
              <w:spacing w:after="0"/>
            </w:pPr>
            <w:r>
              <w:t>06</w:t>
            </w:r>
          </w:p>
        </w:tc>
        <w:tc>
          <w:tcPr>
            <w:tcW w:w="2373" w:type="dxa"/>
          </w:tcPr>
          <w:p w14:paraId="47EFDF61" w14:textId="0A5D374C" w:rsidR="00820DDB" w:rsidRDefault="00820DDB" w:rsidP="0008131C">
            <w:pPr>
              <w:pStyle w:val="BodyText"/>
              <w:spacing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SetHocKiHienTai</w:t>
            </w:r>
          </w:p>
        </w:tc>
        <w:tc>
          <w:tcPr>
            <w:tcW w:w="1501" w:type="dxa"/>
          </w:tcPr>
          <w:p w14:paraId="585977AF" w14:textId="77777777" w:rsidR="00820DDB" w:rsidRPr="00982449" w:rsidRDefault="00820DDB" w:rsidP="0008131C">
            <w:pPr>
              <w:pStyle w:val="BodyText"/>
              <w:spacing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1620" w:type="dxa"/>
          </w:tcPr>
          <w:p w14:paraId="7B51608B" w14:textId="77777777" w:rsidR="00820DDB" w:rsidRDefault="00820DDB" w:rsidP="0008131C">
            <w:pPr>
              <w:pStyle w:val="BodyText"/>
              <w:spacing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70" w:type="dxa"/>
          </w:tcPr>
          <w:p w14:paraId="7BF1AAE1" w14:textId="1EB541AE" w:rsidR="00820DDB" w:rsidRDefault="00820DDB" w:rsidP="0008131C">
            <w:pPr>
              <w:pStyle w:val="BodyText"/>
              <w:spacing w:after="0"/>
            </w:pPr>
            <w:r>
              <w:t>Set một học kỳ là học kỳ hiện tại</w:t>
            </w:r>
          </w:p>
        </w:tc>
      </w:tr>
    </w:tbl>
    <w:p w14:paraId="2F5F4C35" w14:textId="22187EFB" w:rsidR="00F2519B" w:rsidRDefault="00F2519B" w:rsidP="00F2519B">
      <w:pPr>
        <w:pStyle w:val="BodyText"/>
        <w:keepLines w:val="0"/>
        <w:widowControl/>
        <w:spacing w:before="120"/>
        <w:ind w:left="1440"/>
        <w:jc w:val="both"/>
        <w:rPr>
          <w:i/>
          <w:color w:val="0000FF"/>
        </w:rPr>
      </w:pPr>
    </w:p>
    <w:p w14:paraId="20CC26A0" w14:textId="52F27E86" w:rsidR="00820DDB" w:rsidRDefault="00820DDB" w:rsidP="00F2519B">
      <w:pPr>
        <w:pStyle w:val="BodyText"/>
        <w:keepLines w:val="0"/>
        <w:widowControl/>
        <w:spacing w:before="120"/>
        <w:ind w:left="1440"/>
        <w:jc w:val="both"/>
        <w:rPr>
          <w:i/>
          <w:color w:val="0000FF"/>
        </w:rPr>
      </w:pPr>
    </w:p>
    <w:p w14:paraId="3BECAF93" w14:textId="1AC6FCD2" w:rsidR="00820DDB" w:rsidRDefault="00820DDB" w:rsidP="00F2519B">
      <w:pPr>
        <w:pStyle w:val="BodyText"/>
        <w:keepLines w:val="0"/>
        <w:widowControl/>
        <w:spacing w:before="120"/>
        <w:ind w:left="1440"/>
        <w:jc w:val="both"/>
        <w:rPr>
          <w:i/>
          <w:color w:val="0000FF"/>
        </w:rPr>
      </w:pPr>
    </w:p>
    <w:p w14:paraId="5EDDC301" w14:textId="7D55F0EA" w:rsidR="00820DDB" w:rsidRDefault="00820DDB" w:rsidP="00F2519B">
      <w:pPr>
        <w:pStyle w:val="BodyText"/>
        <w:keepLines w:val="0"/>
        <w:widowControl/>
        <w:spacing w:before="120"/>
        <w:ind w:left="1440"/>
        <w:jc w:val="both"/>
        <w:rPr>
          <w:i/>
          <w:color w:val="0000FF"/>
        </w:rPr>
      </w:pPr>
    </w:p>
    <w:p w14:paraId="650842EE" w14:textId="3232BA1A" w:rsidR="00820DDB" w:rsidRDefault="00820DDB" w:rsidP="00F2519B">
      <w:pPr>
        <w:pStyle w:val="BodyText"/>
        <w:keepLines w:val="0"/>
        <w:widowControl/>
        <w:spacing w:before="120"/>
        <w:ind w:left="1440"/>
        <w:jc w:val="both"/>
        <w:rPr>
          <w:i/>
          <w:color w:val="0000FF"/>
        </w:rPr>
      </w:pPr>
    </w:p>
    <w:p w14:paraId="5F1A3FAD" w14:textId="254F3A61" w:rsidR="00820DDB" w:rsidRDefault="00820DDB" w:rsidP="00F2519B">
      <w:pPr>
        <w:pStyle w:val="BodyText"/>
        <w:keepLines w:val="0"/>
        <w:widowControl/>
        <w:spacing w:before="120"/>
        <w:ind w:left="1440"/>
        <w:jc w:val="both"/>
        <w:rPr>
          <w:i/>
          <w:color w:val="0000FF"/>
        </w:rPr>
      </w:pPr>
    </w:p>
    <w:p w14:paraId="6B7F5694" w14:textId="344D8256" w:rsidR="00820DDB" w:rsidRDefault="00820DDB" w:rsidP="00F2519B">
      <w:pPr>
        <w:pStyle w:val="BodyText"/>
        <w:keepLines w:val="0"/>
        <w:widowControl/>
        <w:spacing w:before="120"/>
        <w:ind w:left="1440"/>
        <w:jc w:val="both"/>
        <w:rPr>
          <w:i/>
          <w:color w:val="0000FF"/>
        </w:rPr>
      </w:pPr>
    </w:p>
    <w:p w14:paraId="1C8DF2BD" w14:textId="13F5F5AA" w:rsidR="00820DDB" w:rsidRDefault="00820DDB" w:rsidP="00F2519B">
      <w:pPr>
        <w:pStyle w:val="BodyText"/>
        <w:keepLines w:val="0"/>
        <w:widowControl/>
        <w:spacing w:before="120"/>
        <w:ind w:left="1440"/>
        <w:jc w:val="both"/>
        <w:rPr>
          <w:i/>
          <w:color w:val="0000FF"/>
        </w:rPr>
      </w:pPr>
    </w:p>
    <w:p w14:paraId="5DDE3F2B" w14:textId="322A33BE" w:rsidR="008A2265" w:rsidRDefault="008A2265" w:rsidP="00F2519B">
      <w:pPr>
        <w:pStyle w:val="BodyText"/>
        <w:keepLines w:val="0"/>
        <w:widowControl/>
        <w:spacing w:before="120"/>
        <w:ind w:left="1440"/>
        <w:jc w:val="both"/>
        <w:rPr>
          <w:i/>
          <w:color w:val="0000FF"/>
        </w:rPr>
      </w:pPr>
    </w:p>
    <w:p w14:paraId="180FDD63" w14:textId="77777777" w:rsidR="008A2265" w:rsidRDefault="008A2265" w:rsidP="00F2519B">
      <w:pPr>
        <w:pStyle w:val="BodyText"/>
        <w:keepLines w:val="0"/>
        <w:widowControl/>
        <w:spacing w:before="120"/>
        <w:ind w:left="1440"/>
        <w:jc w:val="both"/>
        <w:rPr>
          <w:i/>
          <w:color w:val="0000FF"/>
        </w:rPr>
      </w:pPr>
    </w:p>
    <w:p w14:paraId="59F75BF9" w14:textId="77777777" w:rsidR="008A2265" w:rsidRDefault="008A2265" w:rsidP="00F2519B">
      <w:pPr>
        <w:pStyle w:val="BodyText"/>
        <w:keepLines w:val="0"/>
        <w:widowControl/>
        <w:spacing w:before="120"/>
        <w:ind w:left="1440"/>
        <w:jc w:val="both"/>
        <w:rPr>
          <w:i/>
          <w:color w:val="0000FF"/>
        </w:rPr>
      </w:pPr>
    </w:p>
    <w:p w14:paraId="0B101ECD" w14:textId="63E309CB" w:rsidR="008A2265" w:rsidRPr="00820DDB" w:rsidRDefault="008A2265" w:rsidP="008A2265">
      <w:pPr>
        <w:pStyle w:val="Heading3"/>
      </w:pPr>
      <w:bookmarkStart w:id="19" w:name="_Toc73780475"/>
      <w:bookmarkStart w:id="20" w:name="_Toc73780588"/>
      <w:r>
        <w:lastRenderedPageBreak/>
        <w:t xml:space="preserve">Lớp </w:t>
      </w:r>
      <w:r>
        <w:t>DotDKHP</w:t>
      </w:r>
      <w:r w:rsidR="001F5CBF">
        <w:t xml:space="preserve"> (Đợt đăng ký học phần)</w:t>
      </w:r>
      <w:bookmarkEnd w:id="19"/>
      <w:bookmarkEnd w:id="20"/>
    </w:p>
    <w:tbl>
      <w:tblPr>
        <w:tblStyle w:val="GridTable1Light-Accent4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074"/>
        <w:gridCol w:w="3060"/>
        <w:gridCol w:w="2718"/>
      </w:tblGrid>
      <w:tr w:rsidR="008A2265" w14:paraId="31CE0D13" w14:textId="77777777" w:rsidTr="00081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</w:tcPr>
          <w:p w14:paraId="047A49DC" w14:textId="77777777" w:rsidR="008A2265" w:rsidRPr="00F44EE4" w:rsidRDefault="008A2265" w:rsidP="0008131C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627036EA" w14:textId="77777777" w:rsidR="008A2265" w:rsidRPr="00F44EE4" w:rsidRDefault="008A2265" w:rsidP="0008131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074" w:type="dxa"/>
          </w:tcPr>
          <w:p w14:paraId="05F79F7B" w14:textId="77777777" w:rsidR="008A2265" w:rsidRPr="00DE7C9E" w:rsidRDefault="008A2265" w:rsidP="0008131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 Loại</w:t>
            </w:r>
          </w:p>
        </w:tc>
        <w:tc>
          <w:tcPr>
            <w:tcW w:w="3060" w:type="dxa"/>
          </w:tcPr>
          <w:p w14:paraId="07ADD774" w14:textId="77777777" w:rsidR="008A2265" w:rsidRPr="00F44EE4" w:rsidRDefault="008A2265" w:rsidP="0008131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18" w:type="dxa"/>
          </w:tcPr>
          <w:p w14:paraId="332F1F3C" w14:textId="77777777" w:rsidR="008A2265" w:rsidRPr="00F44EE4" w:rsidRDefault="008A2265" w:rsidP="0008131C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8A2265" w14:paraId="339B3648" w14:textId="77777777" w:rsidTr="00081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</w:tcPr>
          <w:p w14:paraId="48D8684B" w14:textId="77777777" w:rsidR="008A2265" w:rsidRDefault="008A2265" w:rsidP="0008131C">
            <w:pPr>
              <w:pStyle w:val="BodyText"/>
              <w:spacing w:after="0"/>
            </w:pPr>
            <w:r>
              <w:t>01</w:t>
            </w:r>
          </w:p>
        </w:tc>
        <w:tc>
          <w:tcPr>
            <w:tcW w:w="1966" w:type="dxa"/>
          </w:tcPr>
          <w:p w14:paraId="3125EFA5" w14:textId="53368676" w:rsidR="008A2265" w:rsidRDefault="008A2265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</w:t>
            </w:r>
            <w:r w:rsidR="001F5CBF">
              <w:t>Dot</w:t>
            </w:r>
          </w:p>
        </w:tc>
        <w:tc>
          <w:tcPr>
            <w:tcW w:w="1074" w:type="dxa"/>
          </w:tcPr>
          <w:p w14:paraId="17676416" w14:textId="77777777" w:rsidR="008A2265" w:rsidRPr="00363B6E" w:rsidRDefault="008A2265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private</w:t>
            </w:r>
          </w:p>
        </w:tc>
        <w:tc>
          <w:tcPr>
            <w:tcW w:w="3060" w:type="dxa"/>
          </w:tcPr>
          <w:p w14:paraId="74775CFB" w14:textId="77777777" w:rsidR="008A2265" w:rsidRDefault="008A2265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18" w:type="dxa"/>
          </w:tcPr>
          <w:p w14:paraId="223703D8" w14:textId="269BA729" w:rsidR="008A2265" w:rsidRDefault="008A2265" w:rsidP="0008131C">
            <w:pPr>
              <w:pStyle w:val="BodyText"/>
              <w:spacing w:after="0"/>
            </w:pPr>
            <w:r>
              <w:t xml:space="preserve">Mã </w:t>
            </w:r>
            <w:r w:rsidR="001F5CBF">
              <w:t>đợt đăng ký học phần</w:t>
            </w:r>
          </w:p>
        </w:tc>
      </w:tr>
      <w:tr w:rsidR="008A2265" w14:paraId="28569B5E" w14:textId="77777777" w:rsidTr="00081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</w:tcPr>
          <w:p w14:paraId="74F14B8E" w14:textId="40976D80" w:rsidR="008A2265" w:rsidRDefault="008A2265" w:rsidP="0008131C">
            <w:pPr>
              <w:pStyle w:val="BodyText"/>
              <w:spacing w:after="0"/>
            </w:pPr>
            <w:r>
              <w:t>0</w:t>
            </w:r>
            <w:r w:rsidR="001F5CBF">
              <w:t>2</w:t>
            </w:r>
          </w:p>
        </w:tc>
        <w:tc>
          <w:tcPr>
            <w:tcW w:w="1966" w:type="dxa"/>
          </w:tcPr>
          <w:p w14:paraId="67EC892F" w14:textId="4D7905BE" w:rsidR="008A2265" w:rsidRDefault="008A2265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4A7F27">
              <w:t>G</w:t>
            </w:r>
            <w:r>
              <w:t>BatDau</w:t>
            </w:r>
          </w:p>
        </w:tc>
        <w:tc>
          <w:tcPr>
            <w:tcW w:w="1074" w:type="dxa"/>
          </w:tcPr>
          <w:p w14:paraId="7857C0FD" w14:textId="77777777" w:rsidR="008A2265" w:rsidRDefault="008A2265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private</w:t>
            </w:r>
          </w:p>
        </w:tc>
        <w:tc>
          <w:tcPr>
            <w:tcW w:w="3060" w:type="dxa"/>
          </w:tcPr>
          <w:p w14:paraId="59939FD9" w14:textId="77777777" w:rsidR="008A2265" w:rsidRDefault="008A2265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18" w:type="dxa"/>
          </w:tcPr>
          <w:p w14:paraId="0F681E14" w14:textId="667A7D2A" w:rsidR="008A2265" w:rsidRDefault="008A2265" w:rsidP="0008131C">
            <w:pPr>
              <w:pStyle w:val="BodyText"/>
              <w:spacing w:after="0"/>
            </w:pPr>
            <w:r>
              <w:t>Thời gian bắt đầu</w:t>
            </w:r>
            <w:r w:rsidR="004A7F27">
              <w:t xml:space="preserve"> đợt đăng ký học phần</w:t>
            </w:r>
          </w:p>
        </w:tc>
      </w:tr>
      <w:tr w:rsidR="008A2265" w14:paraId="0EEE9836" w14:textId="77777777" w:rsidTr="0008131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</w:tcPr>
          <w:p w14:paraId="1D931E2C" w14:textId="0933DBD8" w:rsidR="008A2265" w:rsidRDefault="008A2265" w:rsidP="0008131C">
            <w:pPr>
              <w:pStyle w:val="BodyText"/>
              <w:spacing w:after="0"/>
            </w:pPr>
            <w:r>
              <w:t>0</w:t>
            </w:r>
            <w:r w:rsidR="001F5CBF">
              <w:t>3</w:t>
            </w:r>
          </w:p>
        </w:tc>
        <w:tc>
          <w:tcPr>
            <w:tcW w:w="1966" w:type="dxa"/>
          </w:tcPr>
          <w:p w14:paraId="2FF93A3A" w14:textId="77777777" w:rsidR="008A2265" w:rsidRDefault="008A2265" w:rsidP="0008131C">
            <w:pPr>
              <w:pStyle w:val="BodyText"/>
              <w:spacing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TGKetThuc</w:t>
            </w:r>
          </w:p>
        </w:tc>
        <w:tc>
          <w:tcPr>
            <w:tcW w:w="1074" w:type="dxa"/>
          </w:tcPr>
          <w:p w14:paraId="073B9E69" w14:textId="77777777" w:rsidR="008A2265" w:rsidRDefault="008A2265" w:rsidP="0008131C">
            <w:pPr>
              <w:pStyle w:val="BodyText"/>
              <w:spacing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private</w:t>
            </w:r>
          </w:p>
        </w:tc>
        <w:tc>
          <w:tcPr>
            <w:tcW w:w="3060" w:type="dxa"/>
          </w:tcPr>
          <w:p w14:paraId="1538E5BC" w14:textId="0AC405A0" w:rsidR="008A2265" w:rsidRDefault="004A7F27" w:rsidP="0008131C">
            <w:pPr>
              <w:pStyle w:val="BodyText"/>
              <w:spacing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TGKetThuc phải sau TGBatDau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18" w:type="dxa"/>
          </w:tcPr>
          <w:p w14:paraId="42D20AA1" w14:textId="0B3ED071" w:rsidR="008A2265" w:rsidRDefault="008A2265" w:rsidP="0008131C">
            <w:pPr>
              <w:pStyle w:val="BodyText"/>
              <w:spacing w:after="0"/>
            </w:pPr>
            <w:r>
              <w:t>Thời gian kết thúc</w:t>
            </w:r>
            <w:r w:rsidR="004A7F27">
              <w:t xml:space="preserve"> đợt đăng ký học phần</w:t>
            </w:r>
          </w:p>
        </w:tc>
      </w:tr>
    </w:tbl>
    <w:tbl>
      <w:tblPr>
        <w:tblStyle w:val="GridTable1Light-Accent1"/>
        <w:tblpPr w:leftFromText="180" w:rightFromText="180" w:vertAnchor="text" w:horzAnchor="margin" w:tblpY="567"/>
        <w:tblW w:w="9558" w:type="dxa"/>
        <w:tblLayout w:type="fixed"/>
        <w:tblLook w:val="01E0" w:firstRow="1" w:lastRow="1" w:firstColumn="1" w:lastColumn="1" w:noHBand="0" w:noVBand="0"/>
      </w:tblPr>
      <w:tblGrid>
        <w:gridCol w:w="670"/>
        <w:gridCol w:w="2048"/>
        <w:gridCol w:w="1080"/>
        <w:gridCol w:w="2070"/>
        <w:gridCol w:w="3690"/>
      </w:tblGrid>
      <w:tr w:rsidR="004A7F27" w14:paraId="63F72434" w14:textId="77777777" w:rsidTr="004E3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786DAE8C" w14:textId="77777777" w:rsidR="004A7F27" w:rsidRPr="00F44EE4" w:rsidRDefault="004A7F27" w:rsidP="004A7F27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2048" w:type="dxa"/>
          </w:tcPr>
          <w:p w14:paraId="22CE3316" w14:textId="77777777" w:rsidR="004A7F27" w:rsidRPr="00F44EE4" w:rsidRDefault="004A7F27" w:rsidP="004A7F2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EE4">
              <w:rPr>
                <w:color w:val="000000"/>
              </w:rPr>
              <w:t xml:space="preserve">Tên </w:t>
            </w:r>
            <w:r>
              <w:rPr>
                <w:color w:val="000000"/>
              </w:rPr>
              <w:t>phương thức</w:t>
            </w:r>
          </w:p>
        </w:tc>
        <w:tc>
          <w:tcPr>
            <w:tcW w:w="1080" w:type="dxa"/>
          </w:tcPr>
          <w:p w14:paraId="5B8AA124" w14:textId="77777777" w:rsidR="004A7F27" w:rsidRPr="00982449" w:rsidRDefault="004A7F27" w:rsidP="004A7F2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Loại</w:t>
            </w:r>
          </w:p>
        </w:tc>
        <w:tc>
          <w:tcPr>
            <w:tcW w:w="2070" w:type="dxa"/>
          </w:tcPr>
          <w:p w14:paraId="7054CD39" w14:textId="77777777" w:rsidR="004A7F27" w:rsidRPr="001813D1" w:rsidRDefault="004A7F27" w:rsidP="004A7F2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Ràng buộc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90" w:type="dxa"/>
          </w:tcPr>
          <w:p w14:paraId="0051FA2C" w14:textId="77777777" w:rsidR="004A7F27" w:rsidRPr="00F44EE4" w:rsidRDefault="004A7F27" w:rsidP="004A7F27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4A7F27" w14:paraId="4B1FDD84" w14:textId="77777777" w:rsidTr="004E3197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1B34BDE7" w14:textId="77777777" w:rsidR="004A7F27" w:rsidRDefault="004A7F27" w:rsidP="004A7F27">
            <w:pPr>
              <w:pStyle w:val="BodyText"/>
              <w:spacing w:after="0"/>
            </w:pPr>
            <w:r>
              <w:t>01</w:t>
            </w:r>
          </w:p>
        </w:tc>
        <w:tc>
          <w:tcPr>
            <w:tcW w:w="2048" w:type="dxa"/>
          </w:tcPr>
          <w:p w14:paraId="51661511" w14:textId="77777777" w:rsidR="004A7F27" w:rsidRDefault="004A7F27" w:rsidP="004A7F27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LayDanhSach</w:t>
            </w:r>
          </w:p>
        </w:tc>
        <w:tc>
          <w:tcPr>
            <w:tcW w:w="1080" w:type="dxa"/>
          </w:tcPr>
          <w:p w14:paraId="54431853" w14:textId="7A2B5456" w:rsidR="004A7F27" w:rsidRPr="00982449" w:rsidRDefault="004A7F27" w:rsidP="004A7F27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  <w:r w:rsidR="004E3197">
              <w:t xml:space="preserve">  </w:t>
            </w:r>
            <w:r w:rsidR="004E3197">
              <w:t>static</w:t>
            </w:r>
          </w:p>
        </w:tc>
        <w:tc>
          <w:tcPr>
            <w:tcW w:w="2070" w:type="dxa"/>
          </w:tcPr>
          <w:p w14:paraId="2D08F841" w14:textId="77777777" w:rsidR="004A7F27" w:rsidRDefault="004A7F27" w:rsidP="004A7F27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90" w:type="dxa"/>
          </w:tcPr>
          <w:p w14:paraId="4C288FC2" w14:textId="77777777" w:rsidR="004A7F27" w:rsidRDefault="004A7F27" w:rsidP="004A7F27">
            <w:pPr>
              <w:pStyle w:val="BodyText"/>
              <w:spacing w:after="0"/>
            </w:pPr>
            <w:r>
              <w:t>Lấy Danh sách đợt đăng ký học phần</w:t>
            </w:r>
          </w:p>
        </w:tc>
      </w:tr>
      <w:tr w:rsidR="004A7F27" w14:paraId="6E84A372" w14:textId="77777777" w:rsidTr="004E3197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2081FB34" w14:textId="77777777" w:rsidR="004A7F27" w:rsidRDefault="004A7F27" w:rsidP="004A7F27">
            <w:pPr>
              <w:pStyle w:val="BodyText"/>
              <w:spacing w:after="0"/>
            </w:pPr>
            <w:r>
              <w:t>02</w:t>
            </w:r>
          </w:p>
        </w:tc>
        <w:tc>
          <w:tcPr>
            <w:tcW w:w="2048" w:type="dxa"/>
          </w:tcPr>
          <w:p w14:paraId="358EC319" w14:textId="77777777" w:rsidR="004A7F27" w:rsidRDefault="004A7F27" w:rsidP="004A7F27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LayThongTin</w:t>
            </w:r>
          </w:p>
        </w:tc>
        <w:tc>
          <w:tcPr>
            <w:tcW w:w="1080" w:type="dxa"/>
          </w:tcPr>
          <w:p w14:paraId="40DF5B51" w14:textId="301F8CEA" w:rsidR="004A7F27" w:rsidRPr="00982449" w:rsidRDefault="004A7F27" w:rsidP="004A7F27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</w:p>
        </w:tc>
        <w:tc>
          <w:tcPr>
            <w:tcW w:w="2070" w:type="dxa"/>
          </w:tcPr>
          <w:p w14:paraId="53BF05F8" w14:textId="77777777" w:rsidR="004A7F27" w:rsidRDefault="004A7F27" w:rsidP="004A7F27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90" w:type="dxa"/>
          </w:tcPr>
          <w:p w14:paraId="6254E93D" w14:textId="77777777" w:rsidR="004A7F27" w:rsidRDefault="004A7F27" w:rsidP="004A7F27">
            <w:pPr>
              <w:pStyle w:val="BodyText"/>
              <w:spacing w:after="0"/>
            </w:pPr>
            <w:r>
              <w:t>Lấy thông tin của một đợt đăng ký học phần</w:t>
            </w:r>
          </w:p>
        </w:tc>
      </w:tr>
      <w:tr w:rsidR="004A7F27" w14:paraId="4FFFC460" w14:textId="77777777" w:rsidTr="004E3197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717F47E5" w14:textId="77777777" w:rsidR="004A7F27" w:rsidRDefault="004A7F27" w:rsidP="004A7F27">
            <w:pPr>
              <w:pStyle w:val="BodyText"/>
              <w:spacing w:after="0"/>
            </w:pPr>
            <w:r>
              <w:t>03</w:t>
            </w:r>
          </w:p>
        </w:tc>
        <w:tc>
          <w:tcPr>
            <w:tcW w:w="2048" w:type="dxa"/>
          </w:tcPr>
          <w:p w14:paraId="3AF60338" w14:textId="77777777" w:rsidR="004A7F27" w:rsidRDefault="004A7F27" w:rsidP="004A7F27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Them</w:t>
            </w:r>
          </w:p>
        </w:tc>
        <w:tc>
          <w:tcPr>
            <w:tcW w:w="1080" w:type="dxa"/>
          </w:tcPr>
          <w:p w14:paraId="0AE64BE5" w14:textId="77777777" w:rsidR="004A7F27" w:rsidRPr="00982449" w:rsidRDefault="004A7F27" w:rsidP="004A7F27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2070" w:type="dxa"/>
          </w:tcPr>
          <w:p w14:paraId="3FFA4DC8" w14:textId="77777777" w:rsidR="004A7F27" w:rsidRDefault="004A7F27" w:rsidP="004A7F27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90" w:type="dxa"/>
          </w:tcPr>
          <w:p w14:paraId="0086D757" w14:textId="32767EBF" w:rsidR="004A7F27" w:rsidRDefault="004A7F27" w:rsidP="004A7F27">
            <w:pPr>
              <w:pStyle w:val="BodyText"/>
              <w:spacing w:after="0"/>
            </w:pPr>
            <w:r>
              <w:t xml:space="preserve">Thêm </w:t>
            </w:r>
            <w:r>
              <w:t>đợt đăng ký học phần</w:t>
            </w:r>
          </w:p>
        </w:tc>
      </w:tr>
      <w:tr w:rsidR="004A7F27" w14:paraId="5E1B6113" w14:textId="77777777" w:rsidTr="004E3197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221D7151" w14:textId="77777777" w:rsidR="004A7F27" w:rsidRDefault="004A7F27" w:rsidP="004A7F27">
            <w:pPr>
              <w:pStyle w:val="BodyText"/>
              <w:spacing w:after="0"/>
            </w:pPr>
            <w:r>
              <w:t>04</w:t>
            </w:r>
          </w:p>
        </w:tc>
        <w:tc>
          <w:tcPr>
            <w:tcW w:w="2048" w:type="dxa"/>
          </w:tcPr>
          <w:p w14:paraId="5E90F895" w14:textId="2536B11C" w:rsidR="004A7F27" w:rsidRDefault="004A7F27" w:rsidP="004A7F27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LayDotDKHPHienTai</w:t>
            </w:r>
          </w:p>
        </w:tc>
        <w:tc>
          <w:tcPr>
            <w:tcW w:w="1080" w:type="dxa"/>
          </w:tcPr>
          <w:p w14:paraId="7A9D42E5" w14:textId="77777777" w:rsidR="004A7F27" w:rsidRPr="00982449" w:rsidRDefault="004A7F27" w:rsidP="004A7F27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2070" w:type="dxa"/>
          </w:tcPr>
          <w:p w14:paraId="7E1C3211" w14:textId="77777777" w:rsidR="004A7F27" w:rsidRDefault="004A7F27" w:rsidP="004A7F27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90" w:type="dxa"/>
          </w:tcPr>
          <w:p w14:paraId="1AB99F27" w14:textId="32CA0F1A" w:rsidR="004A7F27" w:rsidRDefault="004A7F27" w:rsidP="004A7F27">
            <w:pPr>
              <w:pStyle w:val="BodyText"/>
              <w:spacing w:after="0"/>
            </w:pPr>
            <w:r>
              <w:t>Lấy đợt đăng ký học phần hiện tại</w:t>
            </w:r>
          </w:p>
        </w:tc>
      </w:tr>
      <w:tr w:rsidR="004A7F27" w14:paraId="2A0D6C5B" w14:textId="77777777" w:rsidTr="004E319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5B6801CC" w14:textId="77777777" w:rsidR="004A7F27" w:rsidRDefault="004A7F27" w:rsidP="004A7F27">
            <w:pPr>
              <w:pStyle w:val="BodyText"/>
              <w:spacing w:after="0"/>
            </w:pPr>
            <w:r>
              <w:t>05</w:t>
            </w:r>
          </w:p>
        </w:tc>
        <w:tc>
          <w:tcPr>
            <w:tcW w:w="2048" w:type="dxa"/>
          </w:tcPr>
          <w:p w14:paraId="4019DE87" w14:textId="77777777" w:rsidR="004A7F27" w:rsidRDefault="004A7F27" w:rsidP="004A7F27">
            <w:pPr>
              <w:pStyle w:val="BodyText"/>
              <w:spacing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Xoa</w:t>
            </w:r>
          </w:p>
        </w:tc>
        <w:tc>
          <w:tcPr>
            <w:tcW w:w="1080" w:type="dxa"/>
          </w:tcPr>
          <w:p w14:paraId="3B7ABEB4" w14:textId="77777777" w:rsidR="004A7F27" w:rsidRPr="00982449" w:rsidRDefault="004A7F27" w:rsidP="004A7F27">
            <w:pPr>
              <w:pStyle w:val="BodyText"/>
              <w:spacing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2070" w:type="dxa"/>
          </w:tcPr>
          <w:p w14:paraId="6EF2DB2D" w14:textId="77777777" w:rsidR="004A7F27" w:rsidRDefault="004A7F27" w:rsidP="004A7F27">
            <w:pPr>
              <w:pStyle w:val="BodyText"/>
              <w:spacing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90" w:type="dxa"/>
          </w:tcPr>
          <w:p w14:paraId="75CF3ABD" w14:textId="77777777" w:rsidR="004A7F27" w:rsidRDefault="004A7F27" w:rsidP="004A7F27">
            <w:pPr>
              <w:pStyle w:val="BodyText"/>
              <w:spacing w:after="0"/>
            </w:pPr>
            <w:r>
              <w:t>Xóa một giáo vụ</w:t>
            </w:r>
          </w:p>
        </w:tc>
      </w:tr>
    </w:tbl>
    <w:p w14:paraId="7251FB4C" w14:textId="77777777" w:rsidR="008A2265" w:rsidRDefault="008A2265" w:rsidP="008A2265">
      <w:pPr>
        <w:pStyle w:val="BodyText"/>
        <w:keepLines w:val="0"/>
        <w:widowControl/>
        <w:spacing w:before="120"/>
        <w:ind w:left="1440"/>
        <w:jc w:val="both"/>
        <w:rPr>
          <w:i/>
          <w:color w:val="0000FF"/>
        </w:rPr>
      </w:pPr>
    </w:p>
    <w:p w14:paraId="32F4BCAC" w14:textId="77777777" w:rsidR="008A2265" w:rsidRDefault="008A2265" w:rsidP="008A2265">
      <w:pPr>
        <w:pStyle w:val="BodyText"/>
        <w:keepLines w:val="0"/>
        <w:widowControl/>
        <w:spacing w:before="120"/>
        <w:ind w:left="1440"/>
        <w:jc w:val="both"/>
        <w:rPr>
          <w:i/>
          <w:color w:val="0000FF"/>
        </w:rPr>
      </w:pPr>
    </w:p>
    <w:p w14:paraId="71F6F397" w14:textId="77777777" w:rsidR="008A2265" w:rsidRDefault="008A2265" w:rsidP="008A2265">
      <w:pPr>
        <w:pStyle w:val="BodyText"/>
        <w:keepLines w:val="0"/>
        <w:widowControl/>
        <w:spacing w:before="120"/>
        <w:ind w:left="1440"/>
        <w:jc w:val="both"/>
        <w:rPr>
          <w:i/>
          <w:color w:val="0000FF"/>
        </w:rPr>
      </w:pPr>
    </w:p>
    <w:p w14:paraId="29EBD148" w14:textId="77777777" w:rsidR="008A2265" w:rsidRDefault="008A2265" w:rsidP="008A2265">
      <w:pPr>
        <w:pStyle w:val="BodyText"/>
        <w:keepLines w:val="0"/>
        <w:widowControl/>
        <w:spacing w:before="120"/>
        <w:ind w:left="1440"/>
        <w:jc w:val="both"/>
        <w:rPr>
          <w:i/>
          <w:color w:val="0000FF"/>
        </w:rPr>
      </w:pPr>
    </w:p>
    <w:p w14:paraId="56C88083" w14:textId="77777777" w:rsidR="008A2265" w:rsidRDefault="008A2265" w:rsidP="008A2265">
      <w:pPr>
        <w:pStyle w:val="BodyText"/>
        <w:keepLines w:val="0"/>
        <w:widowControl/>
        <w:spacing w:before="120"/>
        <w:ind w:left="1440"/>
        <w:jc w:val="both"/>
        <w:rPr>
          <w:i/>
          <w:color w:val="0000FF"/>
        </w:rPr>
      </w:pPr>
    </w:p>
    <w:p w14:paraId="7353AE70" w14:textId="33ACDEE1" w:rsidR="00820DDB" w:rsidRDefault="00820DDB" w:rsidP="00F2519B">
      <w:pPr>
        <w:pStyle w:val="BodyText"/>
        <w:keepLines w:val="0"/>
        <w:widowControl/>
        <w:spacing w:before="120"/>
        <w:ind w:left="1440"/>
        <w:jc w:val="both"/>
        <w:rPr>
          <w:i/>
          <w:color w:val="0000FF"/>
        </w:rPr>
      </w:pPr>
    </w:p>
    <w:p w14:paraId="09EF3542" w14:textId="38DADE73" w:rsidR="008A2265" w:rsidRDefault="008A2265" w:rsidP="00F2519B">
      <w:pPr>
        <w:pStyle w:val="BodyText"/>
        <w:keepLines w:val="0"/>
        <w:widowControl/>
        <w:spacing w:before="120"/>
        <w:ind w:left="1440"/>
        <w:jc w:val="both"/>
        <w:rPr>
          <w:i/>
          <w:color w:val="0000FF"/>
        </w:rPr>
      </w:pPr>
    </w:p>
    <w:p w14:paraId="3F94A177" w14:textId="52D8FEEB" w:rsidR="008A2265" w:rsidRDefault="008A2265" w:rsidP="00F2519B">
      <w:pPr>
        <w:pStyle w:val="BodyText"/>
        <w:keepLines w:val="0"/>
        <w:widowControl/>
        <w:spacing w:before="120"/>
        <w:ind w:left="1440"/>
        <w:jc w:val="both"/>
        <w:rPr>
          <w:i/>
          <w:color w:val="0000FF"/>
        </w:rPr>
      </w:pPr>
    </w:p>
    <w:p w14:paraId="69B870E9" w14:textId="6A62FC1C" w:rsidR="008A2265" w:rsidRDefault="008A2265" w:rsidP="00F2519B">
      <w:pPr>
        <w:pStyle w:val="BodyText"/>
        <w:keepLines w:val="0"/>
        <w:widowControl/>
        <w:spacing w:before="120"/>
        <w:ind w:left="1440"/>
        <w:jc w:val="both"/>
        <w:rPr>
          <w:i/>
          <w:color w:val="0000FF"/>
        </w:rPr>
      </w:pPr>
    </w:p>
    <w:p w14:paraId="726EA44C" w14:textId="19A1E78E" w:rsidR="00F143E5" w:rsidRDefault="00F143E5" w:rsidP="00F2519B">
      <w:pPr>
        <w:pStyle w:val="BodyText"/>
        <w:keepLines w:val="0"/>
        <w:widowControl/>
        <w:spacing w:before="120"/>
        <w:ind w:left="1440"/>
        <w:jc w:val="both"/>
        <w:rPr>
          <w:i/>
          <w:color w:val="0000FF"/>
        </w:rPr>
      </w:pPr>
    </w:p>
    <w:p w14:paraId="4F33B5B1" w14:textId="77777777" w:rsidR="004A7F27" w:rsidRDefault="004A7F27" w:rsidP="004E3197">
      <w:pPr>
        <w:pStyle w:val="BodyText"/>
        <w:keepLines w:val="0"/>
        <w:widowControl/>
        <w:spacing w:before="120"/>
        <w:jc w:val="both"/>
        <w:rPr>
          <w:i/>
          <w:color w:val="0000FF"/>
        </w:rPr>
      </w:pPr>
    </w:p>
    <w:p w14:paraId="07507245" w14:textId="17874C79" w:rsidR="00F143E5" w:rsidRPr="00820DDB" w:rsidRDefault="00F143E5" w:rsidP="00F143E5">
      <w:pPr>
        <w:pStyle w:val="Heading3"/>
      </w:pPr>
      <w:bookmarkStart w:id="21" w:name="_Toc73780476"/>
      <w:bookmarkStart w:id="22" w:name="_Toc73780589"/>
      <w:r>
        <w:lastRenderedPageBreak/>
        <w:t xml:space="preserve">Lớp </w:t>
      </w:r>
      <w:r>
        <w:t>MonHoc</w:t>
      </w:r>
      <w:bookmarkEnd w:id="21"/>
      <w:bookmarkEnd w:id="22"/>
    </w:p>
    <w:tbl>
      <w:tblPr>
        <w:tblStyle w:val="GridTable1Light-Accent4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074"/>
        <w:gridCol w:w="3060"/>
        <w:gridCol w:w="2718"/>
      </w:tblGrid>
      <w:tr w:rsidR="00F143E5" w14:paraId="7E9127E0" w14:textId="77777777" w:rsidTr="00081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</w:tcPr>
          <w:p w14:paraId="343C663C" w14:textId="77777777" w:rsidR="00F143E5" w:rsidRPr="00F44EE4" w:rsidRDefault="00F143E5" w:rsidP="0008131C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0C2AD9DE" w14:textId="77777777" w:rsidR="00F143E5" w:rsidRPr="00F44EE4" w:rsidRDefault="00F143E5" w:rsidP="0008131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074" w:type="dxa"/>
          </w:tcPr>
          <w:p w14:paraId="62F4C837" w14:textId="77777777" w:rsidR="00F143E5" w:rsidRPr="00DE7C9E" w:rsidRDefault="00F143E5" w:rsidP="0008131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 Loại</w:t>
            </w:r>
          </w:p>
        </w:tc>
        <w:tc>
          <w:tcPr>
            <w:tcW w:w="3060" w:type="dxa"/>
          </w:tcPr>
          <w:p w14:paraId="63B1CEC4" w14:textId="77777777" w:rsidR="00F143E5" w:rsidRPr="00F44EE4" w:rsidRDefault="00F143E5" w:rsidP="0008131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18" w:type="dxa"/>
          </w:tcPr>
          <w:p w14:paraId="37562333" w14:textId="77777777" w:rsidR="00F143E5" w:rsidRPr="00F44EE4" w:rsidRDefault="00F143E5" w:rsidP="0008131C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F143E5" w14:paraId="27DE315D" w14:textId="77777777" w:rsidTr="00081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</w:tcPr>
          <w:p w14:paraId="21B3C01A" w14:textId="77777777" w:rsidR="00F143E5" w:rsidRDefault="00F143E5" w:rsidP="0008131C">
            <w:pPr>
              <w:pStyle w:val="BodyText"/>
              <w:spacing w:after="0"/>
            </w:pPr>
            <w:r>
              <w:t>01</w:t>
            </w:r>
          </w:p>
        </w:tc>
        <w:tc>
          <w:tcPr>
            <w:tcW w:w="1966" w:type="dxa"/>
          </w:tcPr>
          <w:p w14:paraId="07DD6583" w14:textId="0B9249F9" w:rsidR="00F143E5" w:rsidRDefault="00F143E5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</w:t>
            </w:r>
            <w:r w:rsidR="004A7F27">
              <w:t>MH</w:t>
            </w:r>
          </w:p>
        </w:tc>
        <w:tc>
          <w:tcPr>
            <w:tcW w:w="1074" w:type="dxa"/>
          </w:tcPr>
          <w:p w14:paraId="538C11AE" w14:textId="77777777" w:rsidR="00F143E5" w:rsidRPr="00363B6E" w:rsidRDefault="00F143E5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private</w:t>
            </w:r>
          </w:p>
        </w:tc>
        <w:tc>
          <w:tcPr>
            <w:tcW w:w="3060" w:type="dxa"/>
          </w:tcPr>
          <w:p w14:paraId="3F8F17CD" w14:textId="649B0783" w:rsidR="00F143E5" w:rsidRDefault="004A7F27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Khóa chính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18" w:type="dxa"/>
          </w:tcPr>
          <w:p w14:paraId="6F90FA46" w14:textId="5DB83BAA" w:rsidR="00F143E5" w:rsidRDefault="00F143E5" w:rsidP="0008131C">
            <w:pPr>
              <w:pStyle w:val="BodyText"/>
              <w:spacing w:after="0"/>
            </w:pPr>
            <w:r>
              <w:t xml:space="preserve">Mã </w:t>
            </w:r>
            <w:r w:rsidR="004A7F27">
              <w:t>môn học</w:t>
            </w:r>
          </w:p>
        </w:tc>
      </w:tr>
      <w:tr w:rsidR="00F143E5" w14:paraId="340D7393" w14:textId="77777777" w:rsidTr="00081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</w:tcPr>
          <w:p w14:paraId="12187FD9" w14:textId="77777777" w:rsidR="00F143E5" w:rsidRDefault="00F143E5" w:rsidP="0008131C">
            <w:pPr>
              <w:pStyle w:val="BodyText"/>
              <w:spacing w:after="0"/>
            </w:pPr>
            <w:r>
              <w:t>02</w:t>
            </w:r>
          </w:p>
        </w:tc>
        <w:tc>
          <w:tcPr>
            <w:tcW w:w="1966" w:type="dxa"/>
          </w:tcPr>
          <w:p w14:paraId="50ED711C" w14:textId="1BA943D4" w:rsidR="00F143E5" w:rsidRDefault="00F143E5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4A7F27">
              <w:t>en</w:t>
            </w:r>
          </w:p>
        </w:tc>
        <w:tc>
          <w:tcPr>
            <w:tcW w:w="1074" w:type="dxa"/>
          </w:tcPr>
          <w:p w14:paraId="401931BD" w14:textId="77777777" w:rsidR="00F143E5" w:rsidRDefault="00F143E5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private</w:t>
            </w:r>
          </w:p>
        </w:tc>
        <w:tc>
          <w:tcPr>
            <w:tcW w:w="3060" w:type="dxa"/>
          </w:tcPr>
          <w:p w14:paraId="2195EF16" w14:textId="77777777" w:rsidR="00F143E5" w:rsidRDefault="00F143E5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18" w:type="dxa"/>
          </w:tcPr>
          <w:p w14:paraId="1001E727" w14:textId="179FC313" w:rsidR="00F143E5" w:rsidRDefault="00F143E5" w:rsidP="0008131C">
            <w:pPr>
              <w:pStyle w:val="BodyText"/>
              <w:spacing w:after="0"/>
            </w:pPr>
            <w:r>
              <w:t xml:space="preserve">Tên của </w:t>
            </w:r>
            <w:r w:rsidR="004A7F27">
              <w:t>môn học</w:t>
            </w:r>
          </w:p>
        </w:tc>
      </w:tr>
      <w:tr w:rsidR="00F143E5" w14:paraId="5960E475" w14:textId="77777777" w:rsidTr="0008131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</w:tcPr>
          <w:p w14:paraId="03178EEB" w14:textId="77777777" w:rsidR="00F143E5" w:rsidRDefault="00F143E5" w:rsidP="0008131C">
            <w:pPr>
              <w:pStyle w:val="BodyText"/>
              <w:spacing w:after="0"/>
            </w:pPr>
            <w:r>
              <w:t>03</w:t>
            </w:r>
          </w:p>
        </w:tc>
        <w:tc>
          <w:tcPr>
            <w:tcW w:w="1966" w:type="dxa"/>
          </w:tcPr>
          <w:p w14:paraId="39D28FE8" w14:textId="72A1A201" w:rsidR="00F143E5" w:rsidRDefault="004A7F27" w:rsidP="0008131C">
            <w:pPr>
              <w:pStyle w:val="BodyText"/>
              <w:spacing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SoTinChi</w:t>
            </w:r>
          </w:p>
        </w:tc>
        <w:tc>
          <w:tcPr>
            <w:tcW w:w="1074" w:type="dxa"/>
          </w:tcPr>
          <w:p w14:paraId="5DE79C83" w14:textId="77777777" w:rsidR="00F143E5" w:rsidRDefault="00F143E5" w:rsidP="0008131C">
            <w:pPr>
              <w:pStyle w:val="BodyText"/>
              <w:spacing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private</w:t>
            </w:r>
          </w:p>
        </w:tc>
        <w:tc>
          <w:tcPr>
            <w:tcW w:w="3060" w:type="dxa"/>
          </w:tcPr>
          <w:p w14:paraId="196C2748" w14:textId="15ED56D6" w:rsidR="00F143E5" w:rsidRDefault="004A7F27" w:rsidP="0008131C">
            <w:pPr>
              <w:pStyle w:val="BodyText"/>
              <w:spacing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Là số nguyên dương từ 0 </w:t>
            </w:r>
            <w:r w:rsidRPr="004A7F27">
              <w:rPr>
                <w:b w:val="0"/>
                <w:bCs w:val="0"/>
              </w:rPr>
              <w:sym w:font="Wingdings" w:char="F0E0"/>
            </w:r>
            <w:r>
              <w:rPr>
                <w:b w:val="0"/>
                <w:bCs w:val="0"/>
              </w:rPr>
              <w:t xml:space="preserve"> 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18" w:type="dxa"/>
          </w:tcPr>
          <w:p w14:paraId="652BB8E4" w14:textId="5926EED3" w:rsidR="00F143E5" w:rsidRDefault="004A7F27" w:rsidP="0008131C">
            <w:pPr>
              <w:pStyle w:val="BodyText"/>
              <w:spacing w:after="0"/>
            </w:pPr>
            <w:r>
              <w:t>Số tín chỉ của môn học</w:t>
            </w:r>
          </w:p>
        </w:tc>
      </w:tr>
    </w:tbl>
    <w:p w14:paraId="0773C90B" w14:textId="77777777" w:rsidR="00F143E5" w:rsidRDefault="00F143E5" w:rsidP="00F143E5">
      <w:pPr>
        <w:pStyle w:val="BodyText"/>
        <w:keepLines w:val="0"/>
        <w:widowControl/>
        <w:spacing w:before="120"/>
        <w:ind w:left="1440"/>
        <w:jc w:val="both"/>
        <w:rPr>
          <w:i/>
          <w:color w:val="0000FF"/>
        </w:rPr>
      </w:pPr>
    </w:p>
    <w:tbl>
      <w:tblPr>
        <w:tblStyle w:val="GridTable1Light-Accent1"/>
        <w:tblW w:w="9575" w:type="dxa"/>
        <w:tblLook w:val="01E0" w:firstRow="1" w:lastRow="1" w:firstColumn="1" w:lastColumn="1" w:noHBand="0" w:noVBand="0"/>
      </w:tblPr>
      <w:tblGrid>
        <w:gridCol w:w="677"/>
        <w:gridCol w:w="2041"/>
        <w:gridCol w:w="1170"/>
        <w:gridCol w:w="1440"/>
        <w:gridCol w:w="4247"/>
      </w:tblGrid>
      <w:tr w:rsidR="004E3197" w14:paraId="23C6032D" w14:textId="77777777" w:rsidTr="004E3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" w:type="dxa"/>
          </w:tcPr>
          <w:p w14:paraId="7FF455B4" w14:textId="77777777" w:rsidR="00F143E5" w:rsidRPr="00F44EE4" w:rsidRDefault="00F143E5" w:rsidP="0008131C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2041" w:type="dxa"/>
          </w:tcPr>
          <w:p w14:paraId="5B88C8C2" w14:textId="77777777" w:rsidR="00F143E5" w:rsidRPr="00F44EE4" w:rsidRDefault="00F143E5" w:rsidP="0008131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EE4">
              <w:rPr>
                <w:color w:val="000000"/>
              </w:rPr>
              <w:t xml:space="preserve">Tên </w:t>
            </w:r>
            <w:r>
              <w:rPr>
                <w:color w:val="000000"/>
              </w:rPr>
              <w:t>phương thức</w:t>
            </w:r>
          </w:p>
        </w:tc>
        <w:tc>
          <w:tcPr>
            <w:tcW w:w="1170" w:type="dxa"/>
          </w:tcPr>
          <w:p w14:paraId="298AA9BF" w14:textId="77777777" w:rsidR="00F143E5" w:rsidRPr="00982449" w:rsidRDefault="00F143E5" w:rsidP="000813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Loại</w:t>
            </w:r>
          </w:p>
        </w:tc>
        <w:tc>
          <w:tcPr>
            <w:tcW w:w="1440" w:type="dxa"/>
          </w:tcPr>
          <w:p w14:paraId="479ED41C" w14:textId="77777777" w:rsidR="00F143E5" w:rsidRPr="001813D1" w:rsidRDefault="00F143E5" w:rsidP="0008131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Ràng buộc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47" w:type="dxa"/>
          </w:tcPr>
          <w:p w14:paraId="333C1A34" w14:textId="77777777" w:rsidR="00F143E5" w:rsidRPr="00F44EE4" w:rsidRDefault="00F143E5" w:rsidP="0008131C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4E3197" w14:paraId="73A807EF" w14:textId="77777777" w:rsidTr="004E3197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" w:type="dxa"/>
          </w:tcPr>
          <w:p w14:paraId="7E74975B" w14:textId="77777777" w:rsidR="00F143E5" w:rsidRDefault="00F143E5" w:rsidP="0008131C">
            <w:pPr>
              <w:pStyle w:val="BodyText"/>
              <w:spacing w:after="0"/>
            </w:pPr>
            <w:r>
              <w:t>01</w:t>
            </w:r>
          </w:p>
        </w:tc>
        <w:tc>
          <w:tcPr>
            <w:tcW w:w="2041" w:type="dxa"/>
          </w:tcPr>
          <w:p w14:paraId="59DF7F3C" w14:textId="77777777" w:rsidR="00F143E5" w:rsidRDefault="00F143E5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LayDanhSach</w:t>
            </w:r>
          </w:p>
        </w:tc>
        <w:tc>
          <w:tcPr>
            <w:tcW w:w="1170" w:type="dxa"/>
          </w:tcPr>
          <w:p w14:paraId="6E210054" w14:textId="11A86FCD" w:rsidR="00F143E5" w:rsidRPr="00982449" w:rsidRDefault="00F143E5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  <w:r w:rsidR="004E3197">
              <w:t xml:space="preserve"> </w:t>
            </w:r>
            <w:r w:rsidR="004E3197">
              <w:t>static</w:t>
            </w:r>
          </w:p>
        </w:tc>
        <w:tc>
          <w:tcPr>
            <w:tcW w:w="1440" w:type="dxa"/>
          </w:tcPr>
          <w:p w14:paraId="03168710" w14:textId="77777777" w:rsidR="00F143E5" w:rsidRDefault="00F143E5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47" w:type="dxa"/>
          </w:tcPr>
          <w:p w14:paraId="12481DB3" w14:textId="507C02ED" w:rsidR="00F143E5" w:rsidRDefault="00F143E5" w:rsidP="0008131C">
            <w:pPr>
              <w:pStyle w:val="BodyText"/>
              <w:spacing w:after="0"/>
            </w:pPr>
            <w:r>
              <w:t xml:space="preserve">Lấy Danh sách </w:t>
            </w:r>
            <w:r w:rsidR="004A7F27">
              <w:t>môn học</w:t>
            </w:r>
          </w:p>
        </w:tc>
      </w:tr>
      <w:tr w:rsidR="004E3197" w14:paraId="214CC886" w14:textId="77777777" w:rsidTr="004E3197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" w:type="dxa"/>
          </w:tcPr>
          <w:p w14:paraId="10455D9A" w14:textId="77777777" w:rsidR="00F143E5" w:rsidRDefault="00F143E5" w:rsidP="0008131C">
            <w:pPr>
              <w:pStyle w:val="BodyText"/>
              <w:spacing w:after="0"/>
            </w:pPr>
            <w:r>
              <w:t>02</w:t>
            </w:r>
          </w:p>
        </w:tc>
        <w:tc>
          <w:tcPr>
            <w:tcW w:w="2041" w:type="dxa"/>
          </w:tcPr>
          <w:p w14:paraId="5024A780" w14:textId="77777777" w:rsidR="00F143E5" w:rsidRDefault="00F143E5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LayThongTin</w:t>
            </w:r>
          </w:p>
        </w:tc>
        <w:tc>
          <w:tcPr>
            <w:tcW w:w="1170" w:type="dxa"/>
          </w:tcPr>
          <w:p w14:paraId="293AA913" w14:textId="35089468" w:rsidR="00F143E5" w:rsidRPr="00982449" w:rsidRDefault="00F143E5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</w:p>
        </w:tc>
        <w:tc>
          <w:tcPr>
            <w:tcW w:w="1440" w:type="dxa"/>
          </w:tcPr>
          <w:p w14:paraId="4A7513FF" w14:textId="77777777" w:rsidR="00F143E5" w:rsidRDefault="00F143E5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47" w:type="dxa"/>
          </w:tcPr>
          <w:p w14:paraId="088CEC2A" w14:textId="4386B3AD" w:rsidR="00F143E5" w:rsidRDefault="00F143E5" w:rsidP="0008131C">
            <w:pPr>
              <w:pStyle w:val="BodyText"/>
              <w:spacing w:after="0"/>
            </w:pPr>
            <w:r>
              <w:t xml:space="preserve">Lấy thông tin của một </w:t>
            </w:r>
            <w:r w:rsidR="004A7F27">
              <w:t>môn học</w:t>
            </w:r>
          </w:p>
        </w:tc>
      </w:tr>
      <w:tr w:rsidR="004E3197" w14:paraId="0EA02107" w14:textId="77777777" w:rsidTr="004E3197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" w:type="dxa"/>
          </w:tcPr>
          <w:p w14:paraId="19B5782D" w14:textId="77777777" w:rsidR="00F143E5" w:rsidRDefault="00F143E5" w:rsidP="0008131C">
            <w:pPr>
              <w:pStyle w:val="BodyText"/>
              <w:spacing w:after="0"/>
            </w:pPr>
            <w:r>
              <w:t>03</w:t>
            </w:r>
          </w:p>
        </w:tc>
        <w:tc>
          <w:tcPr>
            <w:tcW w:w="2041" w:type="dxa"/>
          </w:tcPr>
          <w:p w14:paraId="61D0125D" w14:textId="77777777" w:rsidR="00F143E5" w:rsidRDefault="00F143E5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Them</w:t>
            </w:r>
          </w:p>
        </w:tc>
        <w:tc>
          <w:tcPr>
            <w:tcW w:w="1170" w:type="dxa"/>
          </w:tcPr>
          <w:p w14:paraId="065D6696" w14:textId="77777777" w:rsidR="00F143E5" w:rsidRPr="00982449" w:rsidRDefault="00F143E5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1440" w:type="dxa"/>
          </w:tcPr>
          <w:p w14:paraId="48353214" w14:textId="77777777" w:rsidR="00F143E5" w:rsidRDefault="00F143E5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47" w:type="dxa"/>
          </w:tcPr>
          <w:p w14:paraId="3BCEFBD6" w14:textId="489195FA" w:rsidR="00F143E5" w:rsidRDefault="00F143E5" w:rsidP="0008131C">
            <w:pPr>
              <w:pStyle w:val="BodyText"/>
              <w:spacing w:after="0"/>
            </w:pPr>
            <w:r>
              <w:t xml:space="preserve">Thêm </w:t>
            </w:r>
            <w:r w:rsidR="004A7F27">
              <w:t>môn học</w:t>
            </w:r>
          </w:p>
        </w:tc>
      </w:tr>
      <w:tr w:rsidR="004E3197" w14:paraId="13703E15" w14:textId="77777777" w:rsidTr="004E3197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" w:type="dxa"/>
          </w:tcPr>
          <w:p w14:paraId="301FCCAE" w14:textId="77777777" w:rsidR="00F143E5" w:rsidRDefault="00F143E5" w:rsidP="0008131C">
            <w:pPr>
              <w:pStyle w:val="BodyText"/>
              <w:spacing w:after="0"/>
            </w:pPr>
            <w:r>
              <w:t>04</w:t>
            </w:r>
          </w:p>
        </w:tc>
        <w:tc>
          <w:tcPr>
            <w:tcW w:w="2041" w:type="dxa"/>
          </w:tcPr>
          <w:p w14:paraId="4EFBFF75" w14:textId="77777777" w:rsidR="00F143E5" w:rsidRDefault="00F143E5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</w:t>
            </w:r>
          </w:p>
        </w:tc>
        <w:tc>
          <w:tcPr>
            <w:tcW w:w="1170" w:type="dxa"/>
          </w:tcPr>
          <w:p w14:paraId="348419F3" w14:textId="77777777" w:rsidR="00F143E5" w:rsidRPr="00982449" w:rsidRDefault="00F143E5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1440" w:type="dxa"/>
          </w:tcPr>
          <w:p w14:paraId="4AE44F13" w14:textId="77777777" w:rsidR="00F143E5" w:rsidRDefault="00F143E5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47" w:type="dxa"/>
          </w:tcPr>
          <w:p w14:paraId="33BA76E7" w14:textId="26493FF9" w:rsidR="00F143E5" w:rsidRDefault="00F143E5" w:rsidP="0008131C">
            <w:pPr>
              <w:pStyle w:val="BodyText"/>
              <w:spacing w:after="0"/>
            </w:pPr>
            <w:r>
              <w:t xml:space="preserve">Cập nhật thông tin </w:t>
            </w:r>
            <w:r w:rsidR="004A7F27">
              <w:t>môn học</w:t>
            </w:r>
          </w:p>
        </w:tc>
      </w:tr>
      <w:tr w:rsidR="004E3197" w14:paraId="0FA5D763" w14:textId="77777777" w:rsidTr="004E3197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" w:type="dxa"/>
          </w:tcPr>
          <w:p w14:paraId="540A6E04" w14:textId="77777777" w:rsidR="00F143E5" w:rsidRDefault="00F143E5" w:rsidP="0008131C">
            <w:pPr>
              <w:pStyle w:val="BodyText"/>
              <w:spacing w:after="0"/>
            </w:pPr>
            <w:r>
              <w:t>05</w:t>
            </w:r>
          </w:p>
        </w:tc>
        <w:tc>
          <w:tcPr>
            <w:tcW w:w="2041" w:type="dxa"/>
          </w:tcPr>
          <w:p w14:paraId="2F2B66BF" w14:textId="77777777" w:rsidR="00F143E5" w:rsidRDefault="00F143E5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Xoa</w:t>
            </w:r>
          </w:p>
        </w:tc>
        <w:tc>
          <w:tcPr>
            <w:tcW w:w="1170" w:type="dxa"/>
          </w:tcPr>
          <w:p w14:paraId="2F117851" w14:textId="77777777" w:rsidR="00F143E5" w:rsidRPr="00982449" w:rsidRDefault="00F143E5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1440" w:type="dxa"/>
          </w:tcPr>
          <w:p w14:paraId="4C41877A" w14:textId="77777777" w:rsidR="00F143E5" w:rsidRDefault="00F143E5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47" w:type="dxa"/>
          </w:tcPr>
          <w:p w14:paraId="08F73B2D" w14:textId="3E417D3F" w:rsidR="00F143E5" w:rsidRDefault="00F143E5" w:rsidP="0008131C">
            <w:pPr>
              <w:pStyle w:val="BodyText"/>
              <w:spacing w:after="0"/>
            </w:pPr>
            <w:r>
              <w:t xml:space="preserve">Xóa một </w:t>
            </w:r>
            <w:r w:rsidR="004A7F27">
              <w:t>môn học</w:t>
            </w:r>
          </w:p>
        </w:tc>
      </w:tr>
      <w:tr w:rsidR="004E3197" w14:paraId="5719D963" w14:textId="77777777" w:rsidTr="004E319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" w:type="dxa"/>
          </w:tcPr>
          <w:p w14:paraId="6844A09E" w14:textId="77777777" w:rsidR="00F143E5" w:rsidRDefault="00F143E5" w:rsidP="0008131C">
            <w:pPr>
              <w:pStyle w:val="BodyText"/>
              <w:spacing w:after="0"/>
            </w:pPr>
            <w:r>
              <w:t>06</w:t>
            </w:r>
          </w:p>
        </w:tc>
        <w:tc>
          <w:tcPr>
            <w:tcW w:w="2041" w:type="dxa"/>
          </w:tcPr>
          <w:p w14:paraId="2BD2BB52" w14:textId="4D50183B" w:rsidR="00F143E5" w:rsidRDefault="004A7F27" w:rsidP="0008131C">
            <w:pPr>
              <w:pStyle w:val="BodyText"/>
              <w:spacing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TimKiem</w:t>
            </w:r>
          </w:p>
        </w:tc>
        <w:tc>
          <w:tcPr>
            <w:tcW w:w="1170" w:type="dxa"/>
          </w:tcPr>
          <w:p w14:paraId="4E68FE2C" w14:textId="77777777" w:rsidR="00F143E5" w:rsidRPr="00982449" w:rsidRDefault="00F143E5" w:rsidP="0008131C">
            <w:pPr>
              <w:pStyle w:val="BodyText"/>
              <w:spacing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1440" w:type="dxa"/>
          </w:tcPr>
          <w:p w14:paraId="2CEBBF78" w14:textId="77777777" w:rsidR="00F143E5" w:rsidRDefault="00F143E5" w:rsidP="0008131C">
            <w:pPr>
              <w:pStyle w:val="BodyText"/>
              <w:spacing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47" w:type="dxa"/>
          </w:tcPr>
          <w:p w14:paraId="6B1D1E21" w14:textId="6623A790" w:rsidR="00F143E5" w:rsidRDefault="004A7F27" w:rsidP="0008131C">
            <w:pPr>
              <w:pStyle w:val="BodyText"/>
              <w:spacing w:after="0"/>
            </w:pPr>
            <w:r>
              <w:t>Tìm kiếm môn học</w:t>
            </w:r>
          </w:p>
        </w:tc>
      </w:tr>
    </w:tbl>
    <w:p w14:paraId="15B59F7B" w14:textId="77777777" w:rsidR="00F143E5" w:rsidRDefault="00F143E5" w:rsidP="00F143E5">
      <w:pPr>
        <w:pStyle w:val="BodyText"/>
        <w:keepLines w:val="0"/>
        <w:widowControl/>
        <w:spacing w:before="120"/>
        <w:ind w:left="1440"/>
        <w:jc w:val="both"/>
        <w:rPr>
          <w:i/>
          <w:color w:val="0000FF"/>
        </w:rPr>
      </w:pPr>
    </w:p>
    <w:p w14:paraId="73B3F677" w14:textId="77777777" w:rsidR="00F143E5" w:rsidRDefault="00F143E5" w:rsidP="00F143E5">
      <w:pPr>
        <w:pStyle w:val="BodyText"/>
        <w:keepLines w:val="0"/>
        <w:widowControl/>
        <w:spacing w:before="120"/>
        <w:ind w:left="1440"/>
        <w:jc w:val="both"/>
        <w:rPr>
          <w:i/>
          <w:color w:val="0000FF"/>
        </w:rPr>
      </w:pPr>
    </w:p>
    <w:p w14:paraId="5A0329B1" w14:textId="77777777" w:rsidR="00F143E5" w:rsidRDefault="00F143E5" w:rsidP="00F143E5">
      <w:pPr>
        <w:pStyle w:val="BodyText"/>
        <w:keepLines w:val="0"/>
        <w:widowControl/>
        <w:spacing w:before="120"/>
        <w:ind w:left="1440"/>
        <w:jc w:val="both"/>
        <w:rPr>
          <w:i/>
          <w:color w:val="0000FF"/>
        </w:rPr>
      </w:pPr>
    </w:p>
    <w:p w14:paraId="46634BE2" w14:textId="77777777" w:rsidR="00F143E5" w:rsidRDefault="00F143E5" w:rsidP="00F143E5">
      <w:pPr>
        <w:pStyle w:val="BodyText"/>
        <w:keepLines w:val="0"/>
        <w:widowControl/>
        <w:spacing w:before="120"/>
        <w:ind w:left="1440"/>
        <w:jc w:val="both"/>
        <w:rPr>
          <w:i/>
          <w:color w:val="0000FF"/>
        </w:rPr>
      </w:pPr>
    </w:p>
    <w:p w14:paraId="0E2ACB5A" w14:textId="3C8D7927" w:rsidR="008A2265" w:rsidRDefault="008A2265" w:rsidP="00F2519B">
      <w:pPr>
        <w:pStyle w:val="BodyText"/>
        <w:keepLines w:val="0"/>
        <w:widowControl/>
        <w:spacing w:before="120"/>
        <w:ind w:left="1440"/>
        <w:jc w:val="both"/>
        <w:rPr>
          <w:i/>
          <w:color w:val="0000FF"/>
        </w:rPr>
      </w:pPr>
    </w:p>
    <w:p w14:paraId="1A6D93AE" w14:textId="763A6CE3" w:rsidR="00F143E5" w:rsidRDefault="00F143E5" w:rsidP="00F2519B">
      <w:pPr>
        <w:pStyle w:val="BodyText"/>
        <w:keepLines w:val="0"/>
        <w:widowControl/>
        <w:spacing w:before="120"/>
        <w:ind w:left="1440"/>
        <w:jc w:val="both"/>
        <w:rPr>
          <w:i/>
          <w:color w:val="0000FF"/>
        </w:rPr>
      </w:pPr>
    </w:p>
    <w:p w14:paraId="3A702FCF" w14:textId="7CE6EF0A" w:rsidR="00F143E5" w:rsidRDefault="00F143E5" w:rsidP="00F2519B">
      <w:pPr>
        <w:pStyle w:val="BodyText"/>
        <w:keepLines w:val="0"/>
        <w:widowControl/>
        <w:spacing w:before="120"/>
        <w:ind w:left="1440"/>
        <w:jc w:val="both"/>
        <w:rPr>
          <w:i/>
          <w:color w:val="0000FF"/>
        </w:rPr>
      </w:pPr>
    </w:p>
    <w:p w14:paraId="426D407A" w14:textId="744F6D3F" w:rsidR="00F143E5" w:rsidRDefault="00F143E5" w:rsidP="00F2519B">
      <w:pPr>
        <w:pStyle w:val="BodyText"/>
        <w:keepLines w:val="0"/>
        <w:widowControl/>
        <w:spacing w:before="120"/>
        <w:ind w:left="1440"/>
        <w:jc w:val="both"/>
        <w:rPr>
          <w:i/>
          <w:color w:val="0000FF"/>
        </w:rPr>
      </w:pPr>
    </w:p>
    <w:p w14:paraId="261EFD6E" w14:textId="0DED1C09" w:rsidR="00F143E5" w:rsidRDefault="00F143E5" w:rsidP="00F2519B">
      <w:pPr>
        <w:pStyle w:val="BodyText"/>
        <w:keepLines w:val="0"/>
        <w:widowControl/>
        <w:spacing w:before="120"/>
        <w:ind w:left="1440"/>
        <w:jc w:val="both"/>
        <w:rPr>
          <w:i/>
          <w:color w:val="0000FF"/>
        </w:rPr>
      </w:pPr>
    </w:p>
    <w:p w14:paraId="5C594C26" w14:textId="68CB4790" w:rsidR="00F143E5" w:rsidRDefault="00F143E5" w:rsidP="00F2519B">
      <w:pPr>
        <w:pStyle w:val="BodyText"/>
        <w:keepLines w:val="0"/>
        <w:widowControl/>
        <w:spacing w:before="120"/>
        <w:ind w:left="1440"/>
        <w:jc w:val="both"/>
        <w:rPr>
          <w:i/>
          <w:color w:val="0000FF"/>
        </w:rPr>
      </w:pPr>
    </w:p>
    <w:p w14:paraId="59853F85" w14:textId="04204485" w:rsidR="00F143E5" w:rsidRDefault="00F143E5" w:rsidP="00F2519B">
      <w:pPr>
        <w:pStyle w:val="BodyText"/>
        <w:keepLines w:val="0"/>
        <w:widowControl/>
        <w:spacing w:before="120"/>
        <w:ind w:left="1440"/>
        <w:jc w:val="both"/>
        <w:rPr>
          <w:i/>
          <w:color w:val="0000FF"/>
        </w:rPr>
      </w:pPr>
    </w:p>
    <w:p w14:paraId="64F1471B" w14:textId="77777777" w:rsidR="004A7F27" w:rsidRDefault="004A7F27" w:rsidP="00F2519B">
      <w:pPr>
        <w:pStyle w:val="BodyText"/>
        <w:keepLines w:val="0"/>
        <w:widowControl/>
        <w:spacing w:before="120"/>
        <w:ind w:left="1440"/>
        <w:jc w:val="both"/>
        <w:rPr>
          <w:i/>
          <w:color w:val="0000FF"/>
        </w:rPr>
      </w:pPr>
    </w:p>
    <w:p w14:paraId="31E97299" w14:textId="088EEE29" w:rsidR="00F143E5" w:rsidRPr="00820DDB" w:rsidRDefault="00F143E5" w:rsidP="00F143E5">
      <w:pPr>
        <w:pStyle w:val="Heading3"/>
      </w:pPr>
      <w:bookmarkStart w:id="23" w:name="_Toc73780477"/>
      <w:bookmarkStart w:id="24" w:name="_Toc73780590"/>
      <w:r>
        <w:lastRenderedPageBreak/>
        <w:t xml:space="preserve">Lớp </w:t>
      </w:r>
      <w:r>
        <w:t>HocPhan</w:t>
      </w:r>
      <w:bookmarkEnd w:id="23"/>
      <w:bookmarkEnd w:id="24"/>
    </w:p>
    <w:tbl>
      <w:tblPr>
        <w:tblStyle w:val="GridTable1Light-Accent4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074"/>
        <w:gridCol w:w="3060"/>
        <w:gridCol w:w="2718"/>
      </w:tblGrid>
      <w:tr w:rsidR="00F143E5" w14:paraId="2F688C09" w14:textId="77777777" w:rsidTr="00081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</w:tcPr>
          <w:p w14:paraId="63DE2AFA" w14:textId="77777777" w:rsidR="00F143E5" w:rsidRPr="00F44EE4" w:rsidRDefault="00F143E5" w:rsidP="0008131C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5D239907" w14:textId="77777777" w:rsidR="00F143E5" w:rsidRPr="00F44EE4" w:rsidRDefault="00F143E5" w:rsidP="0008131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074" w:type="dxa"/>
          </w:tcPr>
          <w:p w14:paraId="39B28413" w14:textId="77777777" w:rsidR="00F143E5" w:rsidRPr="00DE7C9E" w:rsidRDefault="00F143E5" w:rsidP="0008131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 Loại</w:t>
            </w:r>
          </w:p>
        </w:tc>
        <w:tc>
          <w:tcPr>
            <w:tcW w:w="3060" w:type="dxa"/>
          </w:tcPr>
          <w:p w14:paraId="1081A146" w14:textId="77777777" w:rsidR="00F143E5" w:rsidRPr="00F44EE4" w:rsidRDefault="00F143E5" w:rsidP="0008131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18" w:type="dxa"/>
          </w:tcPr>
          <w:p w14:paraId="5814C223" w14:textId="77777777" w:rsidR="00F143E5" w:rsidRPr="00F44EE4" w:rsidRDefault="00F143E5" w:rsidP="0008131C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F143E5" w14:paraId="3BD56AAD" w14:textId="77777777" w:rsidTr="00081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</w:tcPr>
          <w:p w14:paraId="58D10E82" w14:textId="77777777" w:rsidR="00F143E5" w:rsidRDefault="00F143E5" w:rsidP="0008131C">
            <w:pPr>
              <w:pStyle w:val="BodyText"/>
              <w:spacing w:after="0"/>
            </w:pPr>
            <w:r>
              <w:t>01</w:t>
            </w:r>
          </w:p>
        </w:tc>
        <w:tc>
          <w:tcPr>
            <w:tcW w:w="1966" w:type="dxa"/>
          </w:tcPr>
          <w:p w14:paraId="672677E0" w14:textId="0A4D5CE5" w:rsidR="00F143E5" w:rsidRDefault="00F143E5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</w:t>
            </w:r>
            <w:r w:rsidR="004E3197">
              <w:t>HP</w:t>
            </w:r>
          </w:p>
        </w:tc>
        <w:tc>
          <w:tcPr>
            <w:tcW w:w="1074" w:type="dxa"/>
          </w:tcPr>
          <w:p w14:paraId="49D1C6BC" w14:textId="22D7DD60" w:rsidR="00F143E5" w:rsidRPr="00363B6E" w:rsidRDefault="004E3197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P</w:t>
            </w:r>
            <w:r w:rsidR="00F143E5">
              <w:t>rivate</w:t>
            </w:r>
            <w:r>
              <w:t xml:space="preserve"> </w:t>
            </w:r>
          </w:p>
        </w:tc>
        <w:tc>
          <w:tcPr>
            <w:tcW w:w="3060" w:type="dxa"/>
          </w:tcPr>
          <w:p w14:paraId="0FC1E587" w14:textId="036D3B8A" w:rsidR="00F143E5" w:rsidRDefault="004E3197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Khóa chính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18" w:type="dxa"/>
          </w:tcPr>
          <w:p w14:paraId="1C8F2D9C" w14:textId="766B7B0D" w:rsidR="00F143E5" w:rsidRDefault="00F143E5" w:rsidP="0008131C">
            <w:pPr>
              <w:pStyle w:val="BodyText"/>
              <w:spacing w:after="0"/>
            </w:pPr>
            <w:r>
              <w:t xml:space="preserve">Mã học </w:t>
            </w:r>
            <w:r w:rsidR="004E3197">
              <w:t>phần</w:t>
            </w:r>
          </w:p>
        </w:tc>
      </w:tr>
      <w:tr w:rsidR="00F143E5" w14:paraId="0B6ACBDD" w14:textId="77777777" w:rsidTr="00081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</w:tcPr>
          <w:p w14:paraId="056A40C0" w14:textId="77777777" w:rsidR="00F143E5" w:rsidRDefault="00F143E5" w:rsidP="0008131C">
            <w:pPr>
              <w:pStyle w:val="BodyText"/>
              <w:spacing w:after="0"/>
            </w:pPr>
            <w:r>
              <w:t>02</w:t>
            </w:r>
          </w:p>
        </w:tc>
        <w:tc>
          <w:tcPr>
            <w:tcW w:w="1966" w:type="dxa"/>
          </w:tcPr>
          <w:p w14:paraId="5842A751" w14:textId="1C4968F4" w:rsidR="00F143E5" w:rsidRDefault="00F143E5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4E3197">
              <w:t>hu</w:t>
            </w:r>
          </w:p>
        </w:tc>
        <w:tc>
          <w:tcPr>
            <w:tcW w:w="1074" w:type="dxa"/>
          </w:tcPr>
          <w:p w14:paraId="1019B6A7" w14:textId="6AA82377" w:rsidR="00F143E5" w:rsidRDefault="004E3197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F143E5">
              <w:t>rivate</w:t>
            </w:r>
            <w:r>
              <w:t xml:space="preserve"> </w:t>
            </w:r>
          </w:p>
        </w:tc>
        <w:tc>
          <w:tcPr>
            <w:tcW w:w="3060" w:type="dxa"/>
          </w:tcPr>
          <w:p w14:paraId="4580F18B" w14:textId="77777777" w:rsidR="00F143E5" w:rsidRDefault="00F143E5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18" w:type="dxa"/>
          </w:tcPr>
          <w:p w14:paraId="7EBF4945" w14:textId="071D41ED" w:rsidR="00F143E5" w:rsidRDefault="004E3197" w:rsidP="0008131C">
            <w:pPr>
              <w:pStyle w:val="BodyText"/>
              <w:spacing w:after="0"/>
            </w:pPr>
            <w:r>
              <w:t>Lịch học theo thứ</w:t>
            </w:r>
          </w:p>
        </w:tc>
      </w:tr>
      <w:tr w:rsidR="00F143E5" w14:paraId="3D535029" w14:textId="77777777" w:rsidTr="00081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</w:tcPr>
          <w:p w14:paraId="1B1B9110" w14:textId="77777777" w:rsidR="00F143E5" w:rsidRDefault="00F143E5" w:rsidP="0008131C">
            <w:pPr>
              <w:pStyle w:val="BodyText"/>
              <w:spacing w:after="0"/>
            </w:pPr>
            <w:r>
              <w:t>03</w:t>
            </w:r>
          </w:p>
        </w:tc>
        <w:tc>
          <w:tcPr>
            <w:tcW w:w="1966" w:type="dxa"/>
          </w:tcPr>
          <w:p w14:paraId="0B98D9FF" w14:textId="66FCCF49" w:rsidR="00F143E5" w:rsidRDefault="004E3197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</w:t>
            </w:r>
          </w:p>
        </w:tc>
        <w:tc>
          <w:tcPr>
            <w:tcW w:w="1074" w:type="dxa"/>
          </w:tcPr>
          <w:p w14:paraId="01EFD48C" w14:textId="2CF37896" w:rsidR="00F143E5" w:rsidRDefault="004E3197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F143E5">
              <w:t>rivate</w:t>
            </w:r>
            <w:r>
              <w:t xml:space="preserve"> </w:t>
            </w:r>
          </w:p>
        </w:tc>
        <w:tc>
          <w:tcPr>
            <w:tcW w:w="3060" w:type="dxa"/>
          </w:tcPr>
          <w:p w14:paraId="68B9A838" w14:textId="77777777" w:rsidR="00F143E5" w:rsidRDefault="00F143E5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18" w:type="dxa"/>
          </w:tcPr>
          <w:p w14:paraId="35775060" w14:textId="1B3A9C6C" w:rsidR="00F143E5" w:rsidRDefault="004E3197" w:rsidP="0008131C">
            <w:pPr>
              <w:pStyle w:val="BodyText"/>
              <w:spacing w:after="0"/>
            </w:pPr>
            <w:r>
              <w:t>Lịch học theo ca</w:t>
            </w:r>
          </w:p>
        </w:tc>
      </w:tr>
      <w:tr w:rsidR="00F143E5" w14:paraId="2417D439" w14:textId="77777777" w:rsidTr="00081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</w:tcPr>
          <w:p w14:paraId="40371434" w14:textId="77777777" w:rsidR="00F143E5" w:rsidRDefault="00F143E5" w:rsidP="0008131C">
            <w:pPr>
              <w:pStyle w:val="BodyText"/>
              <w:spacing w:after="0"/>
            </w:pPr>
            <w:r>
              <w:t>04</w:t>
            </w:r>
          </w:p>
        </w:tc>
        <w:tc>
          <w:tcPr>
            <w:tcW w:w="1966" w:type="dxa"/>
          </w:tcPr>
          <w:p w14:paraId="1C0EEA88" w14:textId="317F47B8" w:rsidR="00F143E5" w:rsidRDefault="004E3197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Slot</w:t>
            </w:r>
          </w:p>
        </w:tc>
        <w:tc>
          <w:tcPr>
            <w:tcW w:w="1074" w:type="dxa"/>
          </w:tcPr>
          <w:p w14:paraId="03481C81" w14:textId="026A135F" w:rsidR="00F143E5" w:rsidRDefault="004E3197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F143E5">
              <w:t>rivate</w:t>
            </w:r>
            <w:r>
              <w:t xml:space="preserve"> </w:t>
            </w:r>
          </w:p>
        </w:tc>
        <w:tc>
          <w:tcPr>
            <w:tcW w:w="3060" w:type="dxa"/>
          </w:tcPr>
          <w:p w14:paraId="007A4414" w14:textId="77777777" w:rsidR="00F143E5" w:rsidRDefault="00F143E5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18" w:type="dxa"/>
          </w:tcPr>
          <w:p w14:paraId="6D92641E" w14:textId="71B1F623" w:rsidR="00F143E5" w:rsidRDefault="004E3197" w:rsidP="0008131C">
            <w:pPr>
              <w:pStyle w:val="BodyText"/>
              <w:spacing w:after="0"/>
            </w:pPr>
            <w:r>
              <w:t>Chỗ trống còn lại của học phần</w:t>
            </w:r>
          </w:p>
        </w:tc>
      </w:tr>
      <w:tr w:rsidR="00F143E5" w14:paraId="0668D5C6" w14:textId="77777777" w:rsidTr="00081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</w:tcPr>
          <w:p w14:paraId="413542C8" w14:textId="77777777" w:rsidR="00F143E5" w:rsidRDefault="00F143E5" w:rsidP="0008131C">
            <w:pPr>
              <w:pStyle w:val="BodyText"/>
              <w:spacing w:after="0"/>
            </w:pPr>
            <w:r>
              <w:t>05</w:t>
            </w:r>
          </w:p>
        </w:tc>
        <w:tc>
          <w:tcPr>
            <w:tcW w:w="1966" w:type="dxa"/>
          </w:tcPr>
          <w:p w14:paraId="334FD5B6" w14:textId="485AEFB0" w:rsidR="00F143E5" w:rsidRDefault="00F143E5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4E3197">
              <w:t>enGVLT</w:t>
            </w:r>
          </w:p>
        </w:tc>
        <w:tc>
          <w:tcPr>
            <w:tcW w:w="1074" w:type="dxa"/>
          </w:tcPr>
          <w:p w14:paraId="18C685E7" w14:textId="01FD864F" w:rsidR="00F143E5" w:rsidRDefault="004E3197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F143E5">
              <w:t>rivate</w:t>
            </w:r>
            <w:r>
              <w:t xml:space="preserve"> </w:t>
            </w:r>
          </w:p>
        </w:tc>
        <w:tc>
          <w:tcPr>
            <w:tcW w:w="3060" w:type="dxa"/>
          </w:tcPr>
          <w:p w14:paraId="130BC025" w14:textId="77777777" w:rsidR="00F143E5" w:rsidRDefault="00F143E5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18" w:type="dxa"/>
          </w:tcPr>
          <w:p w14:paraId="44D6FB05" w14:textId="59D95CC0" w:rsidR="00F143E5" w:rsidRDefault="004E3197" w:rsidP="0008131C">
            <w:pPr>
              <w:pStyle w:val="BodyText"/>
              <w:spacing w:after="0"/>
            </w:pPr>
            <w:r>
              <w:t xml:space="preserve">Tên giáo viên lý thuyết dạy </w:t>
            </w:r>
          </w:p>
        </w:tc>
      </w:tr>
      <w:tr w:rsidR="004E3197" w14:paraId="72F6D8DD" w14:textId="77777777" w:rsidTr="00081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</w:tcPr>
          <w:p w14:paraId="6614BD09" w14:textId="1DDE2433" w:rsidR="004E3197" w:rsidRDefault="004E3197" w:rsidP="0008131C">
            <w:pPr>
              <w:pStyle w:val="BodyText"/>
              <w:spacing w:after="0"/>
            </w:pPr>
            <w:r>
              <w:t>06</w:t>
            </w:r>
          </w:p>
        </w:tc>
        <w:tc>
          <w:tcPr>
            <w:tcW w:w="1966" w:type="dxa"/>
          </w:tcPr>
          <w:p w14:paraId="44A4EFAA" w14:textId="200A3D19" w:rsidR="004E3197" w:rsidRDefault="004E3197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MaLop</w:t>
            </w:r>
          </w:p>
        </w:tc>
        <w:tc>
          <w:tcPr>
            <w:tcW w:w="1074" w:type="dxa"/>
          </w:tcPr>
          <w:p w14:paraId="068B2E18" w14:textId="6D430786" w:rsidR="004E3197" w:rsidRDefault="004E3197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Private</w:t>
            </w:r>
          </w:p>
        </w:tc>
        <w:tc>
          <w:tcPr>
            <w:tcW w:w="3060" w:type="dxa"/>
          </w:tcPr>
          <w:p w14:paraId="24740053" w14:textId="77777777" w:rsidR="004E3197" w:rsidRDefault="004E3197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18" w:type="dxa"/>
          </w:tcPr>
          <w:p w14:paraId="113D2D12" w14:textId="7A73DDF2" w:rsidR="004E3197" w:rsidRDefault="004E3197" w:rsidP="0008131C">
            <w:pPr>
              <w:pStyle w:val="BodyText"/>
              <w:spacing w:after="0"/>
            </w:pPr>
            <w:r>
              <w:t xml:space="preserve">Mã Lớp </w:t>
            </w:r>
          </w:p>
        </w:tc>
      </w:tr>
      <w:tr w:rsidR="004E3197" w14:paraId="6085027C" w14:textId="77777777" w:rsidTr="0008131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</w:tcPr>
          <w:p w14:paraId="02EA8183" w14:textId="4B75BADF" w:rsidR="004E3197" w:rsidRDefault="004E3197" w:rsidP="0008131C">
            <w:pPr>
              <w:pStyle w:val="BodyText"/>
              <w:spacing w:after="0"/>
            </w:pPr>
            <w:r>
              <w:t>07</w:t>
            </w:r>
          </w:p>
        </w:tc>
        <w:tc>
          <w:tcPr>
            <w:tcW w:w="1966" w:type="dxa"/>
          </w:tcPr>
          <w:p w14:paraId="79772F5D" w14:textId="45FCE385" w:rsidR="004E3197" w:rsidRDefault="004E3197" w:rsidP="0008131C">
            <w:pPr>
              <w:pStyle w:val="BodyText"/>
              <w:spacing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TenPhong</w:t>
            </w:r>
          </w:p>
        </w:tc>
        <w:tc>
          <w:tcPr>
            <w:tcW w:w="1074" w:type="dxa"/>
          </w:tcPr>
          <w:p w14:paraId="6C610C81" w14:textId="2DA89F9F" w:rsidR="004E3197" w:rsidRDefault="004E3197" w:rsidP="0008131C">
            <w:pPr>
              <w:pStyle w:val="BodyText"/>
              <w:spacing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Private </w:t>
            </w:r>
          </w:p>
        </w:tc>
        <w:tc>
          <w:tcPr>
            <w:tcW w:w="3060" w:type="dxa"/>
          </w:tcPr>
          <w:p w14:paraId="62299C3C" w14:textId="77777777" w:rsidR="004E3197" w:rsidRDefault="004E3197" w:rsidP="0008131C">
            <w:pPr>
              <w:pStyle w:val="BodyText"/>
              <w:spacing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18" w:type="dxa"/>
          </w:tcPr>
          <w:p w14:paraId="715B8EDF" w14:textId="263AC2B5" w:rsidR="004E3197" w:rsidRDefault="004E3197" w:rsidP="0008131C">
            <w:pPr>
              <w:pStyle w:val="BodyText"/>
              <w:spacing w:after="0"/>
            </w:pPr>
            <w:r>
              <w:t>Tên phòng học</w:t>
            </w:r>
          </w:p>
        </w:tc>
      </w:tr>
    </w:tbl>
    <w:tbl>
      <w:tblPr>
        <w:tblStyle w:val="GridTable1Light-Accent1"/>
        <w:tblpPr w:leftFromText="180" w:rightFromText="180" w:vertAnchor="text" w:horzAnchor="margin" w:tblpY="522"/>
        <w:tblW w:w="9580" w:type="dxa"/>
        <w:tblLook w:val="01E0" w:firstRow="1" w:lastRow="1" w:firstColumn="1" w:lastColumn="1" w:noHBand="0" w:noVBand="0"/>
      </w:tblPr>
      <w:tblGrid>
        <w:gridCol w:w="717"/>
        <w:gridCol w:w="2617"/>
        <w:gridCol w:w="1000"/>
        <w:gridCol w:w="1032"/>
        <w:gridCol w:w="4214"/>
      </w:tblGrid>
      <w:tr w:rsidR="004E3197" w14:paraId="334EE5A3" w14:textId="77777777" w:rsidTr="004E3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</w:tcPr>
          <w:p w14:paraId="2D67C7E3" w14:textId="77777777" w:rsidR="004E3197" w:rsidRPr="00F44EE4" w:rsidRDefault="004E3197" w:rsidP="004E3197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2206" w:type="dxa"/>
          </w:tcPr>
          <w:p w14:paraId="016C1740" w14:textId="77777777" w:rsidR="004E3197" w:rsidRPr="00F44EE4" w:rsidRDefault="004E3197" w:rsidP="004E319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EE4">
              <w:rPr>
                <w:color w:val="000000"/>
              </w:rPr>
              <w:t xml:space="preserve">Tên </w:t>
            </w:r>
            <w:r>
              <w:rPr>
                <w:color w:val="000000"/>
              </w:rPr>
              <w:t>phương thức</w:t>
            </w:r>
          </w:p>
        </w:tc>
        <w:tc>
          <w:tcPr>
            <w:tcW w:w="1015" w:type="dxa"/>
          </w:tcPr>
          <w:p w14:paraId="2AC4A62D" w14:textId="77777777" w:rsidR="004E3197" w:rsidRPr="00982449" w:rsidRDefault="004E3197" w:rsidP="004E319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Loại</w:t>
            </w:r>
          </w:p>
        </w:tc>
        <w:tc>
          <w:tcPr>
            <w:tcW w:w="1064" w:type="dxa"/>
          </w:tcPr>
          <w:p w14:paraId="5527E177" w14:textId="77777777" w:rsidR="004E3197" w:rsidRPr="001813D1" w:rsidRDefault="004E3197" w:rsidP="004E319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Ràng buộc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72" w:type="dxa"/>
          </w:tcPr>
          <w:p w14:paraId="760184C1" w14:textId="77777777" w:rsidR="004E3197" w:rsidRPr="00F44EE4" w:rsidRDefault="004E3197" w:rsidP="004E3197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4E3197" w14:paraId="1509F116" w14:textId="77777777" w:rsidTr="004E319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</w:tcPr>
          <w:p w14:paraId="74CC6C10" w14:textId="77777777" w:rsidR="004E3197" w:rsidRDefault="004E3197" w:rsidP="004E3197">
            <w:pPr>
              <w:pStyle w:val="BodyText"/>
              <w:spacing w:after="0"/>
            </w:pPr>
            <w:r>
              <w:t>01</w:t>
            </w:r>
          </w:p>
        </w:tc>
        <w:tc>
          <w:tcPr>
            <w:tcW w:w="2206" w:type="dxa"/>
          </w:tcPr>
          <w:p w14:paraId="615A9773" w14:textId="77777777" w:rsidR="004E3197" w:rsidRDefault="004E3197" w:rsidP="004E3197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LayDanhSach</w:t>
            </w:r>
          </w:p>
        </w:tc>
        <w:tc>
          <w:tcPr>
            <w:tcW w:w="1015" w:type="dxa"/>
          </w:tcPr>
          <w:p w14:paraId="6B70F782" w14:textId="15B67A70" w:rsidR="004E3197" w:rsidRPr="00982449" w:rsidRDefault="004E3197" w:rsidP="004E3197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  <w:r w:rsidR="00256C17">
              <w:t xml:space="preserve">  </w:t>
            </w:r>
            <w:r w:rsidR="00256C17">
              <w:t>static</w:t>
            </w:r>
          </w:p>
        </w:tc>
        <w:tc>
          <w:tcPr>
            <w:tcW w:w="1064" w:type="dxa"/>
          </w:tcPr>
          <w:p w14:paraId="67D4232C" w14:textId="77777777" w:rsidR="004E3197" w:rsidRDefault="004E3197" w:rsidP="004E3197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72" w:type="dxa"/>
          </w:tcPr>
          <w:p w14:paraId="50562D05" w14:textId="451A5769" w:rsidR="004E3197" w:rsidRDefault="004E3197" w:rsidP="004E3197">
            <w:pPr>
              <w:pStyle w:val="BodyText"/>
              <w:spacing w:after="0"/>
            </w:pPr>
            <w:r>
              <w:t xml:space="preserve">Lấy Danh sách </w:t>
            </w:r>
            <w:r w:rsidR="00256C17">
              <w:t>học phần</w:t>
            </w:r>
          </w:p>
        </w:tc>
      </w:tr>
      <w:tr w:rsidR="004E3197" w14:paraId="15CEE14D" w14:textId="77777777" w:rsidTr="004E3197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</w:tcPr>
          <w:p w14:paraId="39728B6B" w14:textId="77777777" w:rsidR="004E3197" w:rsidRDefault="004E3197" w:rsidP="004E3197">
            <w:pPr>
              <w:pStyle w:val="BodyText"/>
              <w:spacing w:after="0"/>
            </w:pPr>
            <w:r>
              <w:t>02</w:t>
            </w:r>
          </w:p>
        </w:tc>
        <w:tc>
          <w:tcPr>
            <w:tcW w:w="2206" w:type="dxa"/>
          </w:tcPr>
          <w:p w14:paraId="7A5B6B13" w14:textId="77777777" w:rsidR="004E3197" w:rsidRDefault="004E3197" w:rsidP="004E3197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LayThongTin</w:t>
            </w:r>
          </w:p>
        </w:tc>
        <w:tc>
          <w:tcPr>
            <w:tcW w:w="1015" w:type="dxa"/>
          </w:tcPr>
          <w:p w14:paraId="2027A4A0" w14:textId="179F2332" w:rsidR="004E3197" w:rsidRPr="00982449" w:rsidRDefault="004E3197" w:rsidP="004E3197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</w:p>
        </w:tc>
        <w:tc>
          <w:tcPr>
            <w:tcW w:w="1064" w:type="dxa"/>
          </w:tcPr>
          <w:p w14:paraId="2BE3572E" w14:textId="77777777" w:rsidR="004E3197" w:rsidRDefault="004E3197" w:rsidP="004E3197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72" w:type="dxa"/>
          </w:tcPr>
          <w:p w14:paraId="4B945D5F" w14:textId="631AB4BA" w:rsidR="004E3197" w:rsidRDefault="004E3197" w:rsidP="004E3197">
            <w:pPr>
              <w:pStyle w:val="BodyText"/>
              <w:spacing w:after="0"/>
            </w:pPr>
            <w:r>
              <w:t xml:space="preserve">Lấy thông tin của một </w:t>
            </w:r>
            <w:r w:rsidR="00256C17">
              <w:t>học phần</w:t>
            </w:r>
          </w:p>
        </w:tc>
      </w:tr>
      <w:tr w:rsidR="004E3197" w14:paraId="245D7C0D" w14:textId="77777777" w:rsidTr="004E3197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</w:tcPr>
          <w:p w14:paraId="3CA60E01" w14:textId="77777777" w:rsidR="004E3197" w:rsidRDefault="004E3197" w:rsidP="004E3197">
            <w:pPr>
              <w:pStyle w:val="BodyText"/>
              <w:spacing w:after="0"/>
            </w:pPr>
            <w:r>
              <w:t>03</w:t>
            </w:r>
          </w:p>
        </w:tc>
        <w:tc>
          <w:tcPr>
            <w:tcW w:w="2206" w:type="dxa"/>
          </w:tcPr>
          <w:p w14:paraId="49741DB2" w14:textId="77777777" w:rsidR="004E3197" w:rsidRDefault="004E3197" w:rsidP="004E3197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Them</w:t>
            </w:r>
          </w:p>
        </w:tc>
        <w:tc>
          <w:tcPr>
            <w:tcW w:w="1015" w:type="dxa"/>
          </w:tcPr>
          <w:p w14:paraId="06A40DA2" w14:textId="77777777" w:rsidR="004E3197" w:rsidRPr="00982449" w:rsidRDefault="004E3197" w:rsidP="004E3197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1064" w:type="dxa"/>
          </w:tcPr>
          <w:p w14:paraId="5EABBCC4" w14:textId="77777777" w:rsidR="004E3197" w:rsidRDefault="004E3197" w:rsidP="004E3197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72" w:type="dxa"/>
          </w:tcPr>
          <w:p w14:paraId="7D759EE4" w14:textId="602CA046" w:rsidR="004E3197" w:rsidRDefault="004E3197" w:rsidP="004E3197">
            <w:pPr>
              <w:pStyle w:val="BodyText"/>
              <w:spacing w:after="0"/>
            </w:pPr>
            <w:r>
              <w:t xml:space="preserve">Thêm học </w:t>
            </w:r>
            <w:r w:rsidR="00256C17">
              <w:t>phần</w:t>
            </w:r>
          </w:p>
        </w:tc>
      </w:tr>
      <w:tr w:rsidR="004E3197" w14:paraId="21A8C9B0" w14:textId="77777777" w:rsidTr="004E319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</w:tcPr>
          <w:p w14:paraId="316CD5DE" w14:textId="77777777" w:rsidR="004E3197" w:rsidRDefault="004E3197" w:rsidP="004E3197">
            <w:pPr>
              <w:pStyle w:val="BodyText"/>
              <w:spacing w:after="0"/>
            </w:pPr>
            <w:r>
              <w:t>04</w:t>
            </w:r>
          </w:p>
        </w:tc>
        <w:tc>
          <w:tcPr>
            <w:tcW w:w="2206" w:type="dxa"/>
          </w:tcPr>
          <w:p w14:paraId="375562A4" w14:textId="77777777" w:rsidR="004E3197" w:rsidRDefault="004E3197" w:rsidP="004E3197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</w:t>
            </w:r>
          </w:p>
        </w:tc>
        <w:tc>
          <w:tcPr>
            <w:tcW w:w="1015" w:type="dxa"/>
          </w:tcPr>
          <w:p w14:paraId="61B601DF" w14:textId="77777777" w:rsidR="004E3197" w:rsidRPr="00982449" w:rsidRDefault="004E3197" w:rsidP="004E3197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1064" w:type="dxa"/>
          </w:tcPr>
          <w:p w14:paraId="1E72AF1E" w14:textId="77777777" w:rsidR="004E3197" w:rsidRDefault="004E3197" w:rsidP="004E3197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72" w:type="dxa"/>
          </w:tcPr>
          <w:p w14:paraId="30B4C2FA" w14:textId="7824DD0E" w:rsidR="004E3197" w:rsidRDefault="004E3197" w:rsidP="004E3197">
            <w:pPr>
              <w:pStyle w:val="BodyText"/>
              <w:spacing w:after="0"/>
            </w:pPr>
            <w:r>
              <w:t xml:space="preserve">Cập nhật thông tin </w:t>
            </w:r>
            <w:r w:rsidR="00256C17">
              <w:t>học phần</w:t>
            </w:r>
          </w:p>
        </w:tc>
      </w:tr>
      <w:tr w:rsidR="004E3197" w14:paraId="4FB760BE" w14:textId="77777777" w:rsidTr="004E3197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</w:tcPr>
          <w:p w14:paraId="634E28BF" w14:textId="77777777" w:rsidR="004E3197" w:rsidRDefault="004E3197" w:rsidP="004E3197">
            <w:pPr>
              <w:pStyle w:val="BodyText"/>
              <w:spacing w:after="0"/>
            </w:pPr>
            <w:r>
              <w:t>05</w:t>
            </w:r>
          </w:p>
        </w:tc>
        <w:tc>
          <w:tcPr>
            <w:tcW w:w="2206" w:type="dxa"/>
          </w:tcPr>
          <w:p w14:paraId="487E0FFD" w14:textId="77777777" w:rsidR="004E3197" w:rsidRDefault="004E3197" w:rsidP="004E3197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Xoa</w:t>
            </w:r>
          </w:p>
        </w:tc>
        <w:tc>
          <w:tcPr>
            <w:tcW w:w="1015" w:type="dxa"/>
          </w:tcPr>
          <w:p w14:paraId="27382644" w14:textId="77777777" w:rsidR="004E3197" w:rsidRPr="00982449" w:rsidRDefault="004E3197" w:rsidP="004E3197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1064" w:type="dxa"/>
          </w:tcPr>
          <w:p w14:paraId="3020D1E0" w14:textId="77777777" w:rsidR="004E3197" w:rsidRDefault="004E3197" w:rsidP="004E3197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72" w:type="dxa"/>
          </w:tcPr>
          <w:p w14:paraId="762049AD" w14:textId="45B1ABE4" w:rsidR="004E3197" w:rsidRDefault="004E3197" w:rsidP="004E3197">
            <w:pPr>
              <w:pStyle w:val="BodyText"/>
              <w:spacing w:after="0"/>
            </w:pPr>
            <w:r>
              <w:t xml:space="preserve">Xóa một </w:t>
            </w:r>
            <w:r w:rsidR="00256C17">
              <w:t>học phần</w:t>
            </w:r>
          </w:p>
        </w:tc>
      </w:tr>
      <w:tr w:rsidR="004E3197" w14:paraId="0E6F57D7" w14:textId="77777777" w:rsidTr="004E3197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</w:tcPr>
          <w:p w14:paraId="49072C45" w14:textId="77777777" w:rsidR="004E3197" w:rsidRDefault="004E3197" w:rsidP="004E3197">
            <w:pPr>
              <w:pStyle w:val="BodyText"/>
              <w:spacing w:after="0"/>
            </w:pPr>
            <w:r>
              <w:t>06</w:t>
            </w:r>
          </w:p>
        </w:tc>
        <w:tc>
          <w:tcPr>
            <w:tcW w:w="2206" w:type="dxa"/>
          </w:tcPr>
          <w:p w14:paraId="333A2557" w14:textId="5DB92A5C" w:rsidR="004E3197" w:rsidRDefault="00256C17" w:rsidP="004E3197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TimKiem</w:t>
            </w:r>
          </w:p>
        </w:tc>
        <w:tc>
          <w:tcPr>
            <w:tcW w:w="1015" w:type="dxa"/>
          </w:tcPr>
          <w:p w14:paraId="58B73F04" w14:textId="77777777" w:rsidR="004E3197" w:rsidRPr="00982449" w:rsidRDefault="004E3197" w:rsidP="004E3197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1064" w:type="dxa"/>
          </w:tcPr>
          <w:p w14:paraId="08F95014" w14:textId="77777777" w:rsidR="004E3197" w:rsidRDefault="004E3197" w:rsidP="004E3197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72" w:type="dxa"/>
          </w:tcPr>
          <w:p w14:paraId="5F81B7A6" w14:textId="041CCC4E" w:rsidR="004E3197" w:rsidRDefault="00256C17" w:rsidP="004E3197">
            <w:pPr>
              <w:pStyle w:val="BodyText"/>
              <w:spacing w:after="0"/>
            </w:pPr>
            <w:r>
              <w:t>Tìm kiếm học phần</w:t>
            </w:r>
          </w:p>
        </w:tc>
      </w:tr>
      <w:tr w:rsidR="00256C17" w14:paraId="66C2CAF3" w14:textId="77777777" w:rsidTr="004E3197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</w:tcPr>
          <w:p w14:paraId="3673610C" w14:textId="6E7EEE07" w:rsidR="00256C17" w:rsidRDefault="00256C17" w:rsidP="004E3197">
            <w:pPr>
              <w:pStyle w:val="BodyText"/>
              <w:spacing w:after="0"/>
            </w:pPr>
            <w:r>
              <w:t>07</w:t>
            </w:r>
          </w:p>
        </w:tc>
        <w:tc>
          <w:tcPr>
            <w:tcW w:w="2206" w:type="dxa"/>
          </w:tcPr>
          <w:p w14:paraId="035ED42E" w14:textId="59963004" w:rsidR="00256C17" w:rsidRDefault="00256C17" w:rsidP="004E3197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TimKiemSinhVien</w:t>
            </w:r>
          </w:p>
        </w:tc>
        <w:tc>
          <w:tcPr>
            <w:tcW w:w="1015" w:type="dxa"/>
          </w:tcPr>
          <w:p w14:paraId="67FE972A" w14:textId="60B0A318" w:rsidR="00256C17" w:rsidRDefault="00256C17" w:rsidP="004E3197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</w:p>
        </w:tc>
        <w:tc>
          <w:tcPr>
            <w:tcW w:w="1064" w:type="dxa"/>
          </w:tcPr>
          <w:p w14:paraId="2CFA17C7" w14:textId="77777777" w:rsidR="00256C17" w:rsidRDefault="00256C17" w:rsidP="004E3197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72" w:type="dxa"/>
          </w:tcPr>
          <w:p w14:paraId="116EE7E4" w14:textId="14962CDE" w:rsidR="00256C17" w:rsidRDefault="00256C17" w:rsidP="004E3197">
            <w:pPr>
              <w:pStyle w:val="BodyText"/>
              <w:spacing w:after="0"/>
            </w:pPr>
            <w:r>
              <w:t>Tìm kiếm sinh viên trong học phần</w:t>
            </w:r>
          </w:p>
        </w:tc>
      </w:tr>
      <w:tr w:rsidR="00256C17" w14:paraId="49B69443" w14:textId="77777777" w:rsidTr="004E319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</w:tcPr>
          <w:p w14:paraId="59F0C429" w14:textId="0E596BEA" w:rsidR="00256C17" w:rsidRDefault="00256C17" w:rsidP="004E3197">
            <w:pPr>
              <w:pStyle w:val="BodyText"/>
              <w:spacing w:after="0"/>
            </w:pPr>
            <w:r>
              <w:t>08</w:t>
            </w:r>
          </w:p>
        </w:tc>
        <w:tc>
          <w:tcPr>
            <w:tcW w:w="2206" w:type="dxa"/>
          </w:tcPr>
          <w:p w14:paraId="04A24AB7" w14:textId="7892E984" w:rsidR="00256C17" w:rsidRDefault="00256C17" w:rsidP="004E3197">
            <w:pPr>
              <w:pStyle w:val="BodyText"/>
              <w:spacing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LayDanhSachSinhVien</w:t>
            </w:r>
          </w:p>
        </w:tc>
        <w:tc>
          <w:tcPr>
            <w:tcW w:w="1015" w:type="dxa"/>
          </w:tcPr>
          <w:p w14:paraId="6118FE95" w14:textId="1ED27A5E" w:rsidR="00256C17" w:rsidRDefault="00256C17" w:rsidP="004E3197">
            <w:pPr>
              <w:pStyle w:val="BodyText"/>
              <w:spacing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</w:p>
        </w:tc>
        <w:tc>
          <w:tcPr>
            <w:tcW w:w="1064" w:type="dxa"/>
          </w:tcPr>
          <w:p w14:paraId="16EB8B80" w14:textId="77777777" w:rsidR="00256C17" w:rsidRDefault="00256C17" w:rsidP="004E3197">
            <w:pPr>
              <w:pStyle w:val="BodyText"/>
              <w:spacing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72" w:type="dxa"/>
          </w:tcPr>
          <w:p w14:paraId="65535A28" w14:textId="33DCE03A" w:rsidR="00256C17" w:rsidRDefault="00256C17" w:rsidP="004E3197">
            <w:pPr>
              <w:pStyle w:val="BodyText"/>
              <w:spacing w:after="0"/>
            </w:pPr>
            <w:r>
              <w:t>Xem danh sách sinh viên trong học phần</w:t>
            </w:r>
          </w:p>
        </w:tc>
      </w:tr>
    </w:tbl>
    <w:p w14:paraId="7EDDB011" w14:textId="77777777" w:rsidR="00F143E5" w:rsidRDefault="00F143E5" w:rsidP="00F143E5">
      <w:pPr>
        <w:pStyle w:val="BodyText"/>
        <w:keepLines w:val="0"/>
        <w:widowControl/>
        <w:spacing w:before="120"/>
        <w:ind w:left="1440"/>
        <w:jc w:val="both"/>
        <w:rPr>
          <w:i/>
          <w:color w:val="0000FF"/>
        </w:rPr>
      </w:pPr>
    </w:p>
    <w:p w14:paraId="212E3974" w14:textId="77777777" w:rsidR="00F143E5" w:rsidRDefault="00F143E5" w:rsidP="00F143E5">
      <w:pPr>
        <w:pStyle w:val="BodyText"/>
        <w:keepLines w:val="0"/>
        <w:widowControl/>
        <w:spacing w:before="120"/>
        <w:ind w:left="1440"/>
        <w:jc w:val="both"/>
        <w:rPr>
          <w:i/>
          <w:color w:val="0000FF"/>
        </w:rPr>
      </w:pPr>
    </w:p>
    <w:p w14:paraId="055ED82F" w14:textId="6E536359" w:rsidR="00F143E5" w:rsidRDefault="00F143E5" w:rsidP="00F143E5">
      <w:pPr>
        <w:pStyle w:val="BodyText"/>
        <w:keepLines w:val="0"/>
        <w:widowControl/>
        <w:spacing w:before="120"/>
        <w:ind w:left="1440"/>
        <w:jc w:val="both"/>
        <w:rPr>
          <w:i/>
          <w:color w:val="0000FF"/>
        </w:rPr>
      </w:pPr>
    </w:p>
    <w:p w14:paraId="10173FFA" w14:textId="66FE09FF" w:rsidR="00F143E5" w:rsidRDefault="00F143E5" w:rsidP="00F143E5">
      <w:pPr>
        <w:pStyle w:val="BodyText"/>
        <w:keepLines w:val="0"/>
        <w:widowControl/>
        <w:spacing w:before="120"/>
        <w:ind w:left="1440"/>
        <w:jc w:val="both"/>
        <w:rPr>
          <w:i/>
          <w:color w:val="0000FF"/>
        </w:rPr>
      </w:pPr>
    </w:p>
    <w:p w14:paraId="70883A66" w14:textId="327DC21E" w:rsidR="00F143E5" w:rsidRDefault="00F143E5" w:rsidP="00256C17">
      <w:pPr>
        <w:pStyle w:val="BodyText"/>
        <w:keepLines w:val="0"/>
        <w:widowControl/>
        <w:spacing w:before="120"/>
        <w:jc w:val="both"/>
        <w:rPr>
          <w:i/>
          <w:color w:val="0000FF"/>
        </w:rPr>
      </w:pPr>
    </w:p>
    <w:p w14:paraId="3DC296BD" w14:textId="12C7775E" w:rsidR="00F143E5" w:rsidRPr="00820DDB" w:rsidRDefault="00F143E5" w:rsidP="00F143E5">
      <w:pPr>
        <w:pStyle w:val="Heading3"/>
      </w:pPr>
      <w:bookmarkStart w:id="25" w:name="_Toc73780478"/>
      <w:bookmarkStart w:id="26" w:name="_Toc73780591"/>
      <w:r>
        <w:lastRenderedPageBreak/>
        <w:t xml:space="preserve">Lớp </w:t>
      </w:r>
      <w:r>
        <w:t>Lop</w:t>
      </w:r>
      <w:bookmarkEnd w:id="25"/>
      <w:bookmarkEnd w:id="26"/>
    </w:p>
    <w:tbl>
      <w:tblPr>
        <w:tblStyle w:val="GridTable1Light-Accent4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074"/>
        <w:gridCol w:w="3060"/>
        <w:gridCol w:w="2718"/>
      </w:tblGrid>
      <w:tr w:rsidR="00F143E5" w14:paraId="5357322F" w14:textId="77777777" w:rsidTr="00081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</w:tcPr>
          <w:p w14:paraId="6D1DA95F" w14:textId="77777777" w:rsidR="00F143E5" w:rsidRPr="00F44EE4" w:rsidRDefault="00F143E5" w:rsidP="0008131C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25F7A41D" w14:textId="77777777" w:rsidR="00F143E5" w:rsidRPr="00F44EE4" w:rsidRDefault="00F143E5" w:rsidP="0008131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074" w:type="dxa"/>
          </w:tcPr>
          <w:p w14:paraId="285FB717" w14:textId="77777777" w:rsidR="00F143E5" w:rsidRPr="00DE7C9E" w:rsidRDefault="00F143E5" w:rsidP="0008131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 Loại</w:t>
            </w:r>
          </w:p>
        </w:tc>
        <w:tc>
          <w:tcPr>
            <w:tcW w:w="3060" w:type="dxa"/>
          </w:tcPr>
          <w:p w14:paraId="7AFFBCED" w14:textId="77777777" w:rsidR="00F143E5" w:rsidRPr="00F44EE4" w:rsidRDefault="00F143E5" w:rsidP="0008131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18" w:type="dxa"/>
          </w:tcPr>
          <w:p w14:paraId="3FFFCC8E" w14:textId="77777777" w:rsidR="00F143E5" w:rsidRPr="00F44EE4" w:rsidRDefault="00F143E5" w:rsidP="0008131C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F143E5" w14:paraId="58BBE0AA" w14:textId="77777777" w:rsidTr="00081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</w:tcPr>
          <w:p w14:paraId="532D23AB" w14:textId="77777777" w:rsidR="00F143E5" w:rsidRDefault="00F143E5" w:rsidP="0008131C">
            <w:pPr>
              <w:pStyle w:val="BodyText"/>
              <w:spacing w:after="0"/>
            </w:pPr>
            <w:r>
              <w:t>01</w:t>
            </w:r>
          </w:p>
        </w:tc>
        <w:tc>
          <w:tcPr>
            <w:tcW w:w="1966" w:type="dxa"/>
          </w:tcPr>
          <w:p w14:paraId="05BE34DC" w14:textId="6A8B313A" w:rsidR="00F143E5" w:rsidRDefault="00F143E5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</w:t>
            </w:r>
            <w:r w:rsidR="00256C17">
              <w:t>Lop</w:t>
            </w:r>
          </w:p>
        </w:tc>
        <w:tc>
          <w:tcPr>
            <w:tcW w:w="1074" w:type="dxa"/>
          </w:tcPr>
          <w:p w14:paraId="6CFE9850" w14:textId="06ACC2AF" w:rsidR="00F143E5" w:rsidRPr="00363B6E" w:rsidRDefault="00256C17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P</w:t>
            </w:r>
            <w:r w:rsidR="00F143E5">
              <w:t>rivate</w:t>
            </w:r>
            <w:r>
              <w:t xml:space="preserve"> </w:t>
            </w:r>
          </w:p>
        </w:tc>
        <w:tc>
          <w:tcPr>
            <w:tcW w:w="3060" w:type="dxa"/>
          </w:tcPr>
          <w:p w14:paraId="7E261E55" w14:textId="44642E8D" w:rsidR="00F143E5" w:rsidRDefault="00256C17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Khóa chính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18" w:type="dxa"/>
          </w:tcPr>
          <w:p w14:paraId="1766AB07" w14:textId="65379392" w:rsidR="00F143E5" w:rsidRDefault="00F143E5" w:rsidP="0008131C">
            <w:pPr>
              <w:pStyle w:val="BodyText"/>
              <w:spacing w:after="0"/>
            </w:pPr>
            <w:r>
              <w:t>Mã</w:t>
            </w:r>
            <w:r w:rsidR="00256C17">
              <w:t xml:space="preserve"> Lớp </w:t>
            </w:r>
          </w:p>
        </w:tc>
      </w:tr>
      <w:tr w:rsidR="00F143E5" w14:paraId="68C16321" w14:textId="77777777" w:rsidTr="00081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</w:tcPr>
          <w:p w14:paraId="3AA6D1A5" w14:textId="77777777" w:rsidR="00F143E5" w:rsidRDefault="00F143E5" w:rsidP="0008131C">
            <w:pPr>
              <w:pStyle w:val="BodyText"/>
              <w:spacing w:after="0"/>
            </w:pPr>
            <w:r>
              <w:t>02</w:t>
            </w:r>
          </w:p>
        </w:tc>
        <w:tc>
          <w:tcPr>
            <w:tcW w:w="1966" w:type="dxa"/>
          </w:tcPr>
          <w:p w14:paraId="2CC57265" w14:textId="0FCD79A8" w:rsidR="00F143E5" w:rsidRDefault="00F143E5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256C17">
              <w:t>ongSV</w:t>
            </w:r>
          </w:p>
        </w:tc>
        <w:tc>
          <w:tcPr>
            <w:tcW w:w="1074" w:type="dxa"/>
          </w:tcPr>
          <w:p w14:paraId="2DC26329" w14:textId="4E026B08" w:rsidR="00F143E5" w:rsidRDefault="00256C17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F143E5">
              <w:t>rivate</w:t>
            </w:r>
            <w:r>
              <w:t xml:space="preserve"> </w:t>
            </w:r>
          </w:p>
        </w:tc>
        <w:tc>
          <w:tcPr>
            <w:tcW w:w="3060" w:type="dxa"/>
          </w:tcPr>
          <w:p w14:paraId="1562E6E7" w14:textId="77777777" w:rsidR="00F143E5" w:rsidRDefault="00F143E5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18" w:type="dxa"/>
          </w:tcPr>
          <w:p w14:paraId="0E40D894" w14:textId="567AD324" w:rsidR="00F143E5" w:rsidRDefault="00256C17" w:rsidP="0008131C">
            <w:pPr>
              <w:pStyle w:val="BodyText"/>
              <w:spacing w:after="0"/>
            </w:pPr>
            <w:r>
              <w:t>Tổng số sinh viên</w:t>
            </w:r>
          </w:p>
        </w:tc>
      </w:tr>
      <w:tr w:rsidR="00F143E5" w14:paraId="3B2033D7" w14:textId="77777777" w:rsidTr="0008131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</w:tcPr>
          <w:p w14:paraId="5E04E01F" w14:textId="77777777" w:rsidR="00F143E5" w:rsidRDefault="00F143E5" w:rsidP="0008131C">
            <w:pPr>
              <w:pStyle w:val="BodyText"/>
              <w:spacing w:after="0"/>
            </w:pPr>
            <w:r>
              <w:t>03</w:t>
            </w:r>
          </w:p>
        </w:tc>
        <w:tc>
          <w:tcPr>
            <w:tcW w:w="1966" w:type="dxa"/>
          </w:tcPr>
          <w:p w14:paraId="7C16FE1E" w14:textId="7DE43526" w:rsidR="00F143E5" w:rsidRDefault="00256C17" w:rsidP="0008131C">
            <w:pPr>
              <w:pStyle w:val="BodyText"/>
              <w:spacing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TongNam</w:t>
            </w:r>
          </w:p>
        </w:tc>
        <w:tc>
          <w:tcPr>
            <w:tcW w:w="1074" w:type="dxa"/>
          </w:tcPr>
          <w:p w14:paraId="191FC494" w14:textId="77777777" w:rsidR="00F143E5" w:rsidRDefault="00F143E5" w:rsidP="0008131C">
            <w:pPr>
              <w:pStyle w:val="BodyText"/>
              <w:spacing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private</w:t>
            </w:r>
          </w:p>
        </w:tc>
        <w:tc>
          <w:tcPr>
            <w:tcW w:w="3060" w:type="dxa"/>
          </w:tcPr>
          <w:p w14:paraId="72C52905" w14:textId="77777777" w:rsidR="00F143E5" w:rsidRDefault="00F143E5" w:rsidP="0008131C">
            <w:pPr>
              <w:pStyle w:val="BodyText"/>
              <w:spacing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18" w:type="dxa"/>
          </w:tcPr>
          <w:p w14:paraId="10C39B0E" w14:textId="272A8662" w:rsidR="00F143E5" w:rsidRDefault="00256C17" w:rsidP="0008131C">
            <w:pPr>
              <w:pStyle w:val="BodyText"/>
              <w:spacing w:after="0"/>
            </w:pPr>
            <w:r>
              <w:t>Tổng sinh viên nam</w:t>
            </w:r>
          </w:p>
        </w:tc>
      </w:tr>
    </w:tbl>
    <w:tbl>
      <w:tblPr>
        <w:tblStyle w:val="GridTable1Light-Accent1"/>
        <w:tblpPr w:leftFromText="180" w:rightFromText="180" w:vertAnchor="text" w:horzAnchor="margin" w:tblpY="526"/>
        <w:tblW w:w="9572" w:type="dxa"/>
        <w:tblLook w:val="01E0" w:firstRow="1" w:lastRow="1" w:firstColumn="1" w:lastColumn="1" w:noHBand="0" w:noVBand="0"/>
      </w:tblPr>
      <w:tblGrid>
        <w:gridCol w:w="670"/>
        <w:gridCol w:w="1625"/>
        <w:gridCol w:w="1025"/>
        <w:gridCol w:w="1106"/>
        <w:gridCol w:w="5146"/>
      </w:tblGrid>
      <w:tr w:rsidR="004450E0" w14:paraId="1D6A63FE" w14:textId="77777777" w:rsidTr="004450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BE33A35" w14:textId="77777777" w:rsidR="004450E0" w:rsidRPr="00F44EE4" w:rsidRDefault="004450E0" w:rsidP="004450E0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625" w:type="dxa"/>
          </w:tcPr>
          <w:p w14:paraId="473CD2D4" w14:textId="77777777" w:rsidR="004450E0" w:rsidRPr="00F44EE4" w:rsidRDefault="004450E0" w:rsidP="004450E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EE4">
              <w:rPr>
                <w:color w:val="000000"/>
              </w:rPr>
              <w:t xml:space="preserve">Tên </w:t>
            </w:r>
            <w:r>
              <w:rPr>
                <w:color w:val="000000"/>
              </w:rPr>
              <w:t>phương thức</w:t>
            </w:r>
          </w:p>
        </w:tc>
        <w:tc>
          <w:tcPr>
            <w:tcW w:w="1027" w:type="dxa"/>
          </w:tcPr>
          <w:p w14:paraId="0370FC1E" w14:textId="77777777" w:rsidR="004450E0" w:rsidRPr="00982449" w:rsidRDefault="004450E0" w:rsidP="004450E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Loại</w:t>
            </w:r>
          </w:p>
        </w:tc>
        <w:tc>
          <w:tcPr>
            <w:tcW w:w="1109" w:type="dxa"/>
          </w:tcPr>
          <w:p w14:paraId="2084A9FF" w14:textId="77777777" w:rsidR="004450E0" w:rsidRPr="001813D1" w:rsidRDefault="004450E0" w:rsidP="004450E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Ràng buộc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186" w:type="dxa"/>
          </w:tcPr>
          <w:p w14:paraId="1C7A5DBA" w14:textId="77777777" w:rsidR="004450E0" w:rsidRPr="00F44EE4" w:rsidRDefault="004450E0" w:rsidP="004450E0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4450E0" w14:paraId="4ED355CA" w14:textId="77777777" w:rsidTr="004450E0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58ABC53" w14:textId="77777777" w:rsidR="004450E0" w:rsidRDefault="004450E0" w:rsidP="004450E0">
            <w:pPr>
              <w:pStyle w:val="BodyText"/>
              <w:spacing w:after="0"/>
            </w:pPr>
            <w:r>
              <w:t>01</w:t>
            </w:r>
          </w:p>
        </w:tc>
        <w:tc>
          <w:tcPr>
            <w:tcW w:w="1625" w:type="dxa"/>
          </w:tcPr>
          <w:p w14:paraId="066786B6" w14:textId="77777777" w:rsidR="004450E0" w:rsidRDefault="004450E0" w:rsidP="004450E0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LayDanhSach</w:t>
            </w:r>
          </w:p>
        </w:tc>
        <w:tc>
          <w:tcPr>
            <w:tcW w:w="1027" w:type="dxa"/>
          </w:tcPr>
          <w:p w14:paraId="4CA79D54" w14:textId="77777777" w:rsidR="004450E0" w:rsidRPr="00982449" w:rsidRDefault="004450E0" w:rsidP="004450E0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static</w:t>
            </w:r>
          </w:p>
        </w:tc>
        <w:tc>
          <w:tcPr>
            <w:tcW w:w="1109" w:type="dxa"/>
          </w:tcPr>
          <w:p w14:paraId="554B759B" w14:textId="77777777" w:rsidR="004450E0" w:rsidRDefault="004450E0" w:rsidP="004450E0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186" w:type="dxa"/>
          </w:tcPr>
          <w:p w14:paraId="4AEBB032" w14:textId="77777777" w:rsidR="004450E0" w:rsidRDefault="004450E0" w:rsidP="004450E0">
            <w:pPr>
              <w:pStyle w:val="BodyText"/>
              <w:spacing w:after="0"/>
            </w:pPr>
            <w:r>
              <w:t>Lấy Danh sách lớp học</w:t>
            </w:r>
          </w:p>
        </w:tc>
      </w:tr>
      <w:tr w:rsidR="004450E0" w14:paraId="3464FCC4" w14:textId="77777777" w:rsidTr="004450E0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C8F083E" w14:textId="77777777" w:rsidR="004450E0" w:rsidRDefault="004450E0" w:rsidP="004450E0">
            <w:pPr>
              <w:pStyle w:val="BodyText"/>
              <w:spacing w:after="0"/>
            </w:pPr>
            <w:r>
              <w:t>02</w:t>
            </w:r>
          </w:p>
        </w:tc>
        <w:tc>
          <w:tcPr>
            <w:tcW w:w="1625" w:type="dxa"/>
          </w:tcPr>
          <w:p w14:paraId="363BEE8B" w14:textId="77777777" w:rsidR="004450E0" w:rsidRDefault="004450E0" w:rsidP="004450E0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LayThongTin</w:t>
            </w:r>
          </w:p>
        </w:tc>
        <w:tc>
          <w:tcPr>
            <w:tcW w:w="1027" w:type="dxa"/>
          </w:tcPr>
          <w:p w14:paraId="343B10EE" w14:textId="77777777" w:rsidR="004450E0" w:rsidRPr="00982449" w:rsidRDefault="004450E0" w:rsidP="004450E0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</w:p>
        </w:tc>
        <w:tc>
          <w:tcPr>
            <w:tcW w:w="1109" w:type="dxa"/>
          </w:tcPr>
          <w:p w14:paraId="59054A69" w14:textId="77777777" w:rsidR="004450E0" w:rsidRDefault="004450E0" w:rsidP="004450E0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186" w:type="dxa"/>
          </w:tcPr>
          <w:p w14:paraId="3B0470B7" w14:textId="77777777" w:rsidR="004450E0" w:rsidRDefault="004450E0" w:rsidP="004450E0">
            <w:pPr>
              <w:pStyle w:val="BodyText"/>
              <w:spacing w:after="0"/>
            </w:pPr>
            <w:r>
              <w:t>Lấy thông tin của một lớp học</w:t>
            </w:r>
          </w:p>
        </w:tc>
      </w:tr>
      <w:tr w:rsidR="004450E0" w14:paraId="57F11751" w14:textId="77777777" w:rsidTr="004450E0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141AE57" w14:textId="77777777" w:rsidR="004450E0" w:rsidRDefault="004450E0" w:rsidP="004450E0">
            <w:pPr>
              <w:pStyle w:val="BodyText"/>
              <w:spacing w:after="0"/>
            </w:pPr>
            <w:r>
              <w:t>03</w:t>
            </w:r>
          </w:p>
        </w:tc>
        <w:tc>
          <w:tcPr>
            <w:tcW w:w="1625" w:type="dxa"/>
          </w:tcPr>
          <w:p w14:paraId="6FCA0FDA" w14:textId="77777777" w:rsidR="004450E0" w:rsidRDefault="004450E0" w:rsidP="004450E0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Them</w:t>
            </w:r>
          </w:p>
        </w:tc>
        <w:tc>
          <w:tcPr>
            <w:tcW w:w="1027" w:type="dxa"/>
          </w:tcPr>
          <w:p w14:paraId="35CF0CA4" w14:textId="77777777" w:rsidR="004450E0" w:rsidRPr="00982449" w:rsidRDefault="004450E0" w:rsidP="004450E0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1109" w:type="dxa"/>
          </w:tcPr>
          <w:p w14:paraId="6324BF86" w14:textId="77777777" w:rsidR="004450E0" w:rsidRDefault="004450E0" w:rsidP="004450E0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186" w:type="dxa"/>
          </w:tcPr>
          <w:p w14:paraId="13D4709E" w14:textId="77777777" w:rsidR="004450E0" w:rsidRDefault="004450E0" w:rsidP="004450E0">
            <w:pPr>
              <w:pStyle w:val="BodyText"/>
              <w:spacing w:after="0"/>
            </w:pPr>
            <w:r>
              <w:t>Thêm lớp học</w:t>
            </w:r>
          </w:p>
        </w:tc>
      </w:tr>
      <w:tr w:rsidR="004450E0" w14:paraId="3D6C3B68" w14:textId="77777777" w:rsidTr="004450E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71867EC" w14:textId="77777777" w:rsidR="004450E0" w:rsidRDefault="004450E0" w:rsidP="004450E0">
            <w:pPr>
              <w:pStyle w:val="BodyText"/>
              <w:spacing w:after="0"/>
            </w:pPr>
            <w:r>
              <w:t>04</w:t>
            </w:r>
          </w:p>
        </w:tc>
        <w:tc>
          <w:tcPr>
            <w:tcW w:w="1625" w:type="dxa"/>
          </w:tcPr>
          <w:p w14:paraId="5E57BF58" w14:textId="77777777" w:rsidR="004450E0" w:rsidRDefault="004450E0" w:rsidP="004450E0">
            <w:pPr>
              <w:pStyle w:val="BodyText"/>
              <w:spacing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Xoa</w:t>
            </w:r>
          </w:p>
        </w:tc>
        <w:tc>
          <w:tcPr>
            <w:tcW w:w="1027" w:type="dxa"/>
          </w:tcPr>
          <w:p w14:paraId="67548169" w14:textId="77777777" w:rsidR="004450E0" w:rsidRPr="00982449" w:rsidRDefault="004450E0" w:rsidP="004450E0">
            <w:pPr>
              <w:pStyle w:val="BodyText"/>
              <w:spacing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1109" w:type="dxa"/>
          </w:tcPr>
          <w:p w14:paraId="2FF58F4F" w14:textId="77777777" w:rsidR="004450E0" w:rsidRDefault="004450E0" w:rsidP="004450E0">
            <w:pPr>
              <w:pStyle w:val="BodyText"/>
              <w:spacing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186" w:type="dxa"/>
          </w:tcPr>
          <w:p w14:paraId="7A878E55" w14:textId="77777777" w:rsidR="004450E0" w:rsidRDefault="004450E0" w:rsidP="004450E0">
            <w:pPr>
              <w:pStyle w:val="BodyText"/>
              <w:spacing w:after="0"/>
            </w:pPr>
            <w:r>
              <w:t>Xóa một lớp học</w:t>
            </w:r>
          </w:p>
        </w:tc>
      </w:tr>
    </w:tbl>
    <w:p w14:paraId="40FBC9D4" w14:textId="77777777" w:rsidR="00F143E5" w:rsidRDefault="00F143E5" w:rsidP="00F143E5">
      <w:pPr>
        <w:pStyle w:val="BodyText"/>
        <w:keepLines w:val="0"/>
        <w:widowControl/>
        <w:spacing w:before="120"/>
        <w:ind w:left="1440"/>
        <w:jc w:val="both"/>
        <w:rPr>
          <w:i/>
          <w:color w:val="0000FF"/>
        </w:rPr>
      </w:pPr>
    </w:p>
    <w:p w14:paraId="0E6F3685" w14:textId="77777777" w:rsidR="00F143E5" w:rsidRDefault="00F143E5" w:rsidP="00F143E5">
      <w:pPr>
        <w:pStyle w:val="BodyText"/>
        <w:keepLines w:val="0"/>
        <w:widowControl/>
        <w:spacing w:before="120"/>
        <w:ind w:left="1440"/>
        <w:jc w:val="both"/>
        <w:rPr>
          <w:i/>
          <w:color w:val="0000FF"/>
        </w:rPr>
      </w:pPr>
    </w:p>
    <w:p w14:paraId="5B8B4257" w14:textId="77777777" w:rsidR="00F143E5" w:rsidRDefault="00F143E5" w:rsidP="00F143E5">
      <w:pPr>
        <w:pStyle w:val="BodyText"/>
        <w:keepLines w:val="0"/>
        <w:widowControl/>
        <w:spacing w:before="120"/>
        <w:ind w:left="1440"/>
        <w:jc w:val="both"/>
        <w:rPr>
          <w:i/>
          <w:color w:val="0000FF"/>
        </w:rPr>
      </w:pPr>
    </w:p>
    <w:p w14:paraId="087CDC06" w14:textId="77777777" w:rsidR="00F143E5" w:rsidRDefault="00F143E5" w:rsidP="00F143E5">
      <w:pPr>
        <w:pStyle w:val="BodyText"/>
        <w:keepLines w:val="0"/>
        <w:widowControl/>
        <w:spacing w:before="120"/>
        <w:ind w:left="1440"/>
        <w:jc w:val="both"/>
        <w:rPr>
          <w:i/>
          <w:color w:val="0000FF"/>
        </w:rPr>
      </w:pPr>
    </w:p>
    <w:p w14:paraId="3911928B" w14:textId="77777777" w:rsidR="00F143E5" w:rsidRDefault="00F143E5" w:rsidP="00F143E5">
      <w:pPr>
        <w:pStyle w:val="BodyText"/>
        <w:keepLines w:val="0"/>
        <w:widowControl/>
        <w:spacing w:before="120"/>
        <w:ind w:left="1440"/>
        <w:jc w:val="both"/>
        <w:rPr>
          <w:i/>
          <w:color w:val="0000FF"/>
        </w:rPr>
      </w:pPr>
    </w:p>
    <w:p w14:paraId="1D8CCDDF" w14:textId="77777777" w:rsidR="00F143E5" w:rsidRDefault="00F143E5" w:rsidP="00F2519B">
      <w:pPr>
        <w:pStyle w:val="BodyText"/>
        <w:keepLines w:val="0"/>
        <w:widowControl/>
        <w:spacing w:before="120"/>
        <w:ind w:left="1440"/>
        <w:jc w:val="both"/>
        <w:rPr>
          <w:i/>
          <w:color w:val="0000FF"/>
        </w:rPr>
      </w:pPr>
    </w:p>
    <w:p w14:paraId="58180609" w14:textId="093B035B" w:rsidR="00F143E5" w:rsidRDefault="00F143E5" w:rsidP="00F2519B">
      <w:pPr>
        <w:pStyle w:val="BodyText"/>
        <w:keepLines w:val="0"/>
        <w:widowControl/>
        <w:spacing w:before="120"/>
        <w:ind w:left="1440"/>
        <w:jc w:val="both"/>
        <w:rPr>
          <w:i/>
          <w:color w:val="0000FF"/>
        </w:rPr>
      </w:pPr>
    </w:p>
    <w:p w14:paraId="37FC61FF" w14:textId="6848465B" w:rsidR="00F143E5" w:rsidRDefault="00F143E5" w:rsidP="00F2519B">
      <w:pPr>
        <w:pStyle w:val="BodyText"/>
        <w:keepLines w:val="0"/>
        <w:widowControl/>
        <w:spacing w:before="120"/>
        <w:ind w:left="1440"/>
        <w:jc w:val="both"/>
        <w:rPr>
          <w:i/>
          <w:color w:val="0000FF"/>
        </w:rPr>
      </w:pPr>
    </w:p>
    <w:p w14:paraId="37BFFF47" w14:textId="4117B93F" w:rsidR="00F143E5" w:rsidRDefault="00F143E5" w:rsidP="00F2519B">
      <w:pPr>
        <w:pStyle w:val="BodyText"/>
        <w:keepLines w:val="0"/>
        <w:widowControl/>
        <w:spacing w:before="120"/>
        <w:ind w:left="1440"/>
        <w:jc w:val="both"/>
        <w:rPr>
          <w:i/>
          <w:color w:val="0000FF"/>
        </w:rPr>
      </w:pPr>
    </w:p>
    <w:p w14:paraId="462A72D7" w14:textId="2FD3275C" w:rsidR="00F143E5" w:rsidRDefault="00F143E5" w:rsidP="00F2519B">
      <w:pPr>
        <w:pStyle w:val="BodyText"/>
        <w:keepLines w:val="0"/>
        <w:widowControl/>
        <w:spacing w:before="120"/>
        <w:ind w:left="1440"/>
        <w:jc w:val="both"/>
        <w:rPr>
          <w:i/>
          <w:color w:val="0000FF"/>
        </w:rPr>
      </w:pPr>
    </w:p>
    <w:p w14:paraId="5299B815" w14:textId="714EDEF6" w:rsidR="00F143E5" w:rsidRDefault="00F143E5" w:rsidP="00F2519B">
      <w:pPr>
        <w:pStyle w:val="BodyText"/>
        <w:keepLines w:val="0"/>
        <w:widowControl/>
        <w:spacing w:before="120"/>
        <w:ind w:left="1440"/>
        <w:jc w:val="both"/>
        <w:rPr>
          <w:i/>
          <w:color w:val="0000FF"/>
        </w:rPr>
      </w:pPr>
    </w:p>
    <w:p w14:paraId="79CC831E" w14:textId="047A6AEA" w:rsidR="00F143E5" w:rsidRDefault="00F143E5" w:rsidP="00F2519B">
      <w:pPr>
        <w:pStyle w:val="BodyText"/>
        <w:keepLines w:val="0"/>
        <w:widowControl/>
        <w:spacing w:before="120"/>
        <w:ind w:left="1440"/>
        <w:jc w:val="both"/>
        <w:rPr>
          <w:i/>
          <w:color w:val="0000FF"/>
        </w:rPr>
      </w:pPr>
    </w:p>
    <w:p w14:paraId="67644D73" w14:textId="0DFC28B2" w:rsidR="004450E0" w:rsidRDefault="004450E0" w:rsidP="00F2519B">
      <w:pPr>
        <w:pStyle w:val="BodyText"/>
        <w:keepLines w:val="0"/>
        <w:widowControl/>
        <w:spacing w:before="120"/>
        <w:ind w:left="1440"/>
        <w:jc w:val="both"/>
        <w:rPr>
          <w:i/>
          <w:color w:val="0000FF"/>
        </w:rPr>
      </w:pPr>
    </w:p>
    <w:p w14:paraId="1DB1E811" w14:textId="4D209EE1" w:rsidR="004450E0" w:rsidRDefault="004450E0" w:rsidP="00F2519B">
      <w:pPr>
        <w:pStyle w:val="BodyText"/>
        <w:keepLines w:val="0"/>
        <w:widowControl/>
        <w:spacing w:before="120"/>
        <w:ind w:left="1440"/>
        <w:jc w:val="both"/>
        <w:rPr>
          <w:i/>
          <w:color w:val="0000FF"/>
        </w:rPr>
      </w:pPr>
    </w:p>
    <w:p w14:paraId="777BFB3F" w14:textId="6A629419" w:rsidR="004450E0" w:rsidRDefault="004450E0" w:rsidP="00F2519B">
      <w:pPr>
        <w:pStyle w:val="BodyText"/>
        <w:keepLines w:val="0"/>
        <w:widowControl/>
        <w:spacing w:before="120"/>
        <w:ind w:left="1440"/>
        <w:jc w:val="both"/>
        <w:rPr>
          <w:i/>
          <w:color w:val="0000FF"/>
        </w:rPr>
      </w:pPr>
    </w:p>
    <w:p w14:paraId="62D878CB" w14:textId="77777777" w:rsidR="004450E0" w:rsidRDefault="004450E0" w:rsidP="00F2519B">
      <w:pPr>
        <w:pStyle w:val="BodyText"/>
        <w:keepLines w:val="0"/>
        <w:widowControl/>
        <w:spacing w:before="120"/>
        <w:ind w:left="1440"/>
        <w:jc w:val="both"/>
        <w:rPr>
          <w:i/>
          <w:color w:val="0000FF"/>
        </w:rPr>
      </w:pPr>
    </w:p>
    <w:p w14:paraId="206DFBE8" w14:textId="6FCBE1D1" w:rsidR="00F143E5" w:rsidRPr="00820DDB" w:rsidRDefault="00F143E5" w:rsidP="00F143E5">
      <w:pPr>
        <w:pStyle w:val="Heading3"/>
      </w:pPr>
      <w:bookmarkStart w:id="27" w:name="_Toc73780479"/>
      <w:bookmarkStart w:id="28" w:name="_Toc73780592"/>
      <w:r>
        <w:t xml:space="preserve">Lớp </w:t>
      </w:r>
      <w:r>
        <w:t>KQDKHP (Kết quả đăng ký học phần)</w:t>
      </w:r>
      <w:bookmarkEnd w:id="27"/>
      <w:bookmarkEnd w:id="28"/>
    </w:p>
    <w:tbl>
      <w:tblPr>
        <w:tblStyle w:val="GridTable1Light-Accent4"/>
        <w:tblW w:w="9576" w:type="dxa"/>
        <w:tblLook w:val="01E0" w:firstRow="1" w:lastRow="1" w:firstColumn="1" w:lastColumn="1" w:noHBand="0" w:noVBand="0"/>
      </w:tblPr>
      <w:tblGrid>
        <w:gridCol w:w="755"/>
        <w:gridCol w:w="2097"/>
        <w:gridCol w:w="1070"/>
        <w:gridCol w:w="2986"/>
        <w:gridCol w:w="2668"/>
      </w:tblGrid>
      <w:tr w:rsidR="00F143E5" w14:paraId="617FAC0E" w14:textId="77777777" w:rsidTr="00081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</w:tcPr>
          <w:p w14:paraId="3665BD89" w14:textId="77777777" w:rsidR="00F143E5" w:rsidRPr="00F44EE4" w:rsidRDefault="00F143E5" w:rsidP="0008131C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78250AD5" w14:textId="77777777" w:rsidR="00F143E5" w:rsidRPr="00F44EE4" w:rsidRDefault="00F143E5" w:rsidP="0008131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074" w:type="dxa"/>
          </w:tcPr>
          <w:p w14:paraId="401D73F5" w14:textId="77777777" w:rsidR="00F143E5" w:rsidRPr="00DE7C9E" w:rsidRDefault="00F143E5" w:rsidP="0008131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 Loại</w:t>
            </w:r>
          </w:p>
        </w:tc>
        <w:tc>
          <w:tcPr>
            <w:tcW w:w="3060" w:type="dxa"/>
          </w:tcPr>
          <w:p w14:paraId="44F64B1B" w14:textId="77777777" w:rsidR="00F143E5" w:rsidRPr="00F44EE4" w:rsidRDefault="00F143E5" w:rsidP="0008131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18" w:type="dxa"/>
          </w:tcPr>
          <w:p w14:paraId="37AC2120" w14:textId="77777777" w:rsidR="00F143E5" w:rsidRPr="00F44EE4" w:rsidRDefault="00F143E5" w:rsidP="0008131C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F143E5" w14:paraId="2EC9F9D7" w14:textId="77777777" w:rsidTr="0008131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</w:tcPr>
          <w:p w14:paraId="79F87058" w14:textId="77777777" w:rsidR="00F143E5" w:rsidRDefault="00F143E5" w:rsidP="0008131C">
            <w:pPr>
              <w:pStyle w:val="BodyText"/>
              <w:spacing w:after="0"/>
            </w:pPr>
            <w:r>
              <w:t>01</w:t>
            </w:r>
          </w:p>
        </w:tc>
        <w:tc>
          <w:tcPr>
            <w:tcW w:w="1966" w:type="dxa"/>
          </w:tcPr>
          <w:p w14:paraId="4AFAE950" w14:textId="236787FF" w:rsidR="00F143E5" w:rsidRDefault="004450E0" w:rsidP="0008131C">
            <w:pPr>
              <w:pStyle w:val="BodyText"/>
              <w:spacing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ThoiDiemDangKy</w:t>
            </w:r>
          </w:p>
        </w:tc>
        <w:tc>
          <w:tcPr>
            <w:tcW w:w="1074" w:type="dxa"/>
          </w:tcPr>
          <w:p w14:paraId="16D579F5" w14:textId="77777777" w:rsidR="00F143E5" w:rsidRPr="00363B6E" w:rsidRDefault="00F143E5" w:rsidP="0008131C">
            <w:pPr>
              <w:pStyle w:val="BodyText"/>
              <w:spacing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private</w:t>
            </w:r>
          </w:p>
        </w:tc>
        <w:tc>
          <w:tcPr>
            <w:tcW w:w="3060" w:type="dxa"/>
          </w:tcPr>
          <w:p w14:paraId="16B461F5" w14:textId="77777777" w:rsidR="00F143E5" w:rsidRDefault="00F143E5" w:rsidP="0008131C">
            <w:pPr>
              <w:pStyle w:val="BodyText"/>
              <w:spacing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18" w:type="dxa"/>
          </w:tcPr>
          <w:p w14:paraId="211E9F17" w14:textId="019A744A" w:rsidR="00F143E5" w:rsidRDefault="004450E0" w:rsidP="0008131C">
            <w:pPr>
              <w:pStyle w:val="BodyText"/>
              <w:spacing w:after="0"/>
            </w:pPr>
            <w:r>
              <w:t>Thời điểm đăng ký học phần</w:t>
            </w:r>
          </w:p>
        </w:tc>
      </w:tr>
    </w:tbl>
    <w:p w14:paraId="26CBE9B8" w14:textId="77777777" w:rsidR="00F143E5" w:rsidRDefault="00F143E5" w:rsidP="00F143E5">
      <w:pPr>
        <w:pStyle w:val="BodyText"/>
        <w:keepLines w:val="0"/>
        <w:widowControl/>
        <w:spacing w:before="120"/>
        <w:ind w:left="1440"/>
        <w:jc w:val="both"/>
        <w:rPr>
          <w:i/>
          <w:color w:val="0000FF"/>
        </w:rPr>
      </w:pPr>
    </w:p>
    <w:tbl>
      <w:tblPr>
        <w:tblStyle w:val="GridTable1Light-Accent1"/>
        <w:tblW w:w="9571" w:type="dxa"/>
        <w:tblLook w:val="01E0" w:firstRow="1" w:lastRow="1" w:firstColumn="1" w:lastColumn="1" w:noHBand="0" w:noVBand="0"/>
      </w:tblPr>
      <w:tblGrid>
        <w:gridCol w:w="670"/>
        <w:gridCol w:w="2043"/>
        <w:gridCol w:w="1009"/>
        <w:gridCol w:w="1071"/>
        <w:gridCol w:w="4778"/>
      </w:tblGrid>
      <w:tr w:rsidR="004450E0" w14:paraId="4B277603" w14:textId="77777777" w:rsidTr="004450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77D1F80E" w14:textId="77777777" w:rsidR="00F143E5" w:rsidRPr="00F44EE4" w:rsidRDefault="00F143E5" w:rsidP="0008131C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2043" w:type="dxa"/>
          </w:tcPr>
          <w:p w14:paraId="4D26247A" w14:textId="77777777" w:rsidR="00F143E5" w:rsidRPr="00F44EE4" w:rsidRDefault="00F143E5" w:rsidP="0008131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EE4">
              <w:rPr>
                <w:color w:val="000000"/>
              </w:rPr>
              <w:t xml:space="preserve">Tên </w:t>
            </w:r>
            <w:r>
              <w:rPr>
                <w:color w:val="000000"/>
              </w:rPr>
              <w:t>phương thức</w:t>
            </w:r>
          </w:p>
        </w:tc>
        <w:tc>
          <w:tcPr>
            <w:tcW w:w="1009" w:type="dxa"/>
          </w:tcPr>
          <w:p w14:paraId="4B522BAB" w14:textId="77777777" w:rsidR="00F143E5" w:rsidRPr="00982449" w:rsidRDefault="00F143E5" w:rsidP="0008131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Loại</w:t>
            </w:r>
          </w:p>
        </w:tc>
        <w:tc>
          <w:tcPr>
            <w:tcW w:w="1071" w:type="dxa"/>
          </w:tcPr>
          <w:p w14:paraId="2A6226AC" w14:textId="77777777" w:rsidR="00F143E5" w:rsidRPr="001813D1" w:rsidRDefault="00F143E5" w:rsidP="0008131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Ràng buộc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78" w:type="dxa"/>
          </w:tcPr>
          <w:p w14:paraId="12726F60" w14:textId="77777777" w:rsidR="00F143E5" w:rsidRPr="00F44EE4" w:rsidRDefault="00F143E5" w:rsidP="0008131C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4450E0" w14:paraId="3CBA4C37" w14:textId="77777777" w:rsidTr="004450E0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43E73D83" w14:textId="77777777" w:rsidR="00F143E5" w:rsidRDefault="00F143E5" w:rsidP="0008131C">
            <w:pPr>
              <w:pStyle w:val="BodyText"/>
              <w:spacing w:after="0"/>
            </w:pPr>
            <w:r>
              <w:t>01</w:t>
            </w:r>
          </w:p>
        </w:tc>
        <w:tc>
          <w:tcPr>
            <w:tcW w:w="2043" w:type="dxa"/>
          </w:tcPr>
          <w:p w14:paraId="192F9E10" w14:textId="77777777" w:rsidR="00F143E5" w:rsidRDefault="00F143E5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LayDanhSach</w:t>
            </w:r>
          </w:p>
        </w:tc>
        <w:tc>
          <w:tcPr>
            <w:tcW w:w="1009" w:type="dxa"/>
          </w:tcPr>
          <w:p w14:paraId="52CF8CA0" w14:textId="77777777" w:rsidR="00F143E5" w:rsidRPr="00982449" w:rsidRDefault="00F143E5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1071" w:type="dxa"/>
          </w:tcPr>
          <w:p w14:paraId="7F52B488" w14:textId="77777777" w:rsidR="00F143E5" w:rsidRDefault="00F143E5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78" w:type="dxa"/>
          </w:tcPr>
          <w:p w14:paraId="22E4C084" w14:textId="397F12DD" w:rsidR="00F143E5" w:rsidRDefault="00F143E5" w:rsidP="0008131C">
            <w:pPr>
              <w:pStyle w:val="BodyText"/>
              <w:spacing w:after="0"/>
            </w:pPr>
            <w:r>
              <w:t xml:space="preserve">Lấy Danh sách </w:t>
            </w:r>
            <w:r w:rsidR="004450E0">
              <w:t>kết quả ký học phần</w:t>
            </w:r>
          </w:p>
        </w:tc>
      </w:tr>
      <w:tr w:rsidR="004450E0" w14:paraId="249A5897" w14:textId="77777777" w:rsidTr="004450E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520A9FAA" w14:textId="77777777" w:rsidR="00F143E5" w:rsidRDefault="00F143E5" w:rsidP="0008131C">
            <w:pPr>
              <w:pStyle w:val="BodyText"/>
              <w:spacing w:after="0"/>
            </w:pPr>
            <w:r>
              <w:t>02</w:t>
            </w:r>
          </w:p>
        </w:tc>
        <w:tc>
          <w:tcPr>
            <w:tcW w:w="2043" w:type="dxa"/>
          </w:tcPr>
          <w:p w14:paraId="7C9C13BF" w14:textId="77777777" w:rsidR="00F143E5" w:rsidRDefault="00F143E5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LayThongTin</w:t>
            </w:r>
          </w:p>
        </w:tc>
        <w:tc>
          <w:tcPr>
            <w:tcW w:w="1009" w:type="dxa"/>
          </w:tcPr>
          <w:p w14:paraId="0AAE822C" w14:textId="77777777" w:rsidR="00F143E5" w:rsidRPr="00982449" w:rsidRDefault="00F143E5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static</w:t>
            </w:r>
          </w:p>
        </w:tc>
        <w:tc>
          <w:tcPr>
            <w:tcW w:w="1071" w:type="dxa"/>
          </w:tcPr>
          <w:p w14:paraId="63C48828" w14:textId="77777777" w:rsidR="00F143E5" w:rsidRDefault="00F143E5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78" w:type="dxa"/>
          </w:tcPr>
          <w:p w14:paraId="05A84CE3" w14:textId="71769A06" w:rsidR="00F143E5" w:rsidRDefault="00F143E5" w:rsidP="0008131C">
            <w:pPr>
              <w:pStyle w:val="BodyText"/>
              <w:spacing w:after="0"/>
            </w:pPr>
            <w:r>
              <w:t xml:space="preserve">Lấy thông tin của </w:t>
            </w:r>
            <w:r w:rsidR="004450E0">
              <w:t>kết quả đăng ký học phần</w:t>
            </w:r>
          </w:p>
        </w:tc>
      </w:tr>
      <w:tr w:rsidR="004450E0" w14:paraId="1A54945C" w14:textId="77777777" w:rsidTr="004450E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50454E34" w14:textId="77777777" w:rsidR="00F143E5" w:rsidRDefault="00F143E5" w:rsidP="0008131C">
            <w:pPr>
              <w:pStyle w:val="BodyText"/>
              <w:spacing w:after="0"/>
            </w:pPr>
            <w:r>
              <w:t>03</w:t>
            </w:r>
          </w:p>
        </w:tc>
        <w:tc>
          <w:tcPr>
            <w:tcW w:w="2043" w:type="dxa"/>
          </w:tcPr>
          <w:p w14:paraId="0DD60752" w14:textId="77777777" w:rsidR="00F143E5" w:rsidRDefault="00F143E5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Them</w:t>
            </w:r>
          </w:p>
        </w:tc>
        <w:tc>
          <w:tcPr>
            <w:tcW w:w="1009" w:type="dxa"/>
          </w:tcPr>
          <w:p w14:paraId="66E393E0" w14:textId="77777777" w:rsidR="00F143E5" w:rsidRPr="00982449" w:rsidRDefault="00F143E5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1071" w:type="dxa"/>
          </w:tcPr>
          <w:p w14:paraId="43ACF654" w14:textId="77777777" w:rsidR="00F143E5" w:rsidRDefault="00F143E5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78" w:type="dxa"/>
          </w:tcPr>
          <w:p w14:paraId="5D72DB51" w14:textId="4A11D7CF" w:rsidR="00F143E5" w:rsidRDefault="00F143E5" w:rsidP="0008131C">
            <w:pPr>
              <w:pStyle w:val="BodyText"/>
              <w:spacing w:after="0"/>
            </w:pPr>
            <w:r>
              <w:t xml:space="preserve">Thêm </w:t>
            </w:r>
            <w:r w:rsidR="004450E0">
              <w:t>kết quả đăng ký học phần</w:t>
            </w:r>
          </w:p>
        </w:tc>
      </w:tr>
      <w:tr w:rsidR="004450E0" w14:paraId="6C210BB7" w14:textId="77777777" w:rsidTr="004450E0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39CC5069" w14:textId="77777777" w:rsidR="00F143E5" w:rsidRDefault="00F143E5" w:rsidP="0008131C">
            <w:pPr>
              <w:pStyle w:val="BodyText"/>
              <w:spacing w:after="0"/>
            </w:pPr>
            <w:r>
              <w:t>04</w:t>
            </w:r>
          </w:p>
        </w:tc>
        <w:tc>
          <w:tcPr>
            <w:tcW w:w="2043" w:type="dxa"/>
          </w:tcPr>
          <w:p w14:paraId="6E358E74" w14:textId="77777777" w:rsidR="00F143E5" w:rsidRDefault="00F143E5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</w:t>
            </w:r>
          </w:p>
        </w:tc>
        <w:tc>
          <w:tcPr>
            <w:tcW w:w="1009" w:type="dxa"/>
          </w:tcPr>
          <w:p w14:paraId="17A6EED4" w14:textId="77777777" w:rsidR="00F143E5" w:rsidRPr="00982449" w:rsidRDefault="00F143E5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1071" w:type="dxa"/>
          </w:tcPr>
          <w:p w14:paraId="7A250A10" w14:textId="77777777" w:rsidR="00F143E5" w:rsidRDefault="00F143E5" w:rsidP="0008131C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78" w:type="dxa"/>
          </w:tcPr>
          <w:p w14:paraId="79FFF9DA" w14:textId="1E570932" w:rsidR="00F143E5" w:rsidRDefault="00F143E5" w:rsidP="0008131C">
            <w:pPr>
              <w:pStyle w:val="BodyText"/>
              <w:spacing w:after="0"/>
            </w:pPr>
            <w:r>
              <w:t xml:space="preserve">Cập nhật thông tin </w:t>
            </w:r>
            <w:r w:rsidR="004450E0">
              <w:t>kết quả đăng ký học phần</w:t>
            </w:r>
          </w:p>
        </w:tc>
      </w:tr>
      <w:tr w:rsidR="004450E0" w14:paraId="3B94D5A2" w14:textId="77777777" w:rsidTr="004450E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4ACB5E7F" w14:textId="77777777" w:rsidR="00F143E5" w:rsidRDefault="00F143E5" w:rsidP="0008131C">
            <w:pPr>
              <w:pStyle w:val="BodyText"/>
              <w:spacing w:after="0"/>
            </w:pPr>
            <w:r>
              <w:t>05</w:t>
            </w:r>
          </w:p>
        </w:tc>
        <w:tc>
          <w:tcPr>
            <w:tcW w:w="2043" w:type="dxa"/>
          </w:tcPr>
          <w:p w14:paraId="76F50114" w14:textId="77777777" w:rsidR="00F143E5" w:rsidRDefault="00F143E5" w:rsidP="0008131C">
            <w:pPr>
              <w:pStyle w:val="BodyText"/>
              <w:spacing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Xoa</w:t>
            </w:r>
          </w:p>
        </w:tc>
        <w:tc>
          <w:tcPr>
            <w:tcW w:w="1009" w:type="dxa"/>
          </w:tcPr>
          <w:p w14:paraId="30375F64" w14:textId="77777777" w:rsidR="00F143E5" w:rsidRPr="00982449" w:rsidRDefault="00F143E5" w:rsidP="0008131C">
            <w:pPr>
              <w:pStyle w:val="BodyText"/>
              <w:spacing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1071" w:type="dxa"/>
          </w:tcPr>
          <w:p w14:paraId="5753545F" w14:textId="77777777" w:rsidR="00F143E5" w:rsidRDefault="00F143E5" w:rsidP="0008131C">
            <w:pPr>
              <w:pStyle w:val="BodyText"/>
              <w:spacing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78" w:type="dxa"/>
          </w:tcPr>
          <w:p w14:paraId="32D8A092" w14:textId="03EBCE29" w:rsidR="00F143E5" w:rsidRDefault="00F143E5" w:rsidP="0008131C">
            <w:pPr>
              <w:pStyle w:val="BodyText"/>
              <w:spacing w:after="0"/>
            </w:pPr>
            <w:r>
              <w:t xml:space="preserve">Xóa một </w:t>
            </w:r>
            <w:r w:rsidR="00CD166B">
              <w:t>kết quả đăng</w:t>
            </w:r>
            <w:r w:rsidR="004450E0">
              <w:t xml:space="preserve"> ký học phần</w:t>
            </w:r>
          </w:p>
        </w:tc>
      </w:tr>
    </w:tbl>
    <w:p w14:paraId="1FE84853" w14:textId="77777777" w:rsidR="00F143E5" w:rsidRDefault="00F143E5" w:rsidP="00F143E5">
      <w:pPr>
        <w:pStyle w:val="BodyText"/>
        <w:keepLines w:val="0"/>
        <w:widowControl/>
        <w:spacing w:before="120"/>
        <w:ind w:left="1440"/>
        <w:jc w:val="both"/>
        <w:rPr>
          <w:i/>
          <w:color w:val="0000FF"/>
        </w:rPr>
      </w:pPr>
    </w:p>
    <w:p w14:paraId="2D2B4DF4" w14:textId="77777777" w:rsidR="00F143E5" w:rsidRDefault="00F143E5" w:rsidP="00F143E5">
      <w:pPr>
        <w:pStyle w:val="BodyText"/>
        <w:keepLines w:val="0"/>
        <w:widowControl/>
        <w:spacing w:before="120"/>
        <w:ind w:left="1440"/>
        <w:jc w:val="both"/>
        <w:rPr>
          <w:i/>
          <w:color w:val="0000FF"/>
        </w:rPr>
      </w:pPr>
    </w:p>
    <w:p w14:paraId="715A4D26" w14:textId="77777777" w:rsidR="00F143E5" w:rsidRDefault="00F143E5" w:rsidP="00F143E5">
      <w:pPr>
        <w:pStyle w:val="BodyText"/>
        <w:keepLines w:val="0"/>
        <w:widowControl/>
        <w:spacing w:before="120"/>
        <w:ind w:left="1440"/>
        <w:jc w:val="both"/>
        <w:rPr>
          <w:i/>
          <w:color w:val="0000FF"/>
        </w:rPr>
      </w:pPr>
    </w:p>
    <w:p w14:paraId="304E9DE5" w14:textId="77777777" w:rsidR="00F143E5" w:rsidRDefault="00F143E5" w:rsidP="00F143E5">
      <w:pPr>
        <w:pStyle w:val="BodyText"/>
        <w:keepLines w:val="0"/>
        <w:widowControl/>
        <w:spacing w:before="120"/>
        <w:ind w:left="1440"/>
        <w:jc w:val="both"/>
        <w:rPr>
          <w:i/>
          <w:color w:val="0000FF"/>
        </w:rPr>
      </w:pPr>
    </w:p>
    <w:p w14:paraId="0E4924C7" w14:textId="39FEEA10" w:rsidR="00F143E5" w:rsidRDefault="00F143E5" w:rsidP="00F2519B">
      <w:pPr>
        <w:pStyle w:val="BodyText"/>
        <w:keepLines w:val="0"/>
        <w:widowControl/>
        <w:spacing w:before="120"/>
        <w:ind w:left="1440"/>
        <w:jc w:val="both"/>
        <w:rPr>
          <w:i/>
          <w:color w:val="0000FF"/>
        </w:rPr>
      </w:pPr>
    </w:p>
    <w:p w14:paraId="03663D76" w14:textId="04507C96" w:rsidR="00F143E5" w:rsidRDefault="00F143E5" w:rsidP="00F2519B">
      <w:pPr>
        <w:pStyle w:val="BodyText"/>
        <w:keepLines w:val="0"/>
        <w:widowControl/>
        <w:spacing w:before="120"/>
        <w:ind w:left="1440"/>
        <w:jc w:val="both"/>
        <w:rPr>
          <w:i/>
          <w:color w:val="0000FF"/>
        </w:rPr>
      </w:pPr>
    </w:p>
    <w:p w14:paraId="1EC83A1F" w14:textId="4B60BDDA" w:rsidR="00F143E5" w:rsidRDefault="00F143E5" w:rsidP="00F2519B">
      <w:pPr>
        <w:pStyle w:val="BodyText"/>
        <w:keepLines w:val="0"/>
        <w:widowControl/>
        <w:spacing w:before="120"/>
        <w:ind w:left="1440"/>
        <w:jc w:val="both"/>
        <w:rPr>
          <w:i/>
          <w:color w:val="0000FF"/>
        </w:rPr>
      </w:pPr>
    </w:p>
    <w:p w14:paraId="59602FE8" w14:textId="68E3FED8" w:rsidR="00F143E5" w:rsidRDefault="00F143E5" w:rsidP="00F2519B">
      <w:pPr>
        <w:pStyle w:val="BodyText"/>
        <w:keepLines w:val="0"/>
        <w:widowControl/>
        <w:spacing w:before="120"/>
        <w:ind w:left="1440"/>
        <w:jc w:val="both"/>
        <w:rPr>
          <w:i/>
          <w:color w:val="0000FF"/>
        </w:rPr>
      </w:pPr>
    </w:p>
    <w:p w14:paraId="0DB48B46" w14:textId="27109E39" w:rsidR="00F143E5" w:rsidRDefault="00F143E5" w:rsidP="00F2519B">
      <w:pPr>
        <w:pStyle w:val="BodyText"/>
        <w:keepLines w:val="0"/>
        <w:widowControl/>
        <w:spacing w:before="120"/>
        <w:ind w:left="1440"/>
        <w:jc w:val="both"/>
        <w:rPr>
          <w:i/>
          <w:color w:val="0000FF"/>
        </w:rPr>
      </w:pPr>
    </w:p>
    <w:p w14:paraId="4392C108" w14:textId="083180DA" w:rsidR="00F143E5" w:rsidRDefault="00F143E5" w:rsidP="00F2519B">
      <w:pPr>
        <w:pStyle w:val="BodyText"/>
        <w:keepLines w:val="0"/>
        <w:widowControl/>
        <w:spacing w:before="120"/>
        <w:ind w:left="1440"/>
        <w:jc w:val="both"/>
        <w:rPr>
          <w:i/>
          <w:color w:val="0000FF"/>
        </w:rPr>
      </w:pPr>
    </w:p>
    <w:p w14:paraId="6E28D920" w14:textId="77777777" w:rsidR="00846D27" w:rsidRPr="00FD06E2" w:rsidRDefault="00846D27" w:rsidP="00F2519B">
      <w:pPr>
        <w:pStyle w:val="BodyText"/>
        <w:keepLines w:val="0"/>
        <w:widowControl/>
        <w:spacing w:before="120"/>
        <w:ind w:left="1440"/>
        <w:jc w:val="both"/>
        <w:rPr>
          <w:i/>
          <w:color w:val="0000FF"/>
        </w:rPr>
      </w:pPr>
    </w:p>
    <w:p w14:paraId="2EE00124" w14:textId="77777777" w:rsidR="00FD06E2" w:rsidRDefault="00FD06E2" w:rsidP="00363B6E">
      <w:pPr>
        <w:pStyle w:val="Heading1"/>
      </w:pPr>
      <w:bookmarkStart w:id="29" w:name="_Toc167699050"/>
      <w:bookmarkStart w:id="30" w:name="_Toc73780464"/>
      <w:bookmarkStart w:id="31" w:name="_Toc73780480"/>
      <w:bookmarkStart w:id="32" w:name="_Toc73780593"/>
      <w:r>
        <w:lastRenderedPageBreak/>
        <w:t>Sơ đồ trạng thái</w:t>
      </w:r>
      <w:bookmarkEnd w:id="29"/>
      <w:bookmarkEnd w:id="30"/>
      <w:bookmarkEnd w:id="31"/>
      <w:bookmarkEnd w:id="32"/>
    </w:p>
    <w:p w14:paraId="62987BC5" w14:textId="77777777" w:rsidR="00FD06E2" w:rsidRPr="00363B6E" w:rsidRDefault="00FD06E2" w:rsidP="00FD06E2">
      <w:pPr>
        <w:pStyle w:val="BodyText"/>
        <w:rPr>
          <w:i/>
          <w:color w:val="0000FF"/>
        </w:rPr>
      </w:pPr>
      <w:r w:rsidRPr="00363B6E">
        <w:rPr>
          <w:i/>
          <w:color w:val="0000FF"/>
        </w:rPr>
        <w:t>Ghi chú: nếu trong đề tài có sơ đồ trạng thái thì trình bày trong phần này. Nếu không, có thể bỏ qua phần này</w:t>
      </w:r>
    </w:p>
    <w:p w14:paraId="0ED12F87" w14:textId="77777777" w:rsidR="00FD06E2" w:rsidRPr="00363B6E" w:rsidRDefault="00FD06E2" w:rsidP="00FD06E2">
      <w:pPr>
        <w:pStyle w:val="BodyText"/>
        <w:rPr>
          <w:i/>
          <w:color w:val="0000FF"/>
        </w:rPr>
      </w:pPr>
      <w:r w:rsidRPr="00363B6E">
        <w:rPr>
          <w:i/>
          <w:color w:val="0000FF"/>
        </w:rPr>
        <w:t>Với mỗi sơ đồ trạng thái: cần vẽ sơ đồ, ghi rõ danh sách các trạng thái và các biến cố hoặc hành động trong sơ đồ</w:t>
      </w:r>
    </w:p>
    <w:sectPr w:rsidR="00FD06E2" w:rsidRPr="00363B6E" w:rsidSect="00746ED1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2C4A8" w14:textId="77777777" w:rsidR="000A7035" w:rsidRDefault="000A7035">
      <w:r>
        <w:separator/>
      </w:r>
    </w:p>
  </w:endnote>
  <w:endnote w:type="continuationSeparator" w:id="0">
    <w:p w14:paraId="02BCEA4B" w14:textId="77777777" w:rsidR="000A7035" w:rsidRDefault="000A7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FD06E2" w14:paraId="21B75994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5F310332" w14:textId="77777777" w:rsidR="00FD06E2" w:rsidRPr="007A1DE8" w:rsidRDefault="00746ED1" w:rsidP="00565DFE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0FE54DA2" wp14:editId="6ADFF160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7654791E" w14:textId="77777777" w:rsidR="00FD06E2" w:rsidRDefault="00FD06E2" w:rsidP="00565DFE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52AFF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11F448FA" w14:textId="77777777" w:rsidR="00FD06E2" w:rsidRPr="0037628A" w:rsidRDefault="00FD06E2" w:rsidP="0037628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5210D" w14:textId="77777777" w:rsidR="000A7035" w:rsidRDefault="000A7035">
      <w:r>
        <w:separator/>
      </w:r>
    </w:p>
  </w:footnote>
  <w:footnote w:type="continuationSeparator" w:id="0">
    <w:p w14:paraId="1055385E" w14:textId="77777777" w:rsidR="000A7035" w:rsidRDefault="000A70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39120" w14:textId="77777777" w:rsidR="00746ED1" w:rsidRDefault="00746ED1">
    <w:r w:rsidRPr="004257CD">
      <w:rPr>
        <w:noProof/>
        <w:lang w:val="en-US"/>
      </w:rPr>
      <w:drawing>
        <wp:anchor distT="0" distB="0" distL="114300" distR="114300" simplePos="0" relativeHeight="251726336" behindDoc="1" locked="0" layoutInCell="1" allowOverlap="1" wp14:anchorId="48614FCD" wp14:editId="583F4FCD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FD06E2" w14:paraId="7BC3A770" w14:textId="77777777" w:rsidTr="00746ED1">
      <w:tc>
        <w:tcPr>
          <w:tcW w:w="6623" w:type="dxa"/>
        </w:tcPr>
        <w:p w14:paraId="71732940" w14:textId="6E2864EC" w:rsidR="00FD06E2" w:rsidRPr="00E36585" w:rsidRDefault="00E36585" w:rsidP="00565DFE">
          <w:pPr>
            <w:pStyle w:val="Header"/>
            <w:rPr>
              <w:color w:val="0000FF"/>
            </w:rPr>
          </w:pPr>
          <w:r>
            <w:rPr>
              <w:color w:val="0000FF"/>
            </w:rPr>
            <w:t>Đăng ký học phần</w:t>
          </w:r>
        </w:p>
      </w:tc>
      <w:tc>
        <w:tcPr>
          <w:tcW w:w="2620" w:type="dxa"/>
        </w:tcPr>
        <w:p w14:paraId="6A027807" w14:textId="2E0AFE49" w:rsidR="00FD06E2" w:rsidRPr="007A1DE8" w:rsidRDefault="004E3197" w:rsidP="00565DFE">
          <w:pPr>
            <w:pStyle w:val="Header"/>
            <w:rPr>
              <w:lang w:val="en-US"/>
            </w:rPr>
          </w:pPr>
          <w:r>
            <w:t>Phiên bản</w:t>
          </w:r>
          <w:r w:rsidR="00FD06E2">
            <w:rPr>
              <w:lang w:val="en-US"/>
            </w:rPr>
            <w:t xml:space="preserve">: </w:t>
          </w:r>
          <w:r w:rsidR="00E36585">
            <w:rPr>
              <w:color w:val="0000FF"/>
            </w:rPr>
            <w:t>1.0</w:t>
          </w:r>
        </w:p>
      </w:tc>
    </w:tr>
    <w:tr w:rsidR="00FD06E2" w14:paraId="4DE2B25F" w14:textId="77777777" w:rsidTr="00746ED1">
      <w:trPr>
        <w:trHeight w:val="130"/>
      </w:trPr>
      <w:tc>
        <w:tcPr>
          <w:tcW w:w="6623" w:type="dxa"/>
        </w:tcPr>
        <w:p w14:paraId="1BFB8068" w14:textId="5E0D5BCA" w:rsidR="00FD06E2" w:rsidRPr="004E3197" w:rsidRDefault="004E3197" w:rsidP="00565DFE">
          <w:pPr>
            <w:pStyle w:val="Header"/>
          </w:pPr>
          <w:r>
            <w:t>Hồ sơ phân tích</w:t>
          </w:r>
        </w:p>
      </w:tc>
      <w:tc>
        <w:tcPr>
          <w:tcW w:w="2620" w:type="dxa"/>
        </w:tcPr>
        <w:p w14:paraId="1A79CE0E" w14:textId="56AD5D98" w:rsidR="00FD06E2" w:rsidRPr="007A1DE8" w:rsidRDefault="004E3197" w:rsidP="00565DFE">
          <w:pPr>
            <w:pStyle w:val="Header"/>
            <w:rPr>
              <w:lang w:val="en-US"/>
            </w:rPr>
          </w:pPr>
          <w:r>
            <w:t xml:space="preserve">Ngày </w:t>
          </w:r>
          <w:r w:rsidR="00FD06E2">
            <w:rPr>
              <w:lang w:val="en-US"/>
            </w:rPr>
            <w:t xml:space="preserve">: </w:t>
          </w:r>
          <w:r w:rsidR="00E36585">
            <w:rPr>
              <w:color w:val="0000FF"/>
            </w:rPr>
            <w:t>04/06/2021</w:t>
          </w:r>
        </w:p>
      </w:tc>
    </w:tr>
  </w:tbl>
  <w:p w14:paraId="0CE1C4B3" w14:textId="77777777" w:rsidR="00FD06E2" w:rsidRPr="0037628A" w:rsidRDefault="00FD06E2" w:rsidP="0037628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0DF6A06"/>
    <w:multiLevelType w:val="hybridMultilevel"/>
    <w:tmpl w:val="179E5A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3"/>
  </w:num>
  <w:num w:numId="4">
    <w:abstractNumId w:val="20"/>
  </w:num>
  <w:num w:numId="5">
    <w:abstractNumId w:val="24"/>
  </w:num>
  <w:num w:numId="6">
    <w:abstractNumId w:val="12"/>
  </w:num>
  <w:num w:numId="7">
    <w:abstractNumId w:val="25"/>
  </w:num>
  <w:num w:numId="8">
    <w:abstractNumId w:val="30"/>
  </w:num>
  <w:num w:numId="9">
    <w:abstractNumId w:val="16"/>
  </w:num>
  <w:num w:numId="10">
    <w:abstractNumId w:val="10"/>
  </w:num>
  <w:num w:numId="11">
    <w:abstractNumId w:val="36"/>
  </w:num>
  <w:num w:numId="12">
    <w:abstractNumId w:val="32"/>
  </w:num>
  <w:num w:numId="13">
    <w:abstractNumId w:val="29"/>
  </w:num>
  <w:num w:numId="14">
    <w:abstractNumId w:val="3"/>
  </w:num>
  <w:num w:numId="15">
    <w:abstractNumId w:val="6"/>
  </w:num>
  <w:num w:numId="16">
    <w:abstractNumId w:val="28"/>
  </w:num>
  <w:num w:numId="17">
    <w:abstractNumId w:val="34"/>
  </w:num>
  <w:num w:numId="18">
    <w:abstractNumId w:val="15"/>
  </w:num>
  <w:num w:numId="19">
    <w:abstractNumId w:val="27"/>
  </w:num>
  <w:num w:numId="20">
    <w:abstractNumId w:val="33"/>
  </w:num>
  <w:num w:numId="21">
    <w:abstractNumId w:val="35"/>
  </w:num>
  <w:num w:numId="22">
    <w:abstractNumId w:val="11"/>
  </w:num>
  <w:num w:numId="23">
    <w:abstractNumId w:val="19"/>
  </w:num>
  <w:num w:numId="24">
    <w:abstractNumId w:val="7"/>
  </w:num>
  <w:num w:numId="25">
    <w:abstractNumId w:val="5"/>
  </w:num>
  <w:num w:numId="26">
    <w:abstractNumId w:val="17"/>
  </w:num>
  <w:num w:numId="27">
    <w:abstractNumId w:val="26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2"/>
  </w:num>
  <w:num w:numId="33">
    <w:abstractNumId w:val="18"/>
  </w:num>
  <w:num w:numId="34">
    <w:abstractNumId w:val="31"/>
  </w:num>
  <w:num w:numId="35">
    <w:abstractNumId w:val="22"/>
  </w:num>
  <w:num w:numId="36">
    <w:abstractNumId w:val="9"/>
  </w:num>
  <w:num w:numId="37">
    <w:abstractNumId w:val="14"/>
  </w:num>
  <w:num w:numId="38">
    <w:abstractNumId w:val="8"/>
  </w:num>
  <w:num w:numId="39">
    <w:abstractNumId w:val="21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39C3"/>
    <w:rsid w:val="00024DF0"/>
    <w:rsid w:val="000A272D"/>
    <w:rsid w:val="000A7035"/>
    <w:rsid w:val="000C0CA8"/>
    <w:rsid w:val="001813D1"/>
    <w:rsid w:val="001A3901"/>
    <w:rsid w:val="001A6914"/>
    <w:rsid w:val="001F5CBF"/>
    <w:rsid w:val="00213B43"/>
    <w:rsid w:val="00256C17"/>
    <w:rsid w:val="00311A75"/>
    <w:rsid w:val="00362991"/>
    <w:rsid w:val="00363B6E"/>
    <w:rsid w:val="0037628A"/>
    <w:rsid w:val="003947D4"/>
    <w:rsid w:val="003A578D"/>
    <w:rsid w:val="003B6D89"/>
    <w:rsid w:val="004450E0"/>
    <w:rsid w:val="004540F1"/>
    <w:rsid w:val="004A6BB7"/>
    <w:rsid w:val="004A7F27"/>
    <w:rsid w:val="004B7CC9"/>
    <w:rsid w:val="004C63C4"/>
    <w:rsid w:val="004E3197"/>
    <w:rsid w:val="005439AE"/>
    <w:rsid w:val="00562E67"/>
    <w:rsid w:val="00565DFE"/>
    <w:rsid w:val="00571BC7"/>
    <w:rsid w:val="0057432C"/>
    <w:rsid w:val="005A02B6"/>
    <w:rsid w:val="005E2817"/>
    <w:rsid w:val="005F3F51"/>
    <w:rsid w:val="005F5736"/>
    <w:rsid w:val="00644A85"/>
    <w:rsid w:val="00681CD0"/>
    <w:rsid w:val="006F58E0"/>
    <w:rsid w:val="00701221"/>
    <w:rsid w:val="00724CBA"/>
    <w:rsid w:val="00746ED1"/>
    <w:rsid w:val="00751440"/>
    <w:rsid w:val="007A1DE8"/>
    <w:rsid w:val="00820DDB"/>
    <w:rsid w:val="00846D27"/>
    <w:rsid w:val="00893DBC"/>
    <w:rsid w:val="008A2265"/>
    <w:rsid w:val="008F22E3"/>
    <w:rsid w:val="008F7BA1"/>
    <w:rsid w:val="00976D26"/>
    <w:rsid w:val="00982449"/>
    <w:rsid w:val="009869A7"/>
    <w:rsid w:val="00A122CE"/>
    <w:rsid w:val="00AA30A6"/>
    <w:rsid w:val="00AA49C3"/>
    <w:rsid w:val="00AD2FEB"/>
    <w:rsid w:val="00B046D4"/>
    <w:rsid w:val="00B3066C"/>
    <w:rsid w:val="00B62132"/>
    <w:rsid w:val="00B9220E"/>
    <w:rsid w:val="00BD1F8A"/>
    <w:rsid w:val="00BE76C6"/>
    <w:rsid w:val="00C107A7"/>
    <w:rsid w:val="00C122ED"/>
    <w:rsid w:val="00C161AA"/>
    <w:rsid w:val="00C7357D"/>
    <w:rsid w:val="00C929D6"/>
    <w:rsid w:val="00CD13A7"/>
    <w:rsid w:val="00CD166B"/>
    <w:rsid w:val="00CD39D6"/>
    <w:rsid w:val="00CE7D5B"/>
    <w:rsid w:val="00D24E39"/>
    <w:rsid w:val="00D52AFF"/>
    <w:rsid w:val="00DA2A6D"/>
    <w:rsid w:val="00DE7C9E"/>
    <w:rsid w:val="00E36585"/>
    <w:rsid w:val="00ED3427"/>
    <w:rsid w:val="00F07C60"/>
    <w:rsid w:val="00F143E5"/>
    <w:rsid w:val="00F22516"/>
    <w:rsid w:val="00F2519B"/>
    <w:rsid w:val="00F37DFC"/>
    <w:rsid w:val="00F608F9"/>
    <w:rsid w:val="00F66431"/>
    <w:rsid w:val="00FB6741"/>
    <w:rsid w:val="00FD06E2"/>
    <w:rsid w:val="00FE034B"/>
    <w:rsid w:val="00FE41C6"/>
    <w:rsid w:val="00FE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D4DCAC"/>
  <w15:docId w15:val="{FAD26DB1-45C5-45B5-9B6B-0DBB7E3E1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628A"/>
    <w:pPr>
      <w:widowControl w:val="0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  <w:style w:type="character" w:customStyle="1" w:styleId="BodyTextChar">
    <w:name w:val="Body Text Char"/>
    <w:basedOn w:val="DefaultParagraphFont"/>
    <w:link w:val="BodyText"/>
    <w:rsid w:val="00F2519B"/>
    <w:rPr>
      <w:sz w:val="24"/>
      <w:lang w:val="vi-VN"/>
    </w:rPr>
  </w:style>
  <w:style w:type="table" w:styleId="TableWeb3">
    <w:name w:val="Table Web 3"/>
    <w:basedOn w:val="TableNormal"/>
    <w:rsid w:val="005F5736"/>
    <w:pPr>
      <w:widowControl w:val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F573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F573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F573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2">
    <w:name w:val="Grid Table 1 Light Accent 2"/>
    <w:basedOn w:val="TableNormal"/>
    <w:uiPriority w:val="46"/>
    <w:rsid w:val="005F573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F573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5F573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3">
    <w:name w:val="Grid Table 5 Dark Accent 3"/>
    <w:basedOn w:val="TableNormal"/>
    <w:uiPriority w:val="50"/>
    <w:rsid w:val="004C63C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2">
    <w:name w:val="Grid Table 5 Dark Accent 2"/>
    <w:basedOn w:val="TableNormal"/>
    <w:uiPriority w:val="50"/>
    <w:rsid w:val="004C63C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4-Accent6">
    <w:name w:val="Grid Table 4 Accent 6"/>
    <w:basedOn w:val="TableNormal"/>
    <w:uiPriority w:val="49"/>
    <w:rsid w:val="004C63C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4C63C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C63C4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6F58E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701221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01221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0122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3A578D"/>
    <w:pPr>
      <w:keepLines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2A27F-5856-439E-9457-B103FB4F8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120</TotalTime>
  <Pages>13</Pages>
  <Words>1092</Words>
  <Characters>6230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7308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TRẦN VĂN TÚ</cp:lastModifiedBy>
  <cp:revision>38</cp:revision>
  <cp:lastPrinted>2013-12-07T15:57:00Z</cp:lastPrinted>
  <dcterms:created xsi:type="dcterms:W3CDTF">2013-10-13T11:07:00Z</dcterms:created>
  <dcterms:modified xsi:type="dcterms:W3CDTF">2021-06-05T03:16:00Z</dcterms:modified>
</cp:coreProperties>
</file>